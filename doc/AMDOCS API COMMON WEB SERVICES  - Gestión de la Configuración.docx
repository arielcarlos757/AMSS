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01E" w:rsidRDefault="0020001E" w:rsidP="0020001E">
      <w:pPr>
        <w:rPr>
          <w:lang w:val="es-ES_tradnl"/>
        </w:rPr>
      </w:pPr>
    </w:p>
    <w:p w:rsidR="0020001E" w:rsidRDefault="0020001E" w:rsidP="0033568B">
      <w:pPr>
        <w:jc w:val="center"/>
        <w:rPr>
          <w:lang w:val="es-ES_tradnl"/>
        </w:rPr>
      </w:pPr>
    </w:p>
    <w:p w:rsidR="009F377B" w:rsidRDefault="009F377B" w:rsidP="0033568B">
      <w:pPr>
        <w:jc w:val="center"/>
        <w:rPr>
          <w:lang w:val="es-ES_tradnl"/>
        </w:rPr>
      </w:pPr>
    </w:p>
    <w:p w:rsidR="009F377B" w:rsidRDefault="009F377B" w:rsidP="0033568B">
      <w:pPr>
        <w:jc w:val="center"/>
        <w:rPr>
          <w:lang w:val="es-ES_tradnl"/>
        </w:rPr>
      </w:pPr>
    </w:p>
    <w:p w:rsidR="009F377B" w:rsidRDefault="009F377B" w:rsidP="0033568B">
      <w:pPr>
        <w:jc w:val="center"/>
        <w:rPr>
          <w:lang w:val="es-ES_tradnl"/>
        </w:rPr>
      </w:pPr>
    </w:p>
    <w:p w:rsidR="002A5F67" w:rsidRPr="00F86A13" w:rsidRDefault="000E4A29" w:rsidP="001B7D64">
      <w:pPr>
        <w:pStyle w:val="Ttulo1"/>
        <w:rPr>
          <w:lang w:val="es-ES_tradnl"/>
        </w:rPr>
      </w:pPr>
      <w:r>
        <w:rPr>
          <w:lang w:val="es-ES_tradnl"/>
        </w:rPr>
        <w:t>Gestión de la Configuración</w:t>
      </w:r>
      <w:r>
        <w:rPr>
          <w:lang w:val="es-ES_tradnl"/>
        </w:rPr>
        <w:br/>
      </w:r>
      <w:r w:rsidR="001B7D64">
        <w:rPr>
          <w:lang w:val="es-ES_tradnl"/>
        </w:rPr>
        <w:t>AMDOCS API COMMON WEB SERVICES</w:t>
      </w:r>
    </w:p>
    <w:p w:rsidR="000C5C0A" w:rsidRPr="00F86A13" w:rsidRDefault="000C5C0A" w:rsidP="00CC6215">
      <w:pPr>
        <w:pStyle w:val="Subttulo"/>
        <w:rPr>
          <w:rFonts w:cs="Segoe UI Semilight"/>
        </w:rPr>
      </w:pPr>
    </w:p>
    <w:p w:rsidR="004C623A" w:rsidRPr="00F86A13" w:rsidRDefault="004C623A" w:rsidP="000C5C0A">
      <w:pPr>
        <w:jc w:val="center"/>
        <w:rPr>
          <w:rFonts w:cs="Segoe UI Semilight"/>
          <w:sz w:val="36"/>
          <w:szCs w:val="36"/>
          <w:lang w:val="es-ES_tradnl"/>
        </w:rPr>
      </w:pPr>
    </w:p>
    <w:sdt>
      <w:sdtPr>
        <w:rPr>
          <w:rFonts w:cs="Segoe UI Semilight"/>
          <w:sz w:val="20"/>
          <w:szCs w:val="20"/>
          <w:lang w:val="es-ES_tradnl"/>
        </w:rPr>
        <w:alias w:val="Asunto"/>
        <w:tag w:val=""/>
        <w:id w:val="649638994"/>
        <w:placeholder>
          <w:docPart w:val="EE4FF62446AD4784B1D4A163AE4690D5"/>
        </w:placeholder>
        <w:dataBinding w:prefixMappings="xmlns:ns0='http://purl.org/dc/elements/1.1/' xmlns:ns1='http://schemas.openxmlformats.org/package/2006/metadata/core-properties' " w:xpath="/ns1:coreProperties[1]/ns0:subject[1]" w:storeItemID="{6C3C8BC8-F283-45AE-878A-BAB7291924A1}"/>
        <w:text/>
      </w:sdtPr>
      <w:sdtEndPr/>
      <w:sdtContent>
        <w:p w:rsidR="00CB5FA1" w:rsidRPr="00CC6215" w:rsidRDefault="00D56840" w:rsidP="00B668D3">
          <w:pPr>
            <w:jc w:val="center"/>
            <w:rPr>
              <w:sz w:val="20"/>
              <w:szCs w:val="20"/>
              <w:lang w:val="es-ES_tradnl"/>
            </w:rPr>
          </w:pPr>
          <w:r>
            <w:rPr>
              <w:rFonts w:cs="Segoe UI Semilight"/>
              <w:sz w:val="20"/>
              <w:szCs w:val="20"/>
              <w:lang w:val="es-AR"/>
            </w:rPr>
            <w:t xml:space="preserve">Versión </w:t>
          </w:r>
          <w:r w:rsidR="001B7D64">
            <w:rPr>
              <w:rFonts w:cs="Segoe UI Semilight"/>
              <w:sz w:val="20"/>
              <w:szCs w:val="20"/>
              <w:lang w:val="es-AR"/>
            </w:rPr>
            <w:t>1</w:t>
          </w:r>
          <w:r>
            <w:rPr>
              <w:rFonts w:cs="Segoe UI Semilight"/>
              <w:sz w:val="20"/>
              <w:szCs w:val="20"/>
              <w:lang w:val="es-AR"/>
            </w:rPr>
            <w:t>.0</w:t>
          </w:r>
        </w:p>
      </w:sdtContent>
    </w:sdt>
    <w:p w:rsidR="00517946" w:rsidRDefault="00517946" w:rsidP="00517946">
      <w:pPr>
        <w:rPr>
          <w:lang w:val="es-ES_tradnl"/>
        </w:rPr>
      </w:pPr>
    </w:p>
    <w:p w:rsidR="00517946" w:rsidRDefault="00517946" w:rsidP="00517946">
      <w:pPr>
        <w:rPr>
          <w:lang w:val="es-ES_tradnl"/>
        </w:rPr>
      </w:pPr>
    </w:p>
    <w:p w:rsidR="00EB76DA" w:rsidRDefault="00EB76DA" w:rsidP="00517946">
      <w:pPr>
        <w:rPr>
          <w:lang w:val="es-ES_tradnl"/>
        </w:rPr>
      </w:pPr>
    </w:p>
    <w:p w:rsidR="00517946" w:rsidRDefault="00517946" w:rsidP="00517946">
      <w:pPr>
        <w:pStyle w:val="Subttulo"/>
      </w:pPr>
    </w:p>
    <w:p w:rsidR="009F377B" w:rsidRDefault="009F377B" w:rsidP="009F377B">
      <w:pPr>
        <w:rPr>
          <w:lang w:val="es-ES_tradnl"/>
        </w:rPr>
      </w:pPr>
    </w:p>
    <w:p w:rsidR="009F377B" w:rsidRDefault="009F377B" w:rsidP="009F377B">
      <w:pPr>
        <w:rPr>
          <w:lang w:val="es-ES_tradnl"/>
        </w:rPr>
      </w:pPr>
    </w:p>
    <w:p w:rsidR="009F377B" w:rsidRDefault="009F377B" w:rsidP="009F377B">
      <w:pPr>
        <w:rPr>
          <w:lang w:val="es-ES_tradnl"/>
        </w:rPr>
      </w:pPr>
    </w:p>
    <w:p w:rsidR="009F377B" w:rsidRDefault="009F377B" w:rsidP="009F377B">
      <w:pPr>
        <w:rPr>
          <w:lang w:val="es-ES_tradnl"/>
        </w:rPr>
      </w:pPr>
    </w:p>
    <w:p w:rsidR="009F377B" w:rsidRPr="009F377B" w:rsidRDefault="009F377B" w:rsidP="009F377B">
      <w:pPr>
        <w:rPr>
          <w:lang w:val="es-ES_tradnl"/>
        </w:rPr>
      </w:pPr>
    </w:p>
    <w:p w:rsidR="00517946" w:rsidRDefault="00517946" w:rsidP="00517946">
      <w:pPr>
        <w:rPr>
          <w:lang w:val="es-ES_tradnl"/>
        </w:rPr>
      </w:pPr>
    </w:p>
    <w:p w:rsidR="00517946" w:rsidRDefault="00517946" w:rsidP="00517946">
      <w:pPr>
        <w:rPr>
          <w:lang w:val="es-ES_tradnl"/>
        </w:rPr>
      </w:pPr>
    </w:p>
    <w:p w:rsidR="0084771C" w:rsidRPr="0084771C" w:rsidRDefault="0084771C" w:rsidP="0084771C"/>
    <w:p w:rsidR="000E4A29" w:rsidRPr="000E4A29" w:rsidRDefault="000E4A29" w:rsidP="000E4A29">
      <w:pPr>
        <w:rPr>
          <w:rFonts w:cs="Segoe UI Semilight"/>
          <w:bCs/>
          <w:lang w:val="es-ES"/>
        </w:rPr>
      </w:pPr>
      <w:bookmarkStart w:id="0" w:name="_Toc157935724"/>
      <w:bookmarkStart w:id="1" w:name="_Toc163888306"/>
    </w:p>
    <w:p w:rsidR="000E4A29" w:rsidRDefault="000E4A29" w:rsidP="001B7D64">
      <w:pPr>
        <w:pStyle w:val="Ttulo2"/>
      </w:pPr>
      <w:bookmarkStart w:id="2" w:name="_Toc383609700"/>
      <w:bookmarkStart w:id="3" w:name="_Toc381370716"/>
      <w:bookmarkStart w:id="4" w:name="_Toc380392828"/>
      <w:bookmarkStart w:id="5" w:name="_Toc390331778"/>
      <w:r w:rsidRPr="000E4A29">
        <w:t>Historial de cambios</w:t>
      </w:r>
      <w:bookmarkEnd w:id="2"/>
      <w:bookmarkEnd w:id="3"/>
      <w:bookmarkEnd w:id="4"/>
      <w:bookmarkEnd w:id="5"/>
    </w:p>
    <w:p w:rsidR="000E4A29" w:rsidRPr="000E4A29" w:rsidRDefault="000E4A29" w:rsidP="000E4A29">
      <w:pPr>
        <w:rPr>
          <w:lang w:val="es-ES_tradnl"/>
        </w:rPr>
      </w:pPr>
    </w:p>
    <w:tbl>
      <w:tblPr>
        <w:tblW w:w="91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8"/>
        <w:gridCol w:w="2404"/>
        <w:gridCol w:w="1619"/>
        <w:gridCol w:w="1566"/>
        <w:gridCol w:w="2520"/>
      </w:tblGrid>
      <w:tr w:rsidR="00142CDA" w:rsidRPr="000E4A29" w:rsidTr="00142CDA">
        <w:trPr>
          <w:trHeight w:val="616"/>
          <w:jc w:val="center"/>
        </w:trPr>
        <w:tc>
          <w:tcPr>
            <w:tcW w:w="1048" w:type="dxa"/>
            <w:shd w:val="clear" w:color="auto" w:fill="D9D9D9"/>
            <w:vAlign w:val="center"/>
            <w:hideMark/>
          </w:tcPr>
          <w:p w:rsidR="00142CDA" w:rsidRPr="000E4A29" w:rsidRDefault="00142CDA" w:rsidP="000E4A29">
            <w:pPr>
              <w:rPr>
                <w:rFonts w:cs="Segoe UI Semilight"/>
                <w:b/>
                <w:lang w:val="es-AR"/>
              </w:rPr>
            </w:pPr>
            <w:r w:rsidRPr="000E4A29">
              <w:rPr>
                <w:rFonts w:cs="Segoe UI Semilight"/>
                <w:b/>
                <w:lang w:val="es-AR"/>
              </w:rPr>
              <w:t>Versión</w:t>
            </w:r>
          </w:p>
        </w:tc>
        <w:tc>
          <w:tcPr>
            <w:tcW w:w="2404" w:type="dxa"/>
            <w:shd w:val="clear" w:color="auto" w:fill="D9D9D9"/>
            <w:vAlign w:val="center"/>
            <w:hideMark/>
          </w:tcPr>
          <w:p w:rsidR="00142CDA" w:rsidRPr="000E4A29" w:rsidRDefault="00142CDA" w:rsidP="000E4A29">
            <w:pPr>
              <w:rPr>
                <w:rFonts w:cs="Segoe UI Semilight"/>
                <w:b/>
                <w:lang w:val="es-AR"/>
              </w:rPr>
            </w:pPr>
            <w:r w:rsidRPr="000E4A29">
              <w:rPr>
                <w:rFonts w:cs="Segoe UI Semilight"/>
                <w:b/>
                <w:lang w:val="es-AR"/>
              </w:rPr>
              <w:t>Descripción</w:t>
            </w:r>
          </w:p>
        </w:tc>
        <w:tc>
          <w:tcPr>
            <w:tcW w:w="1619" w:type="dxa"/>
            <w:shd w:val="clear" w:color="auto" w:fill="D9D9D9"/>
            <w:vAlign w:val="center"/>
            <w:hideMark/>
          </w:tcPr>
          <w:p w:rsidR="00142CDA" w:rsidRPr="000E4A29" w:rsidRDefault="00142CDA" w:rsidP="000E4A29">
            <w:pPr>
              <w:rPr>
                <w:rFonts w:cs="Segoe UI Semilight"/>
                <w:b/>
                <w:lang w:val="es-AR"/>
              </w:rPr>
            </w:pPr>
            <w:r w:rsidRPr="000E4A29">
              <w:rPr>
                <w:rFonts w:cs="Segoe UI Semilight"/>
                <w:b/>
                <w:lang w:val="es-AR"/>
              </w:rPr>
              <w:t>Fecha de cambio</w:t>
            </w:r>
          </w:p>
        </w:tc>
        <w:tc>
          <w:tcPr>
            <w:tcW w:w="1566" w:type="dxa"/>
            <w:shd w:val="clear" w:color="auto" w:fill="D9D9D9"/>
            <w:vAlign w:val="center"/>
            <w:hideMark/>
          </w:tcPr>
          <w:p w:rsidR="00142CDA" w:rsidRPr="000E4A29" w:rsidRDefault="00142CDA" w:rsidP="000E4A29">
            <w:pPr>
              <w:rPr>
                <w:rFonts w:cs="Segoe UI Semilight"/>
                <w:b/>
                <w:lang w:val="es-AR"/>
              </w:rPr>
            </w:pPr>
            <w:r w:rsidRPr="000E4A29">
              <w:rPr>
                <w:rFonts w:cs="Segoe UI Semilight"/>
                <w:b/>
                <w:lang w:val="es-AR"/>
              </w:rPr>
              <w:t>Autor del cambio</w:t>
            </w:r>
          </w:p>
        </w:tc>
        <w:tc>
          <w:tcPr>
            <w:tcW w:w="2520" w:type="dxa"/>
            <w:shd w:val="clear" w:color="auto" w:fill="D9D9D9"/>
            <w:vAlign w:val="center"/>
            <w:hideMark/>
          </w:tcPr>
          <w:p w:rsidR="00142CDA" w:rsidRPr="000E4A29" w:rsidRDefault="00142CDA" w:rsidP="000E4A29">
            <w:pPr>
              <w:rPr>
                <w:rFonts w:cs="Segoe UI Semilight"/>
                <w:b/>
                <w:lang w:val="es-AR"/>
              </w:rPr>
            </w:pPr>
            <w:r w:rsidRPr="000E4A29">
              <w:rPr>
                <w:rFonts w:cs="Segoe UI Semilight"/>
                <w:b/>
                <w:lang w:val="es-AR"/>
              </w:rPr>
              <w:t>Aprobado por</w:t>
            </w:r>
          </w:p>
        </w:tc>
      </w:tr>
      <w:tr w:rsidR="00142CDA" w:rsidRPr="000E4A29" w:rsidTr="00142CDA">
        <w:trPr>
          <w:trHeight w:val="487"/>
          <w:jc w:val="center"/>
        </w:trPr>
        <w:tc>
          <w:tcPr>
            <w:tcW w:w="1048" w:type="dxa"/>
            <w:vAlign w:val="center"/>
          </w:tcPr>
          <w:p w:rsidR="00142CDA" w:rsidRPr="000E4A29" w:rsidRDefault="00142CDA" w:rsidP="000E4A29">
            <w:pPr>
              <w:rPr>
                <w:rFonts w:cs="Segoe UI Semilight"/>
                <w:bCs/>
                <w:lang w:val="es-VE"/>
              </w:rPr>
            </w:pPr>
            <w:r w:rsidRPr="000E4A29">
              <w:rPr>
                <w:rFonts w:cs="Segoe UI Semilight"/>
                <w:bCs/>
                <w:lang w:val="es-VE"/>
              </w:rPr>
              <w:t>1.0</w:t>
            </w:r>
          </w:p>
        </w:tc>
        <w:tc>
          <w:tcPr>
            <w:tcW w:w="2404" w:type="dxa"/>
            <w:vAlign w:val="center"/>
          </w:tcPr>
          <w:p w:rsidR="00142CDA" w:rsidRPr="000E4A29" w:rsidRDefault="00142CDA" w:rsidP="000E4A29">
            <w:pPr>
              <w:rPr>
                <w:rFonts w:cs="Segoe UI Semilight"/>
                <w:bCs/>
                <w:lang w:val="es-VE"/>
              </w:rPr>
            </w:pPr>
            <w:r w:rsidRPr="000E4A29">
              <w:rPr>
                <w:rFonts w:cs="Segoe UI Semilight"/>
                <w:bCs/>
                <w:lang w:val="es-VE"/>
              </w:rPr>
              <w:t xml:space="preserve">Creación del </w:t>
            </w:r>
            <w:r w:rsidR="00D56840">
              <w:rPr>
                <w:rFonts w:cs="Segoe UI Semilight"/>
                <w:bCs/>
                <w:lang w:val="es-VE"/>
              </w:rPr>
              <w:t>Documento</w:t>
            </w:r>
          </w:p>
        </w:tc>
        <w:tc>
          <w:tcPr>
            <w:tcW w:w="1619" w:type="dxa"/>
            <w:vAlign w:val="center"/>
          </w:tcPr>
          <w:p w:rsidR="00142CDA" w:rsidRPr="000E4A29" w:rsidRDefault="001B7D64" w:rsidP="000E4A29">
            <w:pPr>
              <w:rPr>
                <w:rFonts w:cs="Segoe UI Semilight"/>
                <w:bCs/>
                <w:lang w:val="es-VE"/>
              </w:rPr>
            </w:pPr>
            <w:r>
              <w:rPr>
                <w:rFonts w:cs="Segoe UI Semilight"/>
                <w:bCs/>
                <w:lang w:val="es-VE"/>
              </w:rPr>
              <w:t>07/09</w:t>
            </w:r>
            <w:r w:rsidR="000720D8">
              <w:rPr>
                <w:rFonts w:cs="Segoe UI Semilight"/>
                <w:bCs/>
                <w:lang w:val="es-VE"/>
              </w:rPr>
              <w:t>/2017</w:t>
            </w:r>
          </w:p>
        </w:tc>
        <w:tc>
          <w:tcPr>
            <w:tcW w:w="1566" w:type="dxa"/>
            <w:vAlign w:val="center"/>
          </w:tcPr>
          <w:p w:rsidR="00142CDA" w:rsidRPr="000E4A29" w:rsidRDefault="001B7D64" w:rsidP="000E4A29">
            <w:pPr>
              <w:rPr>
                <w:rFonts w:cs="Segoe UI Semilight"/>
                <w:bCs/>
                <w:lang w:val="es-VE"/>
              </w:rPr>
            </w:pPr>
            <w:r>
              <w:rPr>
                <w:rFonts w:cs="Segoe UI Semilight"/>
                <w:bCs/>
                <w:lang w:val="es-VE"/>
              </w:rPr>
              <w:t>Carlos Centurion</w:t>
            </w:r>
          </w:p>
        </w:tc>
        <w:tc>
          <w:tcPr>
            <w:tcW w:w="2520" w:type="dxa"/>
            <w:vAlign w:val="center"/>
          </w:tcPr>
          <w:p w:rsidR="00142CDA" w:rsidRPr="000E4A29" w:rsidRDefault="00142CDA" w:rsidP="000E4A29">
            <w:pPr>
              <w:rPr>
                <w:rFonts w:cs="Segoe UI Semilight"/>
                <w:bCs/>
                <w:lang w:val="es-VE"/>
              </w:rPr>
            </w:pPr>
          </w:p>
        </w:tc>
      </w:tr>
      <w:tr w:rsidR="00E04114" w:rsidRPr="00E04114" w:rsidTr="00142CDA">
        <w:trPr>
          <w:trHeight w:val="487"/>
          <w:jc w:val="center"/>
        </w:trPr>
        <w:tc>
          <w:tcPr>
            <w:tcW w:w="1048" w:type="dxa"/>
            <w:vAlign w:val="center"/>
          </w:tcPr>
          <w:p w:rsidR="00E04114" w:rsidRPr="000E4A29" w:rsidRDefault="00E04114" w:rsidP="000E4A29">
            <w:pPr>
              <w:rPr>
                <w:rFonts w:cs="Segoe UI Semilight"/>
                <w:bCs/>
                <w:lang w:val="es-VE"/>
              </w:rPr>
            </w:pPr>
            <w:r>
              <w:rPr>
                <w:rFonts w:cs="Segoe UI Semilight"/>
                <w:bCs/>
                <w:lang w:val="es-VE"/>
              </w:rPr>
              <w:t>1.0.0</w:t>
            </w:r>
          </w:p>
        </w:tc>
        <w:tc>
          <w:tcPr>
            <w:tcW w:w="2404" w:type="dxa"/>
            <w:vAlign w:val="center"/>
          </w:tcPr>
          <w:p w:rsidR="00E04114" w:rsidRPr="000E4A29" w:rsidRDefault="00E04114" w:rsidP="000E4A29">
            <w:pPr>
              <w:rPr>
                <w:rFonts w:cs="Segoe UI Semilight"/>
                <w:bCs/>
                <w:lang w:val="es-VE"/>
              </w:rPr>
            </w:pPr>
            <w:r>
              <w:rPr>
                <w:rFonts w:cs="Segoe UI Semilight"/>
                <w:bCs/>
                <w:lang w:val="es-VE"/>
              </w:rPr>
              <w:t>Revisión por nomenclatura</w:t>
            </w:r>
          </w:p>
        </w:tc>
        <w:tc>
          <w:tcPr>
            <w:tcW w:w="1619" w:type="dxa"/>
            <w:vAlign w:val="center"/>
          </w:tcPr>
          <w:p w:rsidR="00E04114" w:rsidRDefault="00E04114" w:rsidP="000E4A29">
            <w:pPr>
              <w:rPr>
                <w:rFonts w:cs="Segoe UI Semilight"/>
                <w:bCs/>
                <w:lang w:val="es-VE"/>
              </w:rPr>
            </w:pPr>
            <w:r>
              <w:rPr>
                <w:rFonts w:cs="Segoe UI Semilight"/>
                <w:bCs/>
                <w:lang w:val="es-VE"/>
              </w:rPr>
              <w:t>28/09/2017</w:t>
            </w:r>
          </w:p>
        </w:tc>
        <w:tc>
          <w:tcPr>
            <w:tcW w:w="1566" w:type="dxa"/>
            <w:vAlign w:val="center"/>
          </w:tcPr>
          <w:p w:rsidR="00E04114" w:rsidRDefault="00E04114" w:rsidP="000E4A29">
            <w:pPr>
              <w:rPr>
                <w:rFonts w:cs="Segoe UI Semilight"/>
                <w:bCs/>
                <w:lang w:val="es-VE"/>
              </w:rPr>
            </w:pPr>
            <w:r>
              <w:rPr>
                <w:rFonts w:cs="Segoe UI Semilight"/>
                <w:bCs/>
                <w:lang w:val="es-VE"/>
              </w:rPr>
              <w:t>Carlos Centurion/</w:t>
            </w:r>
            <w:r w:rsidRPr="00E04114">
              <w:rPr>
                <w:lang w:val="es-AR"/>
              </w:rPr>
              <w:t xml:space="preserve"> </w:t>
            </w:r>
            <w:r w:rsidRPr="00E04114">
              <w:rPr>
                <w:rFonts w:cs="Segoe UI Semilight"/>
                <w:bCs/>
                <w:lang w:val="es-VE"/>
              </w:rPr>
              <w:t xml:space="preserve">Claudio Fainschtein </w:t>
            </w:r>
          </w:p>
        </w:tc>
        <w:tc>
          <w:tcPr>
            <w:tcW w:w="2520" w:type="dxa"/>
            <w:vAlign w:val="center"/>
          </w:tcPr>
          <w:p w:rsidR="00E04114" w:rsidRPr="000E4A29" w:rsidRDefault="00E04114" w:rsidP="000E4A29">
            <w:pPr>
              <w:rPr>
                <w:rFonts w:cs="Segoe UI Semilight"/>
                <w:bCs/>
                <w:lang w:val="es-VE"/>
              </w:rPr>
            </w:pPr>
          </w:p>
        </w:tc>
      </w:tr>
    </w:tbl>
    <w:p w:rsidR="000E4A29" w:rsidRPr="000E4A29" w:rsidRDefault="000E4A29" w:rsidP="001B7D64">
      <w:pPr>
        <w:pStyle w:val="Ttulo2"/>
      </w:pPr>
      <w:r w:rsidRPr="000E4A29">
        <w:br w:type="page"/>
      </w:r>
      <w:bookmarkEnd w:id="0"/>
      <w:bookmarkEnd w:id="1"/>
      <w:r w:rsidRPr="000E4A29">
        <w:lastRenderedPageBreak/>
        <w:t>Índice</w:t>
      </w:r>
    </w:p>
    <w:p w:rsidR="000E4A29" w:rsidRPr="000E4A29" w:rsidRDefault="00A16F94" w:rsidP="000E4A29">
      <w:pPr>
        <w:rPr>
          <w:rFonts w:cs="Segoe UI Semilight"/>
          <w:lang w:val="es-AR"/>
        </w:rPr>
      </w:pPr>
      <w:r w:rsidRPr="000E4A29">
        <w:rPr>
          <w:rFonts w:cs="Segoe UI Semilight"/>
          <w:lang w:val="es-ES"/>
        </w:rPr>
        <w:fldChar w:fldCharType="begin"/>
      </w:r>
      <w:r w:rsidR="000E4A29" w:rsidRPr="000E4A29">
        <w:rPr>
          <w:rFonts w:cs="Segoe UI Semilight"/>
          <w:lang w:val="es-ES"/>
        </w:rPr>
        <w:instrText xml:space="preserve"> TOC \h \z \t "Título 1,1,Título 2,2,Titulo 1,1" </w:instrText>
      </w:r>
      <w:r w:rsidRPr="000E4A29">
        <w:rPr>
          <w:rFonts w:cs="Segoe UI Semilight"/>
          <w:lang w:val="es-ES"/>
        </w:rPr>
        <w:fldChar w:fldCharType="separate"/>
      </w:r>
      <w:hyperlink w:anchor="_Toc400708349" w:history="1">
        <w:r w:rsidR="000E4A29" w:rsidRPr="000E4A29">
          <w:rPr>
            <w:rStyle w:val="Hipervnculo"/>
            <w:rFonts w:cs="Segoe UI Semilight"/>
            <w:lang w:val="es-ES"/>
          </w:rPr>
          <w:t>1.</w:t>
        </w:r>
        <w:r w:rsidR="000E4A29" w:rsidRPr="000E4A29">
          <w:rPr>
            <w:rStyle w:val="Hipervnculo"/>
            <w:rFonts w:cs="Segoe UI Semilight"/>
            <w:lang w:val="es-AR"/>
          </w:rPr>
          <w:tab/>
        </w:r>
        <w:r w:rsidR="000E4A29" w:rsidRPr="000E4A29">
          <w:rPr>
            <w:rStyle w:val="Hipervnculo"/>
            <w:rFonts w:cs="Segoe UI Semilight"/>
            <w:lang w:val="es-ES"/>
          </w:rPr>
          <w:t>Propósito del Documento</w:t>
        </w:r>
        <w:r w:rsidR="000E4A29" w:rsidRPr="000E4A29">
          <w:rPr>
            <w:rStyle w:val="Hipervnculo"/>
            <w:rFonts w:cs="Segoe UI Semilight"/>
            <w:webHidden/>
            <w:lang w:val="es-ES"/>
          </w:rPr>
          <w:tab/>
        </w:r>
        <w:r w:rsidRPr="000E4A29">
          <w:rPr>
            <w:rStyle w:val="Hipervnculo"/>
            <w:rFonts w:cs="Segoe UI Semilight"/>
            <w:webHidden/>
            <w:lang w:val="es-ES"/>
          </w:rPr>
          <w:fldChar w:fldCharType="begin"/>
        </w:r>
        <w:r w:rsidR="000E4A29" w:rsidRPr="000E4A29">
          <w:rPr>
            <w:rStyle w:val="Hipervnculo"/>
            <w:rFonts w:cs="Segoe UI Semilight"/>
            <w:webHidden/>
            <w:lang w:val="es-ES"/>
          </w:rPr>
          <w:instrText xml:space="preserve"> PAGEREF _Toc400708349 \h </w:instrText>
        </w:r>
        <w:r w:rsidRPr="000E4A29">
          <w:rPr>
            <w:rStyle w:val="Hipervnculo"/>
            <w:rFonts w:cs="Segoe UI Semilight"/>
            <w:webHidden/>
            <w:lang w:val="es-ES"/>
          </w:rPr>
        </w:r>
        <w:r w:rsidRPr="000E4A29">
          <w:rPr>
            <w:rStyle w:val="Hipervnculo"/>
            <w:rFonts w:cs="Segoe UI Semilight"/>
            <w:webHidden/>
            <w:lang w:val="es-ES"/>
          </w:rPr>
          <w:fldChar w:fldCharType="separate"/>
        </w:r>
        <w:r w:rsidR="000E4A29" w:rsidRPr="000E4A29">
          <w:rPr>
            <w:rStyle w:val="Hipervnculo"/>
            <w:rFonts w:cs="Segoe UI Semilight"/>
            <w:webHidden/>
            <w:lang w:val="es-ES"/>
          </w:rPr>
          <w:t>4</w:t>
        </w:r>
        <w:r w:rsidRPr="000E4A29">
          <w:rPr>
            <w:rStyle w:val="Hipervnculo"/>
            <w:rFonts w:cs="Segoe UI Semilight"/>
            <w:webHidden/>
            <w:lang w:val="es-ES_tradnl"/>
          </w:rPr>
          <w:fldChar w:fldCharType="end"/>
        </w:r>
      </w:hyperlink>
    </w:p>
    <w:p w:rsidR="000E4A29" w:rsidRPr="000E4A29" w:rsidRDefault="00C42812" w:rsidP="000E4A29">
      <w:pPr>
        <w:rPr>
          <w:rFonts w:cs="Segoe UI Semilight"/>
          <w:lang w:val="es-AR"/>
        </w:rPr>
      </w:pPr>
      <w:hyperlink w:anchor="_Toc400708350" w:history="1">
        <w:r w:rsidR="000E4A29" w:rsidRPr="000E4A29">
          <w:rPr>
            <w:rStyle w:val="Hipervnculo"/>
            <w:rFonts w:cs="Segoe UI Semilight"/>
            <w:lang w:val="es-ES"/>
          </w:rPr>
          <w:t>2.</w:t>
        </w:r>
        <w:r w:rsidR="000E4A29" w:rsidRPr="000E4A29">
          <w:rPr>
            <w:rStyle w:val="Hipervnculo"/>
            <w:rFonts w:cs="Segoe UI Semilight"/>
            <w:lang w:val="es-AR"/>
          </w:rPr>
          <w:tab/>
        </w:r>
        <w:r w:rsidR="000E4A29" w:rsidRPr="000E4A29">
          <w:rPr>
            <w:rStyle w:val="Hipervnculo"/>
            <w:rFonts w:cs="Segoe UI Semilight"/>
            <w:lang w:val="es-ES"/>
          </w:rPr>
          <w:t>Definiciones, términos y abreviaturas</w:t>
        </w:r>
        <w:r w:rsidR="000E4A29" w:rsidRPr="000E4A29">
          <w:rPr>
            <w:rStyle w:val="Hipervnculo"/>
            <w:rFonts w:cs="Segoe UI Semilight"/>
            <w:webHidden/>
            <w:lang w:val="es-ES"/>
          </w:rPr>
          <w:tab/>
        </w:r>
        <w:r w:rsidR="00A16F94" w:rsidRPr="000E4A29">
          <w:rPr>
            <w:rStyle w:val="Hipervnculo"/>
            <w:rFonts w:cs="Segoe UI Semilight"/>
            <w:webHidden/>
            <w:lang w:val="es-ES"/>
          </w:rPr>
          <w:fldChar w:fldCharType="begin"/>
        </w:r>
        <w:r w:rsidR="000E4A29" w:rsidRPr="000E4A29">
          <w:rPr>
            <w:rStyle w:val="Hipervnculo"/>
            <w:rFonts w:cs="Segoe UI Semilight"/>
            <w:webHidden/>
            <w:lang w:val="es-ES"/>
          </w:rPr>
          <w:instrText xml:space="preserve"> PAGEREF _Toc400708350 \h </w:instrText>
        </w:r>
        <w:r w:rsidR="00A16F94" w:rsidRPr="000E4A29">
          <w:rPr>
            <w:rStyle w:val="Hipervnculo"/>
            <w:rFonts w:cs="Segoe UI Semilight"/>
            <w:webHidden/>
            <w:lang w:val="es-ES"/>
          </w:rPr>
        </w:r>
        <w:r w:rsidR="00A16F94" w:rsidRPr="000E4A29">
          <w:rPr>
            <w:rStyle w:val="Hipervnculo"/>
            <w:rFonts w:cs="Segoe UI Semilight"/>
            <w:webHidden/>
            <w:lang w:val="es-ES"/>
          </w:rPr>
          <w:fldChar w:fldCharType="separate"/>
        </w:r>
        <w:r w:rsidR="000E4A29" w:rsidRPr="000E4A29">
          <w:rPr>
            <w:rStyle w:val="Hipervnculo"/>
            <w:rFonts w:cs="Segoe UI Semilight"/>
            <w:webHidden/>
            <w:lang w:val="es-ES"/>
          </w:rPr>
          <w:t>4</w:t>
        </w:r>
        <w:r w:rsidR="00A16F94" w:rsidRPr="000E4A29">
          <w:rPr>
            <w:rStyle w:val="Hipervnculo"/>
            <w:rFonts w:cs="Segoe UI Semilight"/>
            <w:webHidden/>
            <w:lang w:val="es-ES_tradnl"/>
          </w:rPr>
          <w:fldChar w:fldCharType="end"/>
        </w:r>
      </w:hyperlink>
    </w:p>
    <w:p w:rsidR="000E4A29" w:rsidRPr="000E4A29" w:rsidRDefault="00C42812" w:rsidP="000E4A29">
      <w:pPr>
        <w:rPr>
          <w:rFonts w:cs="Segoe UI Semilight"/>
          <w:lang w:val="es-AR"/>
        </w:rPr>
      </w:pPr>
      <w:hyperlink w:anchor="_Toc400708351" w:history="1">
        <w:r w:rsidR="000E4A29" w:rsidRPr="000E4A29">
          <w:rPr>
            <w:rStyle w:val="Hipervnculo"/>
            <w:rFonts w:cs="Segoe UI Semilight"/>
            <w:lang w:val="es-ES"/>
          </w:rPr>
          <w:t>3.</w:t>
        </w:r>
        <w:r w:rsidR="000E4A29" w:rsidRPr="000E4A29">
          <w:rPr>
            <w:rStyle w:val="Hipervnculo"/>
            <w:rFonts w:cs="Segoe UI Semilight"/>
            <w:lang w:val="es-AR"/>
          </w:rPr>
          <w:tab/>
        </w:r>
        <w:r w:rsidR="000E4A29" w:rsidRPr="000E4A29">
          <w:rPr>
            <w:rStyle w:val="Hipervnculo"/>
            <w:rFonts w:cs="Segoe UI Semilight"/>
            <w:lang w:val="es-ES"/>
          </w:rPr>
          <w:t>Roles y Responsabilidades del Cliente</w:t>
        </w:r>
        <w:r w:rsidR="000E4A29" w:rsidRPr="000E4A29">
          <w:rPr>
            <w:rStyle w:val="Hipervnculo"/>
            <w:rFonts w:cs="Segoe UI Semilight"/>
            <w:webHidden/>
            <w:lang w:val="es-ES"/>
          </w:rPr>
          <w:tab/>
        </w:r>
        <w:r w:rsidR="00A16F94" w:rsidRPr="000E4A29">
          <w:rPr>
            <w:rStyle w:val="Hipervnculo"/>
            <w:rFonts w:cs="Segoe UI Semilight"/>
            <w:webHidden/>
            <w:lang w:val="es-ES"/>
          </w:rPr>
          <w:fldChar w:fldCharType="begin"/>
        </w:r>
        <w:r w:rsidR="000E4A29" w:rsidRPr="000E4A29">
          <w:rPr>
            <w:rStyle w:val="Hipervnculo"/>
            <w:rFonts w:cs="Segoe UI Semilight"/>
            <w:webHidden/>
            <w:lang w:val="es-ES"/>
          </w:rPr>
          <w:instrText xml:space="preserve"> PAGEREF _Toc400708351 \h </w:instrText>
        </w:r>
        <w:r w:rsidR="00A16F94" w:rsidRPr="000E4A29">
          <w:rPr>
            <w:rStyle w:val="Hipervnculo"/>
            <w:rFonts w:cs="Segoe UI Semilight"/>
            <w:webHidden/>
            <w:lang w:val="es-ES"/>
          </w:rPr>
        </w:r>
        <w:r w:rsidR="00A16F94" w:rsidRPr="000E4A29">
          <w:rPr>
            <w:rStyle w:val="Hipervnculo"/>
            <w:rFonts w:cs="Segoe UI Semilight"/>
            <w:webHidden/>
            <w:lang w:val="es-ES"/>
          </w:rPr>
          <w:fldChar w:fldCharType="separate"/>
        </w:r>
        <w:r w:rsidR="000E4A29" w:rsidRPr="000E4A29">
          <w:rPr>
            <w:rStyle w:val="Hipervnculo"/>
            <w:rFonts w:cs="Segoe UI Semilight"/>
            <w:webHidden/>
            <w:lang w:val="es-ES"/>
          </w:rPr>
          <w:t>4</w:t>
        </w:r>
        <w:r w:rsidR="00A16F94" w:rsidRPr="000E4A29">
          <w:rPr>
            <w:rStyle w:val="Hipervnculo"/>
            <w:rFonts w:cs="Segoe UI Semilight"/>
            <w:webHidden/>
            <w:lang w:val="es-ES_tradnl"/>
          </w:rPr>
          <w:fldChar w:fldCharType="end"/>
        </w:r>
      </w:hyperlink>
    </w:p>
    <w:p w:rsidR="000E4A29" w:rsidRPr="000E4A29" w:rsidRDefault="00C42812" w:rsidP="000E4A29">
      <w:pPr>
        <w:rPr>
          <w:rFonts w:cs="Segoe UI Semilight"/>
          <w:lang w:val="es-AR"/>
        </w:rPr>
      </w:pPr>
      <w:hyperlink w:anchor="_Toc400708352" w:history="1">
        <w:r w:rsidR="000E4A29" w:rsidRPr="000E4A29">
          <w:rPr>
            <w:rStyle w:val="Hipervnculo"/>
            <w:rFonts w:cs="Segoe UI Semilight"/>
            <w:lang w:val="es-ES"/>
          </w:rPr>
          <w:t>4.</w:t>
        </w:r>
        <w:r w:rsidR="000E4A29" w:rsidRPr="000E4A29">
          <w:rPr>
            <w:rStyle w:val="Hipervnculo"/>
            <w:rFonts w:cs="Segoe UI Semilight"/>
            <w:lang w:val="es-AR"/>
          </w:rPr>
          <w:tab/>
        </w:r>
        <w:r w:rsidR="000E4A29" w:rsidRPr="000E4A29">
          <w:rPr>
            <w:rStyle w:val="Hipervnculo"/>
            <w:rFonts w:cs="Segoe UI Semilight"/>
            <w:lang w:val="es-ES"/>
          </w:rPr>
          <w:t>Repositorio</w:t>
        </w:r>
        <w:r w:rsidR="000E4A29" w:rsidRPr="000E4A29">
          <w:rPr>
            <w:rStyle w:val="Hipervnculo"/>
            <w:rFonts w:cs="Segoe UI Semilight"/>
            <w:webHidden/>
            <w:lang w:val="es-ES"/>
          </w:rPr>
          <w:tab/>
        </w:r>
        <w:r w:rsidR="00A16F94" w:rsidRPr="000E4A29">
          <w:rPr>
            <w:rStyle w:val="Hipervnculo"/>
            <w:rFonts w:cs="Segoe UI Semilight"/>
            <w:webHidden/>
            <w:lang w:val="es-ES"/>
          </w:rPr>
          <w:fldChar w:fldCharType="begin"/>
        </w:r>
        <w:r w:rsidR="000E4A29" w:rsidRPr="000E4A29">
          <w:rPr>
            <w:rStyle w:val="Hipervnculo"/>
            <w:rFonts w:cs="Segoe UI Semilight"/>
            <w:webHidden/>
            <w:lang w:val="es-ES"/>
          </w:rPr>
          <w:instrText xml:space="preserve"> PAGEREF _Toc400708352 \h </w:instrText>
        </w:r>
        <w:r w:rsidR="00A16F94" w:rsidRPr="000E4A29">
          <w:rPr>
            <w:rStyle w:val="Hipervnculo"/>
            <w:rFonts w:cs="Segoe UI Semilight"/>
            <w:webHidden/>
            <w:lang w:val="es-ES"/>
          </w:rPr>
        </w:r>
        <w:r w:rsidR="00A16F94" w:rsidRPr="000E4A29">
          <w:rPr>
            <w:rStyle w:val="Hipervnculo"/>
            <w:rFonts w:cs="Segoe UI Semilight"/>
            <w:webHidden/>
            <w:lang w:val="es-ES"/>
          </w:rPr>
          <w:fldChar w:fldCharType="separate"/>
        </w:r>
        <w:r w:rsidR="000E4A29" w:rsidRPr="000E4A29">
          <w:rPr>
            <w:rStyle w:val="Hipervnculo"/>
            <w:rFonts w:cs="Segoe UI Semilight"/>
            <w:webHidden/>
            <w:lang w:val="es-ES"/>
          </w:rPr>
          <w:t>5</w:t>
        </w:r>
        <w:r w:rsidR="00A16F94" w:rsidRPr="000E4A29">
          <w:rPr>
            <w:rStyle w:val="Hipervnculo"/>
            <w:rFonts w:cs="Segoe UI Semilight"/>
            <w:webHidden/>
            <w:lang w:val="es-ES_tradnl"/>
          </w:rPr>
          <w:fldChar w:fldCharType="end"/>
        </w:r>
      </w:hyperlink>
    </w:p>
    <w:p w:rsidR="000E4A29" w:rsidRPr="000E4A29" w:rsidRDefault="00C42812" w:rsidP="000E4A29">
      <w:pPr>
        <w:rPr>
          <w:rFonts w:cs="Segoe UI Semilight"/>
          <w:lang w:val="es-AR"/>
        </w:rPr>
      </w:pPr>
      <w:hyperlink w:anchor="_Toc400708353" w:history="1">
        <w:r w:rsidR="000E4A29" w:rsidRPr="000E4A29">
          <w:rPr>
            <w:rStyle w:val="Hipervnculo"/>
            <w:rFonts w:cs="Segoe UI Semilight"/>
            <w:lang w:val="es-ES"/>
          </w:rPr>
          <w:t>4.1.</w:t>
        </w:r>
        <w:r w:rsidR="000E4A29" w:rsidRPr="000E4A29">
          <w:rPr>
            <w:rStyle w:val="Hipervnculo"/>
            <w:rFonts w:cs="Segoe UI Semilight"/>
            <w:lang w:val="es-AR"/>
          </w:rPr>
          <w:tab/>
        </w:r>
        <w:r w:rsidR="000E4A29" w:rsidRPr="000E4A29">
          <w:rPr>
            <w:rStyle w:val="Hipervnculo"/>
            <w:rFonts w:cs="Segoe UI Semilight"/>
            <w:lang w:val="es-ES"/>
          </w:rPr>
          <w:t>Herramientas</w:t>
        </w:r>
        <w:r w:rsidR="000E4A29" w:rsidRPr="000E4A29">
          <w:rPr>
            <w:rStyle w:val="Hipervnculo"/>
            <w:rFonts w:cs="Segoe UI Semilight"/>
            <w:webHidden/>
            <w:lang w:val="es-ES"/>
          </w:rPr>
          <w:tab/>
        </w:r>
        <w:r w:rsidR="00A16F94" w:rsidRPr="000E4A29">
          <w:rPr>
            <w:rStyle w:val="Hipervnculo"/>
            <w:rFonts w:cs="Segoe UI Semilight"/>
            <w:webHidden/>
            <w:lang w:val="es-ES"/>
          </w:rPr>
          <w:fldChar w:fldCharType="begin"/>
        </w:r>
        <w:r w:rsidR="000E4A29" w:rsidRPr="000E4A29">
          <w:rPr>
            <w:rStyle w:val="Hipervnculo"/>
            <w:rFonts w:cs="Segoe UI Semilight"/>
            <w:webHidden/>
            <w:lang w:val="es-ES"/>
          </w:rPr>
          <w:instrText xml:space="preserve"> PAGEREF _Toc400708353 \h </w:instrText>
        </w:r>
        <w:r w:rsidR="00A16F94" w:rsidRPr="000E4A29">
          <w:rPr>
            <w:rStyle w:val="Hipervnculo"/>
            <w:rFonts w:cs="Segoe UI Semilight"/>
            <w:webHidden/>
            <w:lang w:val="es-ES"/>
          </w:rPr>
        </w:r>
        <w:r w:rsidR="00A16F94" w:rsidRPr="000E4A29">
          <w:rPr>
            <w:rStyle w:val="Hipervnculo"/>
            <w:rFonts w:cs="Segoe UI Semilight"/>
            <w:webHidden/>
            <w:lang w:val="es-ES"/>
          </w:rPr>
          <w:fldChar w:fldCharType="separate"/>
        </w:r>
        <w:r w:rsidR="000E4A29" w:rsidRPr="000E4A29">
          <w:rPr>
            <w:rStyle w:val="Hipervnculo"/>
            <w:rFonts w:cs="Segoe UI Semilight"/>
            <w:webHidden/>
            <w:lang w:val="es-ES"/>
          </w:rPr>
          <w:t>5</w:t>
        </w:r>
        <w:r w:rsidR="00A16F94" w:rsidRPr="000E4A29">
          <w:rPr>
            <w:rStyle w:val="Hipervnculo"/>
            <w:rFonts w:cs="Segoe UI Semilight"/>
            <w:webHidden/>
            <w:lang w:val="es-ES_tradnl"/>
          </w:rPr>
          <w:fldChar w:fldCharType="end"/>
        </w:r>
      </w:hyperlink>
    </w:p>
    <w:p w:rsidR="000E4A29" w:rsidRPr="000E4A29" w:rsidRDefault="00C42812" w:rsidP="000E4A29">
      <w:pPr>
        <w:rPr>
          <w:rFonts w:cs="Segoe UI Semilight"/>
          <w:lang w:val="es-AR"/>
        </w:rPr>
      </w:pPr>
      <w:hyperlink w:anchor="_Toc400708354" w:history="1">
        <w:r w:rsidR="000E4A29" w:rsidRPr="000E4A29">
          <w:rPr>
            <w:rStyle w:val="Hipervnculo"/>
            <w:rFonts w:cs="Segoe UI Semilight"/>
            <w:lang w:val="es-ES"/>
          </w:rPr>
          <w:t>4.2.</w:t>
        </w:r>
        <w:r w:rsidR="000E4A29" w:rsidRPr="000E4A29">
          <w:rPr>
            <w:rStyle w:val="Hipervnculo"/>
            <w:rFonts w:cs="Segoe UI Semilight"/>
            <w:lang w:val="es-AR"/>
          </w:rPr>
          <w:tab/>
        </w:r>
        <w:r w:rsidR="000E4A29" w:rsidRPr="000E4A29">
          <w:rPr>
            <w:rStyle w:val="Hipervnculo"/>
            <w:rFonts w:cs="Segoe UI Semilight"/>
            <w:lang w:val="es-ES"/>
          </w:rPr>
          <w:t>Estructura del repositorio</w:t>
        </w:r>
        <w:r w:rsidR="000E4A29" w:rsidRPr="000E4A29">
          <w:rPr>
            <w:rStyle w:val="Hipervnculo"/>
            <w:rFonts w:cs="Segoe UI Semilight"/>
            <w:webHidden/>
            <w:lang w:val="es-ES"/>
          </w:rPr>
          <w:tab/>
        </w:r>
        <w:r w:rsidR="00A16F94" w:rsidRPr="000E4A29">
          <w:rPr>
            <w:rStyle w:val="Hipervnculo"/>
            <w:rFonts w:cs="Segoe UI Semilight"/>
            <w:webHidden/>
            <w:lang w:val="es-ES"/>
          </w:rPr>
          <w:fldChar w:fldCharType="begin"/>
        </w:r>
        <w:r w:rsidR="000E4A29" w:rsidRPr="000E4A29">
          <w:rPr>
            <w:rStyle w:val="Hipervnculo"/>
            <w:rFonts w:cs="Segoe UI Semilight"/>
            <w:webHidden/>
            <w:lang w:val="es-ES"/>
          </w:rPr>
          <w:instrText xml:space="preserve"> PAGEREF _Toc400708354 \h </w:instrText>
        </w:r>
        <w:r w:rsidR="00A16F94" w:rsidRPr="000E4A29">
          <w:rPr>
            <w:rStyle w:val="Hipervnculo"/>
            <w:rFonts w:cs="Segoe UI Semilight"/>
            <w:webHidden/>
            <w:lang w:val="es-ES"/>
          </w:rPr>
        </w:r>
        <w:r w:rsidR="00A16F94" w:rsidRPr="000E4A29">
          <w:rPr>
            <w:rStyle w:val="Hipervnculo"/>
            <w:rFonts w:cs="Segoe UI Semilight"/>
            <w:webHidden/>
            <w:lang w:val="es-ES"/>
          </w:rPr>
          <w:fldChar w:fldCharType="separate"/>
        </w:r>
        <w:r w:rsidR="000E4A29" w:rsidRPr="000E4A29">
          <w:rPr>
            <w:rStyle w:val="Hipervnculo"/>
            <w:rFonts w:cs="Segoe UI Semilight"/>
            <w:webHidden/>
            <w:lang w:val="es-ES"/>
          </w:rPr>
          <w:t>6</w:t>
        </w:r>
        <w:r w:rsidR="00A16F94" w:rsidRPr="000E4A29">
          <w:rPr>
            <w:rStyle w:val="Hipervnculo"/>
            <w:rFonts w:cs="Segoe UI Semilight"/>
            <w:webHidden/>
            <w:lang w:val="es-ES_tradnl"/>
          </w:rPr>
          <w:fldChar w:fldCharType="end"/>
        </w:r>
      </w:hyperlink>
    </w:p>
    <w:p w:rsidR="000E4A29" w:rsidRPr="000E4A29" w:rsidRDefault="00C42812" w:rsidP="000E4A29">
      <w:pPr>
        <w:rPr>
          <w:rFonts w:cs="Segoe UI Semilight"/>
          <w:lang w:val="es-AR"/>
        </w:rPr>
      </w:pPr>
      <w:hyperlink w:anchor="_Toc400708355" w:history="1">
        <w:r w:rsidR="000E4A29" w:rsidRPr="000E4A29">
          <w:rPr>
            <w:rStyle w:val="Hipervnculo"/>
            <w:rFonts w:cs="Segoe UI Semilight"/>
            <w:lang w:val="es-ES"/>
          </w:rPr>
          <w:t>5.</w:t>
        </w:r>
        <w:r w:rsidR="000E4A29" w:rsidRPr="000E4A29">
          <w:rPr>
            <w:rStyle w:val="Hipervnculo"/>
            <w:rFonts w:cs="Segoe UI Semilight"/>
            <w:lang w:val="es-AR"/>
          </w:rPr>
          <w:tab/>
        </w:r>
        <w:r w:rsidR="000E4A29" w:rsidRPr="000E4A29">
          <w:rPr>
            <w:rStyle w:val="Hipervnculo"/>
            <w:rFonts w:cs="Segoe UI Semilight"/>
            <w:lang w:val="es-ES"/>
          </w:rPr>
          <w:t>Gestión de Documentación</w:t>
        </w:r>
        <w:r w:rsidR="000E4A29" w:rsidRPr="000E4A29">
          <w:rPr>
            <w:rStyle w:val="Hipervnculo"/>
            <w:rFonts w:cs="Segoe UI Semilight"/>
            <w:webHidden/>
            <w:lang w:val="es-ES"/>
          </w:rPr>
          <w:tab/>
        </w:r>
        <w:r w:rsidR="00A16F94" w:rsidRPr="000E4A29">
          <w:rPr>
            <w:rStyle w:val="Hipervnculo"/>
            <w:rFonts w:cs="Segoe UI Semilight"/>
            <w:webHidden/>
            <w:lang w:val="es-ES"/>
          </w:rPr>
          <w:fldChar w:fldCharType="begin"/>
        </w:r>
        <w:r w:rsidR="000E4A29" w:rsidRPr="000E4A29">
          <w:rPr>
            <w:rStyle w:val="Hipervnculo"/>
            <w:rFonts w:cs="Segoe UI Semilight"/>
            <w:webHidden/>
            <w:lang w:val="es-ES"/>
          </w:rPr>
          <w:instrText xml:space="preserve"> PAGEREF _Toc400708355 \h </w:instrText>
        </w:r>
        <w:r w:rsidR="00A16F94" w:rsidRPr="000E4A29">
          <w:rPr>
            <w:rStyle w:val="Hipervnculo"/>
            <w:rFonts w:cs="Segoe UI Semilight"/>
            <w:webHidden/>
            <w:lang w:val="es-ES"/>
          </w:rPr>
        </w:r>
        <w:r w:rsidR="00A16F94" w:rsidRPr="000E4A29">
          <w:rPr>
            <w:rStyle w:val="Hipervnculo"/>
            <w:rFonts w:cs="Segoe UI Semilight"/>
            <w:webHidden/>
            <w:lang w:val="es-ES"/>
          </w:rPr>
          <w:fldChar w:fldCharType="separate"/>
        </w:r>
        <w:r w:rsidR="000E4A29" w:rsidRPr="000E4A29">
          <w:rPr>
            <w:rStyle w:val="Hipervnculo"/>
            <w:rFonts w:cs="Segoe UI Semilight"/>
            <w:webHidden/>
            <w:lang w:val="es-ES"/>
          </w:rPr>
          <w:t>6</w:t>
        </w:r>
        <w:r w:rsidR="00A16F94" w:rsidRPr="000E4A29">
          <w:rPr>
            <w:rStyle w:val="Hipervnculo"/>
            <w:rFonts w:cs="Segoe UI Semilight"/>
            <w:webHidden/>
            <w:lang w:val="es-ES_tradnl"/>
          </w:rPr>
          <w:fldChar w:fldCharType="end"/>
        </w:r>
      </w:hyperlink>
    </w:p>
    <w:p w:rsidR="000E4A29" w:rsidRPr="000E4A29" w:rsidRDefault="00C42812" w:rsidP="000E4A29">
      <w:pPr>
        <w:rPr>
          <w:rFonts w:cs="Segoe UI Semilight"/>
          <w:lang w:val="es-AR"/>
        </w:rPr>
      </w:pPr>
      <w:hyperlink w:anchor="_Toc400708356" w:history="1">
        <w:r w:rsidR="000E4A29" w:rsidRPr="000E4A29">
          <w:rPr>
            <w:rStyle w:val="Hipervnculo"/>
            <w:rFonts w:cs="Segoe UI Semilight"/>
            <w:lang w:val="es-ES"/>
          </w:rPr>
          <w:t>5.1.</w:t>
        </w:r>
        <w:r w:rsidR="000E4A29" w:rsidRPr="000E4A29">
          <w:rPr>
            <w:rStyle w:val="Hipervnculo"/>
            <w:rFonts w:cs="Segoe UI Semilight"/>
            <w:lang w:val="es-AR"/>
          </w:rPr>
          <w:tab/>
        </w:r>
        <w:r w:rsidR="000E4A29" w:rsidRPr="000E4A29">
          <w:rPr>
            <w:rStyle w:val="Hipervnculo"/>
            <w:rFonts w:cs="Segoe UI Semilight"/>
            <w:lang w:val="es-ES"/>
          </w:rPr>
          <w:t>Especificaciones del Proyecto para los ítems de la configuración</w:t>
        </w:r>
        <w:r w:rsidR="000E4A29" w:rsidRPr="000E4A29">
          <w:rPr>
            <w:rStyle w:val="Hipervnculo"/>
            <w:rFonts w:cs="Segoe UI Semilight"/>
            <w:webHidden/>
            <w:lang w:val="es-ES"/>
          </w:rPr>
          <w:tab/>
        </w:r>
        <w:r w:rsidR="00A16F94" w:rsidRPr="000E4A29">
          <w:rPr>
            <w:rStyle w:val="Hipervnculo"/>
            <w:rFonts w:cs="Segoe UI Semilight"/>
            <w:webHidden/>
            <w:lang w:val="es-ES"/>
          </w:rPr>
          <w:fldChar w:fldCharType="begin"/>
        </w:r>
        <w:r w:rsidR="000E4A29" w:rsidRPr="000E4A29">
          <w:rPr>
            <w:rStyle w:val="Hipervnculo"/>
            <w:rFonts w:cs="Segoe UI Semilight"/>
            <w:webHidden/>
            <w:lang w:val="es-ES"/>
          </w:rPr>
          <w:instrText xml:space="preserve"> PAGEREF _Toc400708356 \h </w:instrText>
        </w:r>
        <w:r w:rsidR="00A16F94" w:rsidRPr="000E4A29">
          <w:rPr>
            <w:rStyle w:val="Hipervnculo"/>
            <w:rFonts w:cs="Segoe UI Semilight"/>
            <w:webHidden/>
            <w:lang w:val="es-ES"/>
          </w:rPr>
        </w:r>
        <w:r w:rsidR="00A16F94" w:rsidRPr="000E4A29">
          <w:rPr>
            <w:rStyle w:val="Hipervnculo"/>
            <w:rFonts w:cs="Segoe UI Semilight"/>
            <w:webHidden/>
            <w:lang w:val="es-ES"/>
          </w:rPr>
          <w:fldChar w:fldCharType="separate"/>
        </w:r>
        <w:r w:rsidR="000E4A29" w:rsidRPr="000E4A29">
          <w:rPr>
            <w:rStyle w:val="Hipervnculo"/>
            <w:rFonts w:cs="Segoe UI Semilight"/>
            <w:webHidden/>
            <w:lang w:val="es-ES"/>
          </w:rPr>
          <w:t>6</w:t>
        </w:r>
        <w:r w:rsidR="00A16F94" w:rsidRPr="000E4A29">
          <w:rPr>
            <w:rStyle w:val="Hipervnculo"/>
            <w:rFonts w:cs="Segoe UI Semilight"/>
            <w:webHidden/>
            <w:lang w:val="es-ES_tradnl"/>
          </w:rPr>
          <w:fldChar w:fldCharType="end"/>
        </w:r>
      </w:hyperlink>
    </w:p>
    <w:p w:rsidR="000E4A29" w:rsidRPr="000E4A29" w:rsidRDefault="00C42812" w:rsidP="000E4A29">
      <w:pPr>
        <w:rPr>
          <w:rFonts w:cs="Segoe UI Semilight"/>
          <w:lang w:val="es-AR"/>
        </w:rPr>
      </w:pPr>
      <w:hyperlink w:anchor="_Toc400708357" w:history="1">
        <w:r w:rsidR="000E4A29" w:rsidRPr="000E4A29">
          <w:rPr>
            <w:rStyle w:val="Hipervnculo"/>
            <w:rFonts w:cs="Segoe UI Semilight"/>
            <w:lang w:val="es-ES"/>
          </w:rPr>
          <w:t>6.</w:t>
        </w:r>
        <w:r w:rsidR="000E4A29" w:rsidRPr="000E4A29">
          <w:rPr>
            <w:rStyle w:val="Hipervnculo"/>
            <w:rFonts w:cs="Segoe UI Semilight"/>
            <w:lang w:val="es-AR"/>
          </w:rPr>
          <w:tab/>
        </w:r>
        <w:r w:rsidR="000E4A29" w:rsidRPr="000E4A29">
          <w:rPr>
            <w:rStyle w:val="Hipervnculo"/>
            <w:rFonts w:cs="Segoe UI Semilight"/>
            <w:lang w:val="es-ES"/>
          </w:rPr>
          <w:t>Configuración de Ambientes</w:t>
        </w:r>
        <w:r w:rsidR="000E4A29" w:rsidRPr="000E4A29">
          <w:rPr>
            <w:rStyle w:val="Hipervnculo"/>
            <w:rFonts w:cs="Segoe UI Semilight"/>
            <w:webHidden/>
            <w:lang w:val="es-ES"/>
          </w:rPr>
          <w:tab/>
        </w:r>
        <w:r w:rsidR="002A0A56">
          <w:rPr>
            <w:rStyle w:val="Hipervnculo"/>
            <w:rFonts w:cs="Segoe UI Semilight"/>
            <w:webHidden/>
            <w:lang w:val="es-ES"/>
          </w:rPr>
          <w:t>8</w:t>
        </w:r>
      </w:hyperlink>
    </w:p>
    <w:p w:rsidR="000E4A29" w:rsidRPr="000E4A29" w:rsidRDefault="00A16F94" w:rsidP="000E4A29">
      <w:pPr>
        <w:rPr>
          <w:rFonts w:cs="Segoe UI Semilight"/>
          <w:bCs/>
          <w:lang w:val="es-ES"/>
        </w:rPr>
      </w:pPr>
      <w:r w:rsidRPr="000E4A29">
        <w:rPr>
          <w:rFonts w:cs="Segoe UI Semilight"/>
          <w:lang w:val="es-ES_tradnl"/>
        </w:rPr>
        <w:fldChar w:fldCharType="end"/>
      </w:r>
    </w:p>
    <w:p w:rsidR="000E4A29" w:rsidRPr="000E4A29" w:rsidRDefault="000E4A29" w:rsidP="000E4A29">
      <w:pPr>
        <w:rPr>
          <w:rFonts w:cs="Segoe UI Semilight"/>
          <w:lang w:val="es-AR"/>
        </w:rPr>
      </w:pPr>
      <w:bookmarkStart w:id="6" w:name="_GoBack"/>
      <w:bookmarkEnd w:id="6"/>
      <w:r w:rsidRPr="000E4A29">
        <w:rPr>
          <w:rFonts w:cs="Segoe UI Semilight"/>
          <w:lang w:val="es-AR"/>
        </w:rPr>
        <w:br w:type="page"/>
      </w:r>
    </w:p>
    <w:p w:rsidR="000E4A29" w:rsidRPr="000E4A29" w:rsidRDefault="000E4A29" w:rsidP="001B7D64">
      <w:pPr>
        <w:pStyle w:val="Ttulo2"/>
        <w:numPr>
          <w:ilvl w:val="0"/>
          <w:numId w:val="4"/>
        </w:numPr>
      </w:pPr>
      <w:bookmarkStart w:id="7" w:name="_Toc400708349"/>
      <w:r w:rsidRPr="000E4A29">
        <w:lastRenderedPageBreak/>
        <w:t>Propósito del Documento</w:t>
      </w:r>
      <w:bookmarkEnd w:id="7"/>
    </w:p>
    <w:p w:rsidR="000E4A29" w:rsidRPr="000E4A29" w:rsidRDefault="000E4A29" w:rsidP="000E4A29">
      <w:pPr>
        <w:rPr>
          <w:rFonts w:cs="Segoe UI Semilight"/>
          <w:lang w:val="es-ES"/>
        </w:rPr>
      </w:pPr>
      <w:r w:rsidRPr="000E4A29">
        <w:rPr>
          <w:rFonts w:cs="Segoe UI Semilight"/>
          <w:lang w:val="es-ES"/>
        </w:rPr>
        <w:t xml:space="preserve">El objetivo de este documento es establecer la planificación de </w:t>
      </w:r>
      <w:r w:rsidR="001B7D64">
        <w:rPr>
          <w:rFonts w:cs="Segoe UI Semilight"/>
          <w:lang w:val="es-ES"/>
        </w:rPr>
        <w:t>AMDOCS API COMMON WEB SERVICES</w:t>
      </w:r>
      <w:r w:rsidRPr="000E4A29">
        <w:rPr>
          <w:rFonts w:cs="Segoe UI Semilight"/>
          <w:lang w:val="es-ES"/>
        </w:rPr>
        <w:t>. En este documento se identifican los ítems de configuración, los roles asignados y repositorios.</w:t>
      </w:r>
    </w:p>
    <w:p w:rsidR="000E4A29" w:rsidRPr="000E4A29" w:rsidRDefault="000E4A29" w:rsidP="000E4A29">
      <w:pPr>
        <w:rPr>
          <w:rFonts w:cs="Segoe UI Semilight"/>
          <w:lang w:val="es-AR"/>
        </w:rPr>
      </w:pPr>
    </w:p>
    <w:p w:rsidR="000E4A29" w:rsidRPr="00125944" w:rsidRDefault="000E4A29" w:rsidP="001B7D64">
      <w:pPr>
        <w:pStyle w:val="Ttulo2"/>
        <w:numPr>
          <w:ilvl w:val="0"/>
          <w:numId w:val="4"/>
        </w:numPr>
      </w:pPr>
      <w:bookmarkStart w:id="8" w:name="_Toc400708350"/>
      <w:r w:rsidRPr="00125944">
        <w:t>Definiciones, términos y abreviaturas</w:t>
      </w:r>
      <w:bookmarkEnd w:id="8"/>
    </w:p>
    <w:tbl>
      <w:tblPr>
        <w:tblW w:w="9424" w:type="dxa"/>
        <w:tblBorders>
          <w:top w:val="single" w:sz="8" w:space="0" w:color="808080"/>
          <w:left w:val="single" w:sz="8" w:space="0" w:color="808080"/>
          <w:bottom w:val="single" w:sz="8" w:space="0" w:color="808080"/>
          <w:right w:val="single" w:sz="8" w:space="0" w:color="808080"/>
          <w:insideH w:val="single" w:sz="12" w:space="0" w:color="808080"/>
          <w:insideV w:val="single" w:sz="12" w:space="0" w:color="808080"/>
        </w:tblBorders>
        <w:tblLayout w:type="fixed"/>
        <w:tblLook w:val="0000" w:firstRow="0" w:lastRow="0" w:firstColumn="0" w:lastColumn="0" w:noHBand="0" w:noVBand="0"/>
      </w:tblPr>
      <w:tblGrid>
        <w:gridCol w:w="2988"/>
        <w:gridCol w:w="6436"/>
      </w:tblGrid>
      <w:tr w:rsidR="000E4A29" w:rsidRPr="000E4A29" w:rsidTr="00DD47C3">
        <w:tc>
          <w:tcPr>
            <w:tcW w:w="2988"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Término o abreviatura</w:t>
            </w:r>
          </w:p>
        </w:tc>
        <w:tc>
          <w:tcPr>
            <w:tcW w:w="6436"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Descripción</w:t>
            </w:r>
          </w:p>
        </w:tc>
      </w:tr>
      <w:tr w:rsidR="000E4A29" w:rsidRPr="005625E1" w:rsidTr="00D56840">
        <w:tc>
          <w:tcPr>
            <w:tcW w:w="2988" w:type="dxa"/>
            <w:vAlign w:val="center"/>
          </w:tcPr>
          <w:p w:rsidR="000E4A29" w:rsidRPr="000E4A29" w:rsidRDefault="002134F2" w:rsidP="000E4A29">
            <w:pPr>
              <w:rPr>
                <w:rFonts w:cs="Segoe UI Semilight"/>
                <w:i/>
                <w:lang w:val="es-ES"/>
              </w:rPr>
            </w:pPr>
            <w:r>
              <w:rPr>
                <w:rFonts w:cs="Segoe UI Semilight"/>
                <w:i/>
                <w:lang w:val="es-ES"/>
              </w:rPr>
              <w:t>SVN</w:t>
            </w:r>
          </w:p>
        </w:tc>
        <w:tc>
          <w:tcPr>
            <w:tcW w:w="6436" w:type="dxa"/>
            <w:vAlign w:val="center"/>
          </w:tcPr>
          <w:p w:rsidR="000C7BEA" w:rsidRPr="000C7BEA" w:rsidRDefault="000C7BEA" w:rsidP="000C7BEA">
            <w:pPr>
              <w:rPr>
                <w:rFonts w:cs="Segoe UI Semilight"/>
                <w:lang w:val="es-ES"/>
              </w:rPr>
            </w:pPr>
            <w:r w:rsidRPr="000C7BEA">
              <w:rPr>
                <w:rFonts w:cs="Segoe UI Semilight"/>
                <w:lang w:val="es-ES"/>
              </w:rPr>
              <w:t>Apache Subversion (abreviado frecuentemente como SVN, por el comando svn) es una herramienta de </w:t>
            </w:r>
            <w:hyperlink r:id="rId11" w:tooltip="Control de versiones" w:history="1">
              <w:r w:rsidRPr="000C7BEA">
                <w:rPr>
                  <w:rFonts w:cs="Segoe UI Semilight"/>
                  <w:lang w:val="es-ES"/>
                </w:rPr>
                <w:t>control de versiones</w:t>
              </w:r>
            </w:hyperlink>
            <w:r w:rsidRPr="000C7BEA">
              <w:rPr>
                <w:rFonts w:cs="Segoe UI Semilight"/>
                <w:lang w:val="es-ES"/>
              </w:rPr>
              <w:t> </w:t>
            </w:r>
            <w:hyperlink r:id="rId12" w:tooltip="Código abierto" w:history="1">
              <w:r w:rsidRPr="000C7BEA">
                <w:rPr>
                  <w:rFonts w:cs="Segoe UI Semilight"/>
                  <w:lang w:val="es-ES"/>
                </w:rPr>
                <w:t>open source</w:t>
              </w:r>
            </w:hyperlink>
            <w:r w:rsidRPr="000C7BEA">
              <w:rPr>
                <w:rFonts w:cs="Segoe UI Semilight"/>
                <w:lang w:val="es-ES"/>
              </w:rPr>
              <w:t> basada en un repositorio cuyo funcionamiento se asemeja enormemente al de un </w:t>
            </w:r>
            <w:hyperlink r:id="rId13" w:tooltip="Sistema de archivos" w:history="1">
              <w:r w:rsidRPr="000C7BEA">
                <w:rPr>
                  <w:rFonts w:cs="Segoe UI Semilight"/>
                  <w:lang w:val="es-ES"/>
                </w:rPr>
                <w:t>sistema de ficheros</w:t>
              </w:r>
            </w:hyperlink>
            <w:r w:rsidRPr="000C7BEA">
              <w:rPr>
                <w:rFonts w:cs="Segoe UI Semilight"/>
                <w:lang w:val="es-ES"/>
              </w:rPr>
              <w:t>. Es software libre bajo una licencia de tipo Apache/BSD.</w:t>
            </w:r>
          </w:p>
          <w:p w:rsidR="000C7BEA" w:rsidRPr="000C7BEA" w:rsidRDefault="000C7BEA" w:rsidP="000C7BEA">
            <w:pPr>
              <w:rPr>
                <w:rFonts w:cs="Segoe UI Semilight"/>
                <w:lang w:val="es-ES"/>
              </w:rPr>
            </w:pPr>
            <w:r w:rsidRPr="000C7BEA">
              <w:rPr>
                <w:rFonts w:cs="Segoe UI Semilight"/>
                <w:lang w:val="es-ES"/>
              </w:rPr>
              <w:t>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rsidR="000E4A29" w:rsidRPr="000C7BEA" w:rsidRDefault="000E4A29" w:rsidP="000E4A29">
            <w:pPr>
              <w:rPr>
                <w:rFonts w:cs="Segoe UI Semilight"/>
                <w:i/>
                <w:lang w:val="es-AR"/>
              </w:rPr>
            </w:pPr>
          </w:p>
        </w:tc>
      </w:tr>
    </w:tbl>
    <w:p w:rsidR="000E4A29" w:rsidRPr="000E4A29" w:rsidRDefault="000E4A29" w:rsidP="000E4A29">
      <w:pPr>
        <w:rPr>
          <w:rFonts w:cs="Segoe UI Semilight"/>
          <w:bCs/>
          <w:lang w:val="es-ES"/>
        </w:rPr>
      </w:pPr>
    </w:p>
    <w:p w:rsidR="000E4A29" w:rsidRPr="00E63311" w:rsidRDefault="000E4A29" w:rsidP="001B7D64">
      <w:pPr>
        <w:pStyle w:val="Ttulo2"/>
        <w:numPr>
          <w:ilvl w:val="0"/>
          <w:numId w:val="4"/>
        </w:numPr>
      </w:pPr>
      <w:bookmarkStart w:id="9" w:name="_Toc400708351"/>
      <w:r w:rsidRPr="00E63311">
        <w:t>Roles y Responsabilidades del Cliente</w:t>
      </w:r>
      <w:bookmarkEnd w:id="9"/>
    </w:p>
    <w:p w:rsidR="000E4A29" w:rsidRPr="00E63311" w:rsidRDefault="000E4A29" w:rsidP="000E4A29">
      <w:pPr>
        <w:rPr>
          <w:rFonts w:cs="Segoe UI Semilight"/>
          <w:bCs/>
          <w:lang w:val="es-ES"/>
        </w:rPr>
      </w:pPr>
    </w:p>
    <w:p w:rsidR="009B5D45" w:rsidRPr="00E63311" w:rsidRDefault="001B7D64" w:rsidP="001B7D64">
      <w:pPr>
        <w:numPr>
          <w:ilvl w:val="0"/>
          <w:numId w:val="5"/>
        </w:numPr>
        <w:rPr>
          <w:rFonts w:cs="Segoe UI Semilight"/>
          <w:bCs/>
          <w:lang w:val="es-AR"/>
        </w:rPr>
      </w:pPr>
      <w:r w:rsidRPr="001B7D64">
        <w:rPr>
          <w:rFonts w:cs="Segoe UI Semilight"/>
          <w:bCs/>
          <w:lang w:val="es-AR"/>
        </w:rPr>
        <w:t xml:space="preserve">Miguel Kiszkurno </w:t>
      </w:r>
      <w:r w:rsidR="00D56840" w:rsidRPr="00E63311">
        <w:rPr>
          <w:rFonts w:cs="Segoe UI Semilight"/>
          <w:bCs/>
          <w:lang w:val="es-AR"/>
        </w:rPr>
        <w:t>(</w:t>
      </w:r>
      <w:r w:rsidR="008E4904" w:rsidRPr="00E63311">
        <w:rPr>
          <w:rFonts w:cs="Segoe UI Semilight"/>
          <w:bCs/>
          <w:lang w:val="es-AR"/>
        </w:rPr>
        <w:t>Lider de Proyecto</w:t>
      </w:r>
      <w:r w:rsidR="00D56840" w:rsidRPr="00E63311">
        <w:rPr>
          <w:rFonts w:cs="Segoe UI Semilight"/>
          <w:bCs/>
          <w:lang w:val="es-AR"/>
        </w:rPr>
        <w:t>)</w:t>
      </w:r>
    </w:p>
    <w:p w:rsidR="009B5D45" w:rsidRDefault="001B7D64" w:rsidP="00D56840">
      <w:pPr>
        <w:numPr>
          <w:ilvl w:val="0"/>
          <w:numId w:val="5"/>
        </w:numPr>
        <w:rPr>
          <w:rFonts w:cs="Segoe UI Semilight"/>
          <w:bCs/>
          <w:lang w:val="es-AR"/>
        </w:rPr>
      </w:pPr>
      <w:r>
        <w:rPr>
          <w:rFonts w:cs="Segoe UI Semilight"/>
          <w:bCs/>
          <w:lang w:val="es-AR"/>
        </w:rPr>
        <w:t>Maria Laura Florido</w:t>
      </w:r>
      <w:r w:rsidR="00D56840" w:rsidRPr="00E63311">
        <w:rPr>
          <w:rFonts w:cs="Segoe UI Semilight"/>
          <w:bCs/>
          <w:lang w:val="es-AR"/>
        </w:rPr>
        <w:t xml:space="preserve"> (</w:t>
      </w:r>
      <w:r>
        <w:rPr>
          <w:rFonts w:cs="Segoe UI Semilight"/>
          <w:bCs/>
          <w:lang w:val="es-AR"/>
        </w:rPr>
        <w:t>Project Manager</w:t>
      </w:r>
      <w:r w:rsidR="00D56840" w:rsidRPr="00E63311">
        <w:rPr>
          <w:rFonts w:cs="Segoe UI Semilight"/>
          <w:bCs/>
          <w:lang w:val="es-AR"/>
        </w:rPr>
        <w:t>)</w:t>
      </w:r>
    </w:p>
    <w:p w:rsidR="001B7D64" w:rsidRPr="001B7D64" w:rsidRDefault="001B7D64" w:rsidP="001B7D64">
      <w:pPr>
        <w:numPr>
          <w:ilvl w:val="0"/>
          <w:numId w:val="5"/>
        </w:numPr>
        <w:rPr>
          <w:rFonts w:cs="Segoe UI Semilight"/>
          <w:bCs/>
        </w:rPr>
      </w:pPr>
      <w:r w:rsidRPr="001B7D64">
        <w:rPr>
          <w:rFonts w:cs="Segoe UI Semilight"/>
          <w:bCs/>
        </w:rPr>
        <w:lastRenderedPageBreak/>
        <w:t>Nestor Alejandro Spedalieri (Project Manager)</w:t>
      </w:r>
    </w:p>
    <w:p w:rsidR="00D56840" w:rsidRPr="001B7D64" w:rsidRDefault="00D56840" w:rsidP="000E4A29">
      <w:pPr>
        <w:rPr>
          <w:rFonts w:cs="Segoe UI Semilight"/>
          <w:bCs/>
        </w:rPr>
      </w:pPr>
    </w:p>
    <w:p w:rsidR="000E4A29" w:rsidRPr="00125944" w:rsidRDefault="000E4A29" w:rsidP="001B7D64">
      <w:pPr>
        <w:pStyle w:val="Ttulo2"/>
        <w:numPr>
          <w:ilvl w:val="0"/>
          <w:numId w:val="4"/>
        </w:numPr>
      </w:pPr>
      <w:bookmarkStart w:id="10" w:name="_Toc400708352"/>
      <w:r w:rsidRPr="00125944">
        <w:t>Repositorio</w:t>
      </w:r>
      <w:bookmarkEnd w:id="10"/>
    </w:p>
    <w:p w:rsidR="000E4A29" w:rsidRPr="000E4A29" w:rsidRDefault="00125944" w:rsidP="00125944">
      <w:pPr>
        <w:pStyle w:val="Ttulo3"/>
        <w:ind w:left="851"/>
        <w:rPr>
          <w:lang w:val="es-ES"/>
        </w:rPr>
      </w:pPr>
      <w:bookmarkStart w:id="11" w:name="_Toc400708353"/>
      <w:r>
        <w:rPr>
          <w:lang w:val="es-ES"/>
        </w:rPr>
        <w:t xml:space="preserve">4.1 </w:t>
      </w:r>
      <w:r w:rsidR="000E4A29" w:rsidRPr="000E4A29">
        <w:rPr>
          <w:lang w:val="es-ES"/>
        </w:rPr>
        <w:t>Herramientas</w:t>
      </w:r>
      <w:bookmarkEnd w:id="11"/>
    </w:p>
    <w:p w:rsidR="000E4A29" w:rsidRPr="000E4A29" w:rsidRDefault="000E4A29" w:rsidP="00125944">
      <w:pPr>
        <w:ind w:firstLine="720"/>
        <w:rPr>
          <w:rFonts w:cs="Segoe UI Semilight"/>
          <w:lang w:val="es-AR"/>
        </w:rPr>
      </w:pPr>
      <w:r w:rsidRPr="000E4A29">
        <w:rPr>
          <w:rFonts w:cs="Segoe UI Semilight"/>
          <w:lang w:val="es-AR"/>
        </w:rPr>
        <w:t>Durante el proyecto, se utilizarán las siguientes herramientas:</w:t>
      </w:r>
    </w:p>
    <w:tbl>
      <w:tblPr>
        <w:tblW w:w="9426" w:type="dxa"/>
        <w:tblInd w:w="10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294"/>
        <w:gridCol w:w="7132"/>
      </w:tblGrid>
      <w:tr w:rsidR="000E4A29" w:rsidRPr="000E4A29" w:rsidTr="00125944">
        <w:trPr>
          <w:trHeight w:val="856"/>
          <w:tblHeader/>
        </w:trPr>
        <w:tc>
          <w:tcPr>
            <w:tcW w:w="2294" w:type="dxa"/>
            <w:shd w:val="pct20" w:color="000000" w:fill="FFFFFF"/>
          </w:tcPr>
          <w:p w:rsidR="000E4A29" w:rsidRPr="000E4A29" w:rsidRDefault="000E4A29" w:rsidP="000E4A29">
            <w:pPr>
              <w:rPr>
                <w:rFonts w:cs="Segoe UI Semilight"/>
                <w:b/>
                <w:bCs/>
                <w:lang w:val="es-ES"/>
              </w:rPr>
            </w:pPr>
            <w:r w:rsidRPr="000E4A29">
              <w:rPr>
                <w:rFonts w:cs="Segoe UI Semilight"/>
                <w:b/>
                <w:bCs/>
                <w:lang w:val="es-ES"/>
              </w:rPr>
              <w:t>Herramienta</w:t>
            </w:r>
          </w:p>
        </w:tc>
        <w:tc>
          <w:tcPr>
            <w:tcW w:w="7132" w:type="dxa"/>
            <w:shd w:val="pct20" w:color="000000" w:fill="FFFFFF"/>
          </w:tcPr>
          <w:p w:rsidR="000E4A29" w:rsidRPr="000E4A29" w:rsidRDefault="000E4A29" w:rsidP="000E4A29">
            <w:pPr>
              <w:rPr>
                <w:rFonts w:cs="Segoe UI Semilight"/>
                <w:b/>
                <w:bCs/>
                <w:lang w:val="es-ES"/>
              </w:rPr>
            </w:pPr>
            <w:r w:rsidRPr="000E4A29">
              <w:rPr>
                <w:rFonts w:cs="Segoe UI Semilight"/>
                <w:b/>
                <w:bCs/>
                <w:lang w:val="es-ES"/>
              </w:rPr>
              <w:t>Descripción</w:t>
            </w:r>
          </w:p>
        </w:tc>
      </w:tr>
      <w:tr w:rsidR="000E4A29" w:rsidRPr="005625E1" w:rsidTr="00125944">
        <w:trPr>
          <w:trHeight w:val="641"/>
        </w:trPr>
        <w:tc>
          <w:tcPr>
            <w:tcW w:w="2294" w:type="dxa"/>
          </w:tcPr>
          <w:p w:rsidR="000E4A29" w:rsidRPr="000E4A29" w:rsidRDefault="001B7D64" w:rsidP="000E4A29">
            <w:pPr>
              <w:rPr>
                <w:rFonts w:cs="Segoe UI Semilight"/>
                <w:bCs/>
                <w:i/>
                <w:lang w:val="es-ES"/>
              </w:rPr>
            </w:pPr>
            <w:r>
              <w:rPr>
                <w:rFonts w:cs="Segoe UI Semilight"/>
                <w:bCs/>
                <w:i/>
                <w:lang w:val="es-ES"/>
              </w:rPr>
              <w:t>svn</w:t>
            </w:r>
          </w:p>
        </w:tc>
        <w:tc>
          <w:tcPr>
            <w:tcW w:w="7132" w:type="dxa"/>
          </w:tcPr>
          <w:p w:rsidR="000E4A29" w:rsidRPr="000E4A29" w:rsidRDefault="00D56840" w:rsidP="000E4A29">
            <w:pPr>
              <w:rPr>
                <w:rFonts w:cs="Segoe UI Semilight"/>
                <w:bCs/>
                <w:i/>
                <w:lang w:val="es-ES"/>
              </w:rPr>
            </w:pPr>
            <w:r w:rsidRPr="001B7D64">
              <w:rPr>
                <w:lang w:val="es-AR"/>
              </w:rPr>
              <w:t>Se utilizará para gestionar el ciclo de vida del proyecto tanto en tareas como repositorio documental del Proyecto y versionado de código fuente.</w:t>
            </w:r>
          </w:p>
        </w:tc>
      </w:tr>
    </w:tbl>
    <w:p w:rsidR="000E4A29" w:rsidRPr="000E4A29" w:rsidRDefault="000E4A29" w:rsidP="000E4A29">
      <w:pPr>
        <w:rPr>
          <w:rFonts w:cs="Segoe UI Semilight"/>
          <w:lang w:val="es-ES"/>
        </w:rPr>
      </w:pPr>
    </w:p>
    <w:tbl>
      <w:tblPr>
        <w:tblW w:w="9423" w:type="dxa"/>
        <w:tblInd w:w="132" w:type="dxa"/>
        <w:tblBorders>
          <w:top w:val="single" w:sz="8" w:space="0" w:color="808080"/>
          <w:left w:val="single" w:sz="8" w:space="0" w:color="808080"/>
          <w:bottom w:val="single" w:sz="8" w:space="0" w:color="808080"/>
          <w:right w:val="single" w:sz="8" w:space="0" w:color="808080"/>
          <w:insideH w:val="single" w:sz="12" w:space="0" w:color="808080"/>
          <w:insideV w:val="single" w:sz="12" w:space="0" w:color="808080"/>
        </w:tblBorders>
        <w:tblLayout w:type="fixed"/>
        <w:tblLook w:val="0000" w:firstRow="0" w:lastRow="0" w:firstColumn="0" w:lastColumn="0" w:noHBand="0" w:noVBand="0"/>
      </w:tblPr>
      <w:tblGrid>
        <w:gridCol w:w="2405"/>
        <w:gridCol w:w="2746"/>
        <w:gridCol w:w="4272"/>
      </w:tblGrid>
      <w:tr w:rsidR="000E4A29" w:rsidRPr="000E4A29" w:rsidTr="00125944">
        <w:trPr>
          <w:trHeight w:val="480"/>
        </w:trPr>
        <w:tc>
          <w:tcPr>
            <w:tcW w:w="2405"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Producto</w:t>
            </w:r>
          </w:p>
        </w:tc>
        <w:tc>
          <w:tcPr>
            <w:tcW w:w="2746"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Versión</w:t>
            </w:r>
          </w:p>
        </w:tc>
        <w:tc>
          <w:tcPr>
            <w:tcW w:w="4272"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Ubicación</w:t>
            </w:r>
          </w:p>
        </w:tc>
      </w:tr>
      <w:tr w:rsidR="00502CD1" w:rsidRPr="000E4A29" w:rsidTr="00125944">
        <w:trPr>
          <w:trHeight w:val="480"/>
        </w:trPr>
        <w:tc>
          <w:tcPr>
            <w:tcW w:w="2405" w:type="dxa"/>
            <w:tcBorders>
              <w:bottom w:val="single" w:sz="8" w:space="0" w:color="808080"/>
            </w:tcBorders>
            <w:vAlign w:val="center"/>
          </w:tcPr>
          <w:p w:rsidR="00502CD1" w:rsidRPr="000E4A29" w:rsidRDefault="001B7D64" w:rsidP="000E4A29">
            <w:pPr>
              <w:rPr>
                <w:rFonts w:cs="Segoe UI Semilight"/>
                <w:i/>
                <w:lang w:val="es-ES"/>
              </w:rPr>
            </w:pPr>
            <w:r>
              <w:rPr>
                <w:rFonts w:cs="Segoe UI Semilight"/>
                <w:i/>
                <w:lang w:val="es-ES"/>
              </w:rPr>
              <w:t>svn</w:t>
            </w:r>
          </w:p>
        </w:tc>
        <w:tc>
          <w:tcPr>
            <w:tcW w:w="2746" w:type="dxa"/>
            <w:tcBorders>
              <w:bottom w:val="single" w:sz="8" w:space="0" w:color="808080"/>
            </w:tcBorders>
          </w:tcPr>
          <w:p w:rsidR="00502CD1" w:rsidRPr="000E4A29" w:rsidRDefault="00502CD1" w:rsidP="000E4A29">
            <w:pPr>
              <w:rPr>
                <w:rFonts w:cs="Segoe UI Semilight"/>
                <w:i/>
                <w:lang w:val="es-ES"/>
              </w:rPr>
            </w:pPr>
            <w:r>
              <w:rPr>
                <w:rFonts w:cs="Segoe UI Semilight"/>
                <w:i/>
                <w:lang w:val="es-ES"/>
              </w:rPr>
              <w:t>2015</w:t>
            </w:r>
          </w:p>
        </w:tc>
        <w:tc>
          <w:tcPr>
            <w:tcW w:w="4272" w:type="dxa"/>
            <w:tcBorders>
              <w:bottom w:val="single" w:sz="8" w:space="0" w:color="808080"/>
            </w:tcBorders>
            <w:vAlign w:val="center"/>
          </w:tcPr>
          <w:p w:rsidR="00502CD1" w:rsidRPr="000E4A29" w:rsidRDefault="00C42812" w:rsidP="000E4A29">
            <w:pPr>
              <w:rPr>
                <w:rFonts w:cs="Segoe UI Semilight"/>
                <w:lang w:val="es-ES"/>
              </w:rPr>
            </w:pPr>
            <w:hyperlink r:id="rId14" w:history="1">
              <w:r w:rsidR="006A7FFB">
                <w:rPr>
                  <w:rStyle w:val="Hipervnculo"/>
                  <w:rFonts w:cs="Segoe UI Semilight"/>
                  <w:lang w:val="es-ES"/>
                </w:rPr>
                <w:t>link</w:t>
              </w:r>
            </w:hyperlink>
          </w:p>
        </w:tc>
      </w:tr>
    </w:tbl>
    <w:p w:rsidR="000E4A29" w:rsidRPr="000E4A29" w:rsidRDefault="000E4A29" w:rsidP="000E4A29">
      <w:pPr>
        <w:rPr>
          <w:rFonts w:cs="Segoe UI Semilight"/>
          <w:lang w:val="es-AR"/>
        </w:rPr>
      </w:pPr>
    </w:p>
    <w:tbl>
      <w:tblPr>
        <w:tblW w:w="9626" w:type="dxa"/>
        <w:tblBorders>
          <w:top w:val="single" w:sz="8" w:space="0" w:color="808080"/>
          <w:left w:val="single" w:sz="8" w:space="0" w:color="808080"/>
          <w:bottom w:val="single" w:sz="8" w:space="0" w:color="808080"/>
          <w:right w:val="single" w:sz="8" w:space="0" w:color="808080"/>
          <w:insideH w:val="single" w:sz="12" w:space="0" w:color="808080"/>
          <w:insideV w:val="single" w:sz="12" w:space="0" w:color="808080"/>
        </w:tblBorders>
        <w:tblLayout w:type="fixed"/>
        <w:tblLook w:val="0000" w:firstRow="0" w:lastRow="0" w:firstColumn="0" w:lastColumn="0" w:noHBand="0" w:noVBand="0"/>
      </w:tblPr>
      <w:tblGrid>
        <w:gridCol w:w="9626"/>
      </w:tblGrid>
      <w:tr w:rsidR="000E4A29" w:rsidRPr="000E4A29" w:rsidTr="00125944">
        <w:trPr>
          <w:trHeight w:val="212"/>
        </w:trPr>
        <w:tc>
          <w:tcPr>
            <w:tcW w:w="9626"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Detalle de Implementación</w:t>
            </w:r>
          </w:p>
        </w:tc>
      </w:tr>
      <w:tr w:rsidR="000E4A29" w:rsidRPr="000E4A29" w:rsidTr="00125944">
        <w:trPr>
          <w:trHeight w:val="165"/>
        </w:trPr>
        <w:tc>
          <w:tcPr>
            <w:tcW w:w="9626" w:type="dxa"/>
            <w:tcBorders>
              <w:bottom w:val="single" w:sz="8" w:space="0" w:color="808080"/>
            </w:tcBorders>
            <w:vAlign w:val="center"/>
          </w:tcPr>
          <w:p w:rsidR="000E4A29" w:rsidRPr="000E4A29" w:rsidRDefault="000E4A29" w:rsidP="000E4A29">
            <w:pPr>
              <w:rPr>
                <w:rFonts w:cs="Segoe UI Semilight"/>
                <w:lang w:val="es-ES"/>
              </w:rPr>
            </w:pPr>
            <w:r w:rsidRPr="000E4A29">
              <w:rPr>
                <w:rFonts w:cs="Segoe UI Semilight"/>
                <w:lang w:val="es-ES"/>
              </w:rPr>
              <w:t>N/A</w:t>
            </w:r>
          </w:p>
        </w:tc>
      </w:tr>
    </w:tbl>
    <w:p w:rsidR="004131CD" w:rsidRPr="00125944" w:rsidRDefault="004131CD" w:rsidP="004131CD">
      <w:pPr>
        <w:pStyle w:val="Ttulo3"/>
        <w:ind w:left="851"/>
        <w:rPr>
          <w:lang w:val="es-ES"/>
        </w:rPr>
      </w:pPr>
      <w:r>
        <w:rPr>
          <w:lang w:val="es-ES"/>
        </w:rPr>
        <w:t>4.2 Nomenclatura de release</w:t>
      </w:r>
    </w:p>
    <w:tbl>
      <w:tblPr>
        <w:tblW w:w="9629" w:type="dxa"/>
        <w:tblBorders>
          <w:top w:val="single" w:sz="8" w:space="0" w:color="808080"/>
          <w:left w:val="single" w:sz="8" w:space="0" w:color="808080"/>
          <w:bottom w:val="single" w:sz="8" w:space="0" w:color="808080"/>
          <w:right w:val="single" w:sz="8" w:space="0" w:color="808080"/>
          <w:insideH w:val="single" w:sz="8" w:space="0" w:color="808080"/>
          <w:insideV w:val="single" w:sz="12" w:space="0" w:color="808080"/>
        </w:tblBorders>
        <w:shd w:val="clear" w:color="auto" w:fill="FFFFFF" w:themeFill="background1"/>
        <w:tblLayout w:type="fixed"/>
        <w:tblLook w:val="0000" w:firstRow="0" w:lastRow="0" w:firstColumn="0" w:lastColumn="0" w:noHBand="0" w:noVBand="0"/>
      </w:tblPr>
      <w:tblGrid>
        <w:gridCol w:w="2258"/>
        <w:gridCol w:w="7371"/>
      </w:tblGrid>
      <w:tr w:rsidR="004131CD" w:rsidRPr="004131CD" w:rsidTr="008E71BB">
        <w:tc>
          <w:tcPr>
            <w:tcW w:w="2258" w:type="dxa"/>
            <w:shd w:val="pct12" w:color="auto" w:fill="FFFFFF" w:themeFill="background1"/>
          </w:tcPr>
          <w:p w:rsidR="004131CD" w:rsidRPr="000E4A29" w:rsidRDefault="005625E1" w:rsidP="0063012A">
            <w:pPr>
              <w:rPr>
                <w:rFonts w:cs="Segoe UI Semilight"/>
                <w:b/>
                <w:bCs/>
                <w:lang w:val="es-ES"/>
              </w:rPr>
            </w:pPr>
            <w:r>
              <w:rPr>
                <w:rFonts w:cs="Segoe UI Semilight"/>
                <w:b/>
                <w:bCs/>
                <w:lang w:val="es-ES"/>
              </w:rPr>
              <w:t>R</w:t>
            </w:r>
            <w:r w:rsidR="004131CD">
              <w:rPr>
                <w:rFonts w:cs="Segoe UI Semilight"/>
                <w:b/>
                <w:bCs/>
                <w:lang w:val="es-ES"/>
              </w:rPr>
              <w:t>elease</w:t>
            </w:r>
          </w:p>
        </w:tc>
        <w:tc>
          <w:tcPr>
            <w:tcW w:w="7371" w:type="dxa"/>
            <w:shd w:val="pct15" w:color="auto" w:fill="FFFFFF" w:themeFill="background1"/>
          </w:tcPr>
          <w:p w:rsidR="004131CD" w:rsidRPr="000E4A29" w:rsidRDefault="004131CD" w:rsidP="0063012A">
            <w:pPr>
              <w:rPr>
                <w:rFonts w:cs="Segoe UI Semilight"/>
                <w:b/>
                <w:bCs/>
                <w:lang w:val="es-ES"/>
              </w:rPr>
            </w:pPr>
            <w:r w:rsidRPr="000E4A29">
              <w:rPr>
                <w:rFonts w:cs="Segoe UI Semilight"/>
                <w:b/>
                <w:bCs/>
                <w:lang w:val="es-ES"/>
              </w:rPr>
              <w:t>Nomenclatura</w:t>
            </w:r>
          </w:p>
        </w:tc>
      </w:tr>
      <w:tr w:rsidR="004131CD" w:rsidRPr="004131CD" w:rsidTr="00490D0B">
        <w:tc>
          <w:tcPr>
            <w:tcW w:w="2258" w:type="dxa"/>
            <w:shd w:val="clear" w:color="auto" w:fill="FFFFFF" w:themeFill="background1"/>
          </w:tcPr>
          <w:p w:rsidR="004131CD" w:rsidRPr="005625E1" w:rsidRDefault="004131CD" w:rsidP="0063012A">
            <w:pPr>
              <w:rPr>
                <w:rFonts w:cs="Segoe UI Semilight"/>
                <w:b/>
                <w:bCs/>
                <w:sz w:val="16"/>
                <w:szCs w:val="16"/>
              </w:rPr>
            </w:pPr>
            <w:r w:rsidRPr="005625E1">
              <w:rPr>
                <w:rFonts w:ascii="Arial" w:hAnsi="Arial" w:cs="Arial"/>
                <w:color w:val="333333"/>
                <w:sz w:val="16"/>
                <w:szCs w:val="16"/>
                <w:shd w:val="clear" w:color="auto" w:fill="FFFFFF"/>
              </w:rPr>
              <w:t>AMDOCS API COMMON WEB SERVICES</w:t>
            </w:r>
          </w:p>
        </w:tc>
        <w:tc>
          <w:tcPr>
            <w:tcW w:w="7371" w:type="dxa"/>
            <w:shd w:val="clear" w:color="auto" w:fill="FFFFFF" w:themeFill="background1"/>
          </w:tcPr>
          <w:p w:rsidR="004131CD" w:rsidRPr="00B92DD8" w:rsidRDefault="004131CD" w:rsidP="0063012A">
            <w:pPr>
              <w:rPr>
                <w:rFonts w:cs="Segoe UI Semilight"/>
                <w:bCs/>
                <w:sz w:val="20"/>
                <w:szCs w:val="20"/>
              </w:rPr>
            </w:pPr>
            <w:r w:rsidRPr="00B92DD8">
              <w:rPr>
                <w:rFonts w:cs="Segoe UI Semilight"/>
                <w:b/>
                <w:bCs/>
                <w:sz w:val="20"/>
                <w:szCs w:val="20"/>
              </w:rPr>
              <w:t>amdocs-api-common-web-services-ear-X.Y</w:t>
            </w:r>
            <w:r w:rsidR="005625E1" w:rsidRPr="00B92DD8">
              <w:rPr>
                <w:rFonts w:cs="Segoe UI Semilight"/>
                <w:b/>
                <w:bCs/>
                <w:sz w:val="20"/>
                <w:szCs w:val="20"/>
              </w:rPr>
              <w:t>.</w:t>
            </w:r>
            <w:r w:rsidRPr="00B92DD8">
              <w:rPr>
                <w:rFonts w:cs="Segoe UI Semilight"/>
                <w:b/>
                <w:bCs/>
                <w:sz w:val="20"/>
                <w:szCs w:val="20"/>
              </w:rPr>
              <w:t>Z-YYYYMMDD.HHMMSS-N.ear</w:t>
            </w:r>
          </w:p>
        </w:tc>
      </w:tr>
      <w:tr w:rsidR="004131CD" w:rsidRPr="004131CD" w:rsidTr="00490D0B">
        <w:tc>
          <w:tcPr>
            <w:tcW w:w="2258" w:type="dxa"/>
            <w:shd w:val="clear" w:color="auto" w:fill="FFFFFF" w:themeFill="background1"/>
          </w:tcPr>
          <w:p w:rsidR="004131CD" w:rsidRPr="005625E1" w:rsidRDefault="004131CD" w:rsidP="0063012A">
            <w:pPr>
              <w:rPr>
                <w:rFonts w:ascii="Arial" w:hAnsi="Arial" w:cs="Arial"/>
                <w:color w:val="333333"/>
                <w:sz w:val="16"/>
                <w:szCs w:val="16"/>
                <w:shd w:val="clear" w:color="auto" w:fill="FFFFFF"/>
              </w:rPr>
            </w:pPr>
            <w:r w:rsidRPr="005625E1">
              <w:rPr>
                <w:rFonts w:ascii="Arial" w:hAnsi="Arial" w:cs="Arial"/>
                <w:color w:val="333333"/>
                <w:sz w:val="16"/>
                <w:szCs w:val="16"/>
                <w:shd w:val="clear" w:color="auto" w:fill="FFFFFF"/>
              </w:rPr>
              <w:t>AMDOCS API COMMON EJB</w:t>
            </w:r>
          </w:p>
        </w:tc>
        <w:tc>
          <w:tcPr>
            <w:tcW w:w="7371" w:type="dxa"/>
            <w:shd w:val="clear" w:color="auto" w:fill="FFFFFF" w:themeFill="background1"/>
          </w:tcPr>
          <w:p w:rsidR="004131CD" w:rsidRPr="005625E1" w:rsidRDefault="004131CD" w:rsidP="0063012A">
            <w:pPr>
              <w:rPr>
                <w:rFonts w:cs="Segoe UI Semilight"/>
                <w:b/>
                <w:bCs/>
                <w:sz w:val="20"/>
                <w:szCs w:val="20"/>
              </w:rPr>
            </w:pPr>
            <w:r w:rsidRPr="005625E1">
              <w:rPr>
                <w:rFonts w:cs="Segoe UI Semilight"/>
                <w:b/>
                <w:bCs/>
                <w:sz w:val="20"/>
                <w:szCs w:val="20"/>
              </w:rPr>
              <w:t>amdocs-api-common-ejb-ear-X.Y</w:t>
            </w:r>
            <w:r w:rsidR="005625E1" w:rsidRPr="005625E1">
              <w:rPr>
                <w:rFonts w:cs="Segoe UI Semilight"/>
                <w:b/>
                <w:bCs/>
                <w:sz w:val="20"/>
                <w:szCs w:val="20"/>
              </w:rPr>
              <w:t>.</w:t>
            </w:r>
            <w:r w:rsidRPr="005625E1">
              <w:rPr>
                <w:rFonts w:cs="Segoe UI Semilight"/>
                <w:b/>
                <w:bCs/>
                <w:sz w:val="20"/>
                <w:szCs w:val="20"/>
              </w:rPr>
              <w:t>Z-YYYYMMDD.HHMMSS-N.ear</w:t>
            </w:r>
          </w:p>
        </w:tc>
      </w:tr>
    </w:tbl>
    <w:p w:rsidR="000E4A29" w:rsidRPr="005625E1" w:rsidRDefault="000E4A29" w:rsidP="000E4A29">
      <w:pPr>
        <w:rPr>
          <w:rFonts w:cs="Segoe UI Semilight"/>
          <w:sz w:val="16"/>
          <w:szCs w:val="16"/>
        </w:rPr>
      </w:pPr>
    </w:p>
    <w:p w:rsidR="004131CD" w:rsidRDefault="004131CD" w:rsidP="000E4A29">
      <w:pPr>
        <w:rPr>
          <w:rFonts w:cs="Segoe UI Semilight"/>
          <w:lang w:val="es-AR"/>
        </w:rPr>
      </w:pPr>
      <w:r w:rsidRPr="004131CD">
        <w:rPr>
          <w:rFonts w:cs="Segoe UI Semilight"/>
        </w:rPr>
        <w:tab/>
      </w:r>
      <w:r w:rsidRPr="004131CD">
        <w:rPr>
          <w:rFonts w:cs="Segoe UI Semilight"/>
          <w:lang w:val="es-AR"/>
        </w:rPr>
        <w:t>Al realizer una entrega algun ambiente se genera el artecfacto</w:t>
      </w:r>
    </w:p>
    <w:p w:rsidR="004131CD" w:rsidRDefault="004131CD" w:rsidP="000E4A29">
      <w:pPr>
        <w:rPr>
          <w:rFonts w:cs="Segoe UI Semilight"/>
          <w:lang w:val="es-AR"/>
        </w:rPr>
      </w:pPr>
      <w:r>
        <w:rPr>
          <w:rFonts w:cs="Segoe UI Semilight"/>
          <w:lang w:val="es-AR"/>
        </w:rPr>
        <w:t xml:space="preserve">Con la siguiente nomenclatura : </w:t>
      </w:r>
    </w:p>
    <w:p w:rsidR="004131CD" w:rsidRPr="00923A0A" w:rsidRDefault="000C0914" w:rsidP="004131CD">
      <w:pPr>
        <w:pStyle w:val="Prrafodelista"/>
        <w:numPr>
          <w:ilvl w:val="0"/>
          <w:numId w:val="6"/>
        </w:numPr>
        <w:rPr>
          <w:rFonts w:eastAsia="Times New Roman"/>
          <w:b/>
          <w:lang w:val="es-AR"/>
        </w:rPr>
      </w:pPr>
      <w:r w:rsidRPr="00923A0A">
        <w:rPr>
          <w:rFonts w:cs="Segoe UI Semilight"/>
          <w:b/>
          <w:i/>
          <w:lang w:val="es-ES"/>
        </w:rPr>
        <w:lastRenderedPageBreak/>
        <w:t>X</w:t>
      </w:r>
      <w:r w:rsidR="004131CD" w:rsidRPr="00923A0A">
        <w:rPr>
          <w:rFonts w:cs="Segoe UI Semilight"/>
          <w:b/>
          <w:i/>
          <w:lang w:val="es-ES"/>
        </w:rPr>
        <w:t xml:space="preserve">: </w:t>
      </w:r>
      <w:r w:rsidR="00490D0B" w:rsidRPr="00923A0A">
        <w:rPr>
          <w:rFonts w:eastAsia="Times New Roman"/>
          <w:b/>
          <w:lang w:val="es-AR"/>
        </w:rPr>
        <w:t>incrementa cuando se realiza un cambio no compatible con la versión anterior. Si se agrega nueva funcionalidad sin afectar la compatibilidad hacia atrás, entonces se mantiene (incrementa Y). Si incrementa X, entonces Y y Z reinician de 0.</w:t>
      </w:r>
    </w:p>
    <w:p w:rsidR="005625E1" w:rsidRPr="00923A0A" w:rsidRDefault="005625E1" w:rsidP="004E3FD1">
      <w:pPr>
        <w:pStyle w:val="Prrafodelista"/>
        <w:numPr>
          <w:ilvl w:val="0"/>
          <w:numId w:val="6"/>
        </w:numPr>
        <w:rPr>
          <w:rFonts w:eastAsia="Times New Roman"/>
          <w:b/>
          <w:lang w:val="es-AR"/>
        </w:rPr>
      </w:pPr>
      <w:r w:rsidRPr="00923A0A">
        <w:rPr>
          <w:rFonts w:eastAsia="Times New Roman"/>
          <w:b/>
          <w:lang w:val="es-AR"/>
        </w:rPr>
        <w:t>Y</w:t>
      </w:r>
      <w:r w:rsidR="000C0914" w:rsidRPr="00923A0A">
        <w:rPr>
          <w:rFonts w:eastAsia="Times New Roman"/>
          <w:b/>
          <w:lang w:val="es-AR"/>
        </w:rPr>
        <w:t xml:space="preserve">: </w:t>
      </w:r>
      <w:r w:rsidR="00490D0B" w:rsidRPr="00923A0A">
        <w:rPr>
          <w:rFonts w:eastAsia="Times New Roman"/>
          <w:b/>
          <w:lang w:val="es-AR"/>
        </w:rPr>
        <w:t>este dígito debería incrementar si se hace un cambio funcional que no afecta la compatibilidad con la versión anterior, por ejemplo agregar nuevas operaciones, cambiar una dependencia o un CK que es compatible hacia atrás. Si incrementa Y, entonces Z reinicia en 0</w:t>
      </w:r>
    </w:p>
    <w:p w:rsidR="005625E1" w:rsidRPr="00923A0A" w:rsidRDefault="005625E1" w:rsidP="00490D0B">
      <w:pPr>
        <w:numPr>
          <w:ilvl w:val="0"/>
          <w:numId w:val="9"/>
        </w:numPr>
        <w:spacing w:before="100" w:beforeAutospacing="1" w:after="100" w:afterAutospacing="1" w:line="240" w:lineRule="auto"/>
        <w:rPr>
          <w:rFonts w:ascii="Calibri" w:eastAsia="Times New Roman" w:hAnsi="Calibri"/>
          <w:b/>
          <w:color w:val="000000"/>
          <w:sz w:val="22"/>
          <w:lang w:val="es-AR"/>
        </w:rPr>
      </w:pPr>
      <w:r w:rsidRPr="00923A0A">
        <w:rPr>
          <w:rFonts w:cs="Segoe UI Semilight"/>
          <w:b/>
          <w:i/>
          <w:lang w:val="es-ES"/>
        </w:rPr>
        <w:t>Z:</w:t>
      </w:r>
      <w:r w:rsidR="00490D0B" w:rsidRPr="00923A0A">
        <w:rPr>
          <w:rFonts w:cs="Segoe UI Semilight"/>
          <w:b/>
          <w:i/>
          <w:lang w:val="es-ES"/>
        </w:rPr>
        <w:t xml:space="preserve"> </w:t>
      </w:r>
      <w:r w:rsidR="00490D0B" w:rsidRPr="00923A0A">
        <w:rPr>
          <w:rFonts w:eastAsia="Times New Roman"/>
          <w:b/>
          <w:lang w:val="es-AR"/>
        </w:rPr>
        <w:t xml:space="preserve">Se incrementa cuando se hace un fix sobre la versión anterior y es un cambio compatible hacia atras, si el fix no es compatible se tiene que cambiar el X </w:t>
      </w:r>
    </w:p>
    <w:p w:rsidR="000C0914" w:rsidRPr="00E32048" w:rsidRDefault="000C0914" w:rsidP="000C0914">
      <w:pPr>
        <w:pStyle w:val="Prrafodelista"/>
        <w:numPr>
          <w:ilvl w:val="0"/>
          <w:numId w:val="6"/>
        </w:numPr>
        <w:rPr>
          <w:rFonts w:cs="Segoe UI Semilight"/>
          <w:lang w:val="es-ES"/>
        </w:rPr>
      </w:pPr>
      <w:r w:rsidRPr="00E32048">
        <w:rPr>
          <w:rFonts w:cs="Segoe UI Semilight"/>
          <w:i/>
          <w:lang w:val="es-ES"/>
        </w:rPr>
        <w:t>YYYY: Representa el a</w:t>
      </w:r>
      <w:r w:rsidRPr="00E32048">
        <w:rPr>
          <w:rFonts w:cs="Segoe UI Semilight"/>
          <w:i/>
          <w:lang w:val="es-AR"/>
        </w:rPr>
        <w:t xml:space="preserve">ño en el que se realiza </w:t>
      </w:r>
      <w:r>
        <w:rPr>
          <w:rFonts w:cs="Segoe UI Semilight"/>
          <w:i/>
          <w:lang w:val="es-AR"/>
        </w:rPr>
        <w:t>el release</w:t>
      </w:r>
    </w:p>
    <w:p w:rsidR="000C0914" w:rsidRPr="00E32048" w:rsidRDefault="000C0914" w:rsidP="000C0914">
      <w:pPr>
        <w:pStyle w:val="Prrafodelista"/>
        <w:numPr>
          <w:ilvl w:val="0"/>
          <w:numId w:val="6"/>
        </w:numPr>
        <w:rPr>
          <w:rFonts w:cs="Segoe UI Semilight"/>
          <w:lang w:val="es-ES"/>
        </w:rPr>
      </w:pPr>
      <w:r w:rsidRPr="000C0914">
        <w:rPr>
          <w:rFonts w:cs="Segoe UI Semilight"/>
          <w:i/>
          <w:lang w:val="es-ES"/>
        </w:rPr>
        <w:t>MM: Representa el mes</w:t>
      </w:r>
      <w:r w:rsidRPr="000C0914">
        <w:rPr>
          <w:rFonts w:cs="Segoe UI Semilight"/>
          <w:i/>
          <w:lang w:val="es-AR"/>
        </w:rPr>
        <w:t xml:space="preserve"> en el que se realiza </w:t>
      </w:r>
      <w:r>
        <w:rPr>
          <w:rFonts w:cs="Segoe UI Semilight"/>
          <w:i/>
          <w:lang w:val="es-AR"/>
        </w:rPr>
        <w:t>el release</w:t>
      </w:r>
    </w:p>
    <w:p w:rsidR="000C0914" w:rsidRPr="005625E1" w:rsidRDefault="000C0914" w:rsidP="000C0914">
      <w:pPr>
        <w:pStyle w:val="Prrafodelista"/>
        <w:numPr>
          <w:ilvl w:val="0"/>
          <w:numId w:val="6"/>
        </w:numPr>
        <w:rPr>
          <w:rFonts w:cs="Segoe UI Semilight"/>
          <w:lang w:val="es-ES"/>
        </w:rPr>
      </w:pPr>
      <w:r w:rsidRPr="000C0914">
        <w:rPr>
          <w:rFonts w:cs="Segoe UI Semilight"/>
          <w:i/>
          <w:lang w:val="es-ES"/>
        </w:rPr>
        <w:t>DD: Representa el dia</w:t>
      </w:r>
      <w:r w:rsidRPr="000C0914">
        <w:rPr>
          <w:rFonts w:cs="Segoe UI Semilight"/>
          <w:i/>
          <w:lang w:val="es-AR"/>
        </w:rPr>
        <w:t xml:space="preserve"> en el que se realiza </w:t>
      </w:r>
      <w:r>
        <w:rPr>
          <w:rFonts w:cs="Segoe UI Semilight"/>
          <w:i/>
          <w:lang w:val="es-AR"/>
        </w:rPr>
        <w:t xml:space="preserve">el </w:t>
      </w:r>
      <w:r w:rsidR="005625E1">
        <w:rPr>
          <w:rFonts w:cs="Segoe UI Semilight"/>
          <w:i/>
          <w:lang w:val="es-AR"/>
        </w:rPr>
        <w:t>reléase</w:t>
      </w:r>
    </w:p>
    <w:p w:rsidR="005625E1" w:rsidRPr="005625E1" w:rsidRDefault="005625E1" w:rsidP="000C0914">
      <w:pPr>
        <w:pStyle w:val="Prrafodelista"/>
        <w:numPr>
          <w:ilvl w:val="0"/>
          <w:numId w:val="6"/>
        </w:numPr>
        <w:rPr>
          <w:rFonts w:cs="Segoe UI Semilight"/>
          <w:lang w:val="es-ES"/>
        </w:rPr>
      </w:pPr>
      <w:r>
        <w:rPr>
          <w:rFonts w:cs="Segoe UI Semilight"/>
          <w:i/>
          <w:lang w:val="es-ES"/>
        </w:rPr>
        <w:t>HH: Representa la hora en la cual se registro la subida del artefacto</w:t>
      </w:r>
    </w:p>
    <w:p w:rsidR="005625E1" w:rsidRPr="005625E1" w:rsidRDefault="005625E1" w:rsidP="005625E1">
      <w:pPr>
        <w:pStyle w:val="Prrafodelista"/>
        <w:numPr>
          <w:ilvl w:val="0"/>
          <w:numId w:val="6"/>
        </w:numPr>
        <w:rPr>
          <w:rFonts w:cs="Segoe UI Semilight"/>
          <w:lang w:val="es-ES"/>
        </w:rPr>
      </w:pPr>
      <w:r>
        <w:rPr>
          <w:rFonts w:cs="Segoe UI Semilight"/>
          <w:i/>
          <w:lang w:val="es-ES"/>
        </w:rPr>
        <w:t>MM</w:t>
      </w:r>
      <w:r>
        <w:rPr>
          <w:rFonts w:cs="Segoe UI Semilight"/>
          <w:i/>
          <w:lang w:val="es-ES"/>
        </w:rPr>
        <w:t>: Representa la hora en la cual se registro la subida del artefacto</w:t>
      </w:r>
    </w:p>
    <w:p w:rsidR="005625E1" w:rsidRPr="005625E1" w:rsidRDefault="005625E1" w:rsidP="005625E1">
      <w:pPr>
        <w:pStyle w:val="Prrafodelista"/>
        <w:numPr>
          <w:ilvl w:val="0"/>
          <w:numId w:val="6"/>
        </w:numPr>
        <w:rPr>
          <w:rFonts w:cs="Segoe UI Semilight"/>
          <w:lang w:val="es-ES"/>
        </w:rPr>
      </w:pPr>
      <w:r>
        <w:rPr>
          <w:rFonts w:cs="Segoe UI Semilight"/>
          <w:i/>
          <w:lang w:val="es-ES"/>
        </w:rPr>
        <w:t>SS</w:t>
      </w:r>
      <w:r>
        <w:rPr>
          <w:rFonts w:cs="Segoe UI Semilight"/>
          <w:i/>
          <w:lang w:val="es-ES"/>
        </w:rPr>
        <w:t>: Representa la hora en la cual se registro la subida del artefacto</w:t>
      </w:r>
    </w:p>
    <w:p w:rsidR="004131CD" w:rsidRPr="000C0914" w:rsidRDefault="000C0914" w:rsidP="009E302F">
      <w:pPr>
        <w:pStyle w:val="Prrafodelista"/>
        <w:numPr>
          <w:ilvl w:val="0"/>
          <w:numId w:val="6"/>
        </w:numPr>
        <w:rPr>
          <w:rFonts w:cs="Segoe UI Semilight"/>
          <w:lang w:val="es-ES"/>
        </w:rPr>
      </w:pPr>
      <w:r>
        <w:rPr>
          <w:rFonts w:cs="Segoe UI Semilight"/>
          <w:lang w:val="es-ES"/>
        </w:rPr>
        <w:t xml:space="preserve">N: </w:t>
      </w:r>
      <w:r w:rsidR="005625E1">
        <w:rPr>
          <w:rFonts w:cs="Segoe UI Semilight"/>
          <w:lang w:val="es-ES"/>
        </w:rPr>
        <w:t>Numero secuencial que indica el orden en el que fueron subidos al repositorio</w:t>
      </w:r>
    </w:p>
    <w:p w:rsidR="004131CD" w:rsidRPr="004131CD" w:rsidRDefault="004131CD" w:rsidP="000E4A29">
      <w:pPr>
        <w:rPr>
          <w:rFonts w:cs="Segoe UI Semilight"/>
          <w:lang w:val="es-ES"/>
        </w:rPr>
      </w:pPr>
    </w:p>
    <w:p w:rsidR="000E4A29" w:rsidRPr="00125944" w:rsidRDefault="004131CD" w:rsidP="00125944">
      <w:pPr>
        <w:pStyle w:val="Ttulo3"/>
        <w:ind w:left="851"/>
        <w:rPr>
          <w:lang w:val="es-ES"/>
        </w:rPr>
      </w:pPr>
      <w:bookmarkStart w:id="12" w:name="_Toc400708354"/>
      <w:r>
        <w:rPr>
          <w:lang w:val="es-ES"/>
        </w:rPr>
        <w:t>4.3</w:t>
      </w:r>
      <w:r w:rsidR="00125944">
        <w:rPr>
          <w:lang w:val="es-ES"/>
        </w:rPr>
        <w:t xml:space="preserve"> </w:t>
      </w:r>
      <w:r w:rsidR="000E4A29" w:rsidRPr="00125944">
        <w:rPr>
          <w:lang w:val="es-ES"/>
        </w:rPr>
        <w:t>Estructura del repositorio</w:t>
      </w:r>
      <w:bookmarkEnd w:id="12"/>
    </w:p>
    <w:p w:rsidR="000E4A29" w:rsidRPr="000E4A29" w:rsidRDefault="000E4A29" w:rsidP="000E4A29">
      <w:pPr>
        <w:rPr>
          <w:rFonts w:cs="Segoe UI Semilight"/>
          <w:lang w:val="es-ES"/>
        </w:rPr>
      </w:pPr>
    </w:p>
    <w:tbl>
      <w:tblPr>
        <w:tblW w:w="8755" w:type="dxa"/>
        <w:tblBorders>
          <w:top w:val="single" w:sz="8" w:space="0" w:color="808080"/>
          <w:left w:val="single" w:sz="8" w:space="0" w:color="808080"/>
          <w:bottom w:val="single" w:sz="8" w:space="0" w:color="808080"/>
          <w:right w:val="single" w:sz="8" w:space="0" w:color="808080"/>
          <w:insideH w:val="single" w:sz="12" w:space="0" w:color="808080"/>
          <w:insideV w:val="single" w:sz="12" w:space="0" w:color="808080"/>
        </w:tblBorders>
        <w:tblLayout w:type="fixed"/>
        <w:tblLook w:val="0000" w:firstRow="0" w:lastRow="0" w:firstColumn="0" w:lastColumn="0" w:noHBand="0" w:noVBand="0"/>
      </w:tblPr>
      <w:tblGrid>
        <w:gridCol w:w="1833"/>
        <w:gridCol w:w="6922"/>
      </w:tblGrid>
      <w:tr w:rsidR="000E4A29" w:rsidRPr="004131CD" w:rsidTr="00DD47C3">
        <w:tc>
          <w:tcPr>
            <w:tcW w:w="1833"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Carpeta</w:t>
            </w:r>
          </w:p>
        </w:tc>
        <w:tc>
          <w:tcPr>
            <w:tcW w:w="6922"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Nomenclatura</w:t>
            </w:r>
          </w:p>
        </w:tc>
      </w:tr>
      <w:tr w:rsidR="000E4A29" w:rsidRPr="004131CD" w:rsidTr="00DD47C3">
        <w:tc>
          <w:tcPr>
            <w:tcW w:w="1833" w:type="dxa"/>
            <w:vAlign w:val="center"/>
          </w:tcPr>
          <w:p w:rsidR="006A7FFB" w:rsidRPr="00E32048" w:rsidRDefault="006A7FFB" w:rsidP="000E4A29">
            <w:pPr>
              <w:rPr>
                <w:rFonts w:cs="Segoe UI Semilight"/>
                <w:b/>
                <w:i/>
                <w:lang w:val="es-ES"/>
              </w:rPr>
            </w:pPr>
            <w:r w:rsidRPr="00E32048">
              <w:rPr>
                <w:rFonts w:cs="Segoe UI Semilight"/>
                <w:b/>
                <w:i/>
                <w:lang w:val="es-ES"/>
              </w:rPr>
              <w:t>Trunk</w:t>
            </w:r>
          </w:p>
        </w:tc>
        <w:tc>
          <w:tcPr>
            <w:tcW w:w="6922" w:type="dxa"/>
          </w:tcPr>
          <w:p w:rsidR="000E4A29" w:rsidRPr="00E32048" w:rsidRDefault="00BE75F9" w:rsidP="000E4A29">
            <w:pPr>
              <w:rPr>
                <w:rFonts w:cs="Segoe UI Semilight"/>
                <w:i/>
                <w:lang w:val="es-ES"/>
              </w:rPr>
            </w:pPr>
            <w:r w:rsidRPr="00BE75F9">
              <w:rPr>
                <w:rFonts w:cs="Segoe UI Semilight"/>
                <w:i/>
                <w:lang w:val="es-ES"/>
              </w:rPr>
              <w:t>amdocs-web-services-layer</w:t>
            </w:r>
          </w:p>
        </w:tc>
      </w:tr>
      <w:tr w:rsidR="000E4A29" w:rsidRPr="00E32048" w:rsidTr="003A4FC6">
        <w:tc>
          <w:tcPr>
            <w:tcW w:w="1833" w:type="dxa"/>
            <w:vAlign w:val="center"/>
          </w:tcPr>
          <w:p w:rsidR="000E4A29" w:rsidRPr="00E32048" w:rsidRDefault="006A7FFB" w:rsidP="000E4A29">
            <w:pPr>
              <w:rPr>
                <w:rFonts w:cs="Segoe UI Semilight"/>
                <w:b/>
                <w:i/>
                <w:lang w:val="es-ES"/>
              </w:rPr>
            </w:pPr>
            <w:r w:rsidRPr="00E32048">
              <w:rPr>
                <w:rFonts w:cs="Segoe UI Semilight"/>
                <w:b/>
                <w:i/>
                <w:lang w:val="es-ES"/>
              </w:rPr>
              <w:t>Branch</w:t>
            </w:r>
          </w:p>
        </w:tc>
        <w:tc>
          <w:tcPr>
            <w:tcW w:w="6922" w:type="dxa"/>
          </w:tcPr>
          <w:p w:rsidR="000E4A29" w:rsidRPr="001B7D64" w:rsidRDefault="000E5F9C" w:rsidP="000E4A29">
            <w:pPr>
              <w:rPr>
                <w:rFonts w:cs="Segoe UI Semilight"/>
                <w:i/>
              </w:rPr>
            </w:pPr>
            <w:r>
              <w:rPr>
                <w:rFonts w:cs="Segoe UI Semilight"/>
                <w:i/>
              </w:rPr>
              <w:t>X.Y.Z</w:t>
            </w:r>
          </w:p>
        </w:tc>
      </w:tr>
      <w:tr w:rsidR="003A4FC6" w:rsidRPr="00BE75F9" w:rsidTr="00DD47C3">
        <w:tc>
          <w:tcPr>
            <w:tcW w:w="1833" w:type="dxa"/>
            <w:tcBorders>
              <w:bottom w:val="single" w:sz="8" w:space="0" w:color="808080"/>
            </w:tcBorders>
            <w:vAlign w:val="center"/>
          </w:tcPr>
          <w:p w:rsidR="003A4FC6" w:rsidRPr="00E32048" w:rsidRDefault="003A4FC6" w:rsidP="000E4A29">
            <w:pPr>
              <w:rPr>
                <w:rFonts w:cs="Segoe UI Semilight"/>
                <w:b/>
                <w:i/>
                <w:lang w:val="es-ES"/>
              </w:rPr>
            </w:pPr>
            <w:r>
              <w:rPr>
                <w:rFonts w:cs="Segoe UI Semilight"/>
                <w:b/>
                <w:i/>
                <w:lang w:val="es-ES"/>
              </w:rPr>
              <w:t>Tag</w:t>
            </w:r>
          </w:p>
        </w:tc>
        <w:tc>
          <w:tcPr>
            <w:tcW w:w="6922" w:type="dxa"/>
            <w:tcBorders>
              <w:bottom w:val="single" w:sz="8" w:space="0" w:color="808080"/>
            </w:tcBorders>
          </w:tcPr>
          <w:p w:rsidR="003A4FC6" w:rsidRPr="00BE75F9" w:rsidRDefault="007D10DF" w:rsidP="000E4A29">
            <w:pPr>
              <w:rPr>
                <w:rFonts w:cs="Segoe UI Semilight"/>
                <w:i/>
              </w:rPr>
            </w:pPr>
            <w:r w:rsidRPr="00BE75F9">
              <w:rPr>
                <w:rFonts w:cs="Segoe UI Semilight"/>
                <w:i/>
              </w:rPr>
              <w:t>X</w:t>
            </w:r>
            <w:r w:rsidR="003A4FC6" w:rsidRPr="00BE75F9">
              <w:rPr>
                <w:rFonts w:cs="Segoe UI Semilight"/>
                <w:i/>
              </w:rPr>
              <w:t>.</w:t>
            </w:r>
            <w:r w:rsidRPr="001B7D64">
              <w:rPr>
                <w:rFonts w:cs="Segoe UI Semilight"/>
                <w:i/>
              </w:rPr>
              <w:t>Y</w:t>
            </w:r>
            <w:r w:rsidR="000E5F9C">
              <w:rPr>
                <w:rFonts w:cs="Segoe UI Semilight"/>
                <w:i/>
              </w:rPr>
              <w:t>.Z</w:t>
            </w:r>
          </w:p>
        </w:tc>
      </w:tr>
    </w:tbl>
    <w:p w:rsidR="000E4A29" w:rsidRPr="000E4A29" w:rsidRDefault="000E4A29" w:rsidP="000E4A29">
      <w:pPr>
        <w:rPr>
          <w:rFonts w:cs="Segoe UI Semilight"/>
          <w:lang w:val="es-ES"/>
        </w:rPr>
      </w:pPr>
    </w:p>
    <w:p w:rsidR="000E4A29" w:rsidRPr="00125944" w:rsidRDefault="000E4A29" w:rsidP="001B7D64">
      <w:pPr>
        <w:pStyle w:val="Ttulo2"/>
        <w:numPr>
          <w:ilvl w:val="0"/>
          <w:numId w:val="4"/>
        </w:numPr>
      </w:pPr>
      <w:bookmarkStart w:id="13" w:name="_Toc400708355"/>
      <w:r w:rsidRPr="00125944">
        <w:t>Gestión de Documentación</w:t>
      </w:r>
      <w:bookmarkEnd w:id="13"/>
      <w:r w:rsidRPr="00125944">
        <w:t xml:space="preserve"> </w:t>
      </w:r>
    </w:p>
    <w:p w:rsidR="000E4A29" w:rsidRPr="00125944" w:rsidRDefault="00125944" w:rsidP="00125944">
      <w:pPr>
        <w:pStyle w:val="Ttulo3"/>
        <w:ind w:left="851"/>
        <w:rPr>
          <w:lang w:val="es-ES"/>
        </w:rPr>
      </w:pPr>
      <w:bookmarkStart w:id="14" w:name="_Toc400708356"/>
      <w:r>
        <w:rPr>
          <w:lang w:val="es-ES"/>
        </w:rPr>
        <w:t xml:space="preserve">5.1 </w:t>
      </w:r>
      <w:r w:rsidR="000E4A29" w:rsidRPr="00125944">
        <w:rPr>
          <w:lang w:val="es-ES"/>
        </w:rPr>
        <w:t>Especificaciones del Proyecto para los ítems de la configuración</w:t>
      </w:r>
      <w:bookmarkEnd w:id="14"/>
    </w:p>
    <w:p w:rsidR="000E4A29" w:rsidRPr="000E4A29" w:rsidRDefault="000E4A29" w:rsidP="000E4A29">
      <w:pPr>
        <w:rPr>
          <w:rFonts w:cs="Segoe UI Semilight"/>
          <w:lang w:val="es-ES"/>
        </w:rPr>
      </w:pPr>
    </w:p>
    <w:tbl>
      <w:tblPr>
        <w:tblW w:w="9888" w:type="dxa"/>
        <w:tblBorders>
          <w:top w:val="single" w:sz="8" w:space="0" w:color="808080"/>
          <w:left w:val="single" w:sz="8" w:space="0" w:color="808080"/>
          <w:bottom w:val="single" w:sz="8" w:space="0" w:color="808080"/>
          <w:right w:val="single" w:sz="8" w:space="0" w:color="808080"/>
          <w:insideH w:val="single" w:sz="12" w:space="0" w:color="808080"/>
          <w:insideV w:val="single" w:sz="12" w:space="0" w:color="808080"/>
        </w:tblBorders>
        <w:tblLayout w:type="fixed"/>
        <w:tblLook w:val="0000" w:firstRow="0" w:lastRow="0" w:firstColumn="0" w:lastColumn="0" w:noHBand="0" w:noVBand="0"/>
      </w:tblPr>
      <w:tblGrid>
        <w:gridCol w:w="2376"/>
        <w:gridCol w:w="1701"/>
        <w:gridCol w:w="2127"/>
        <w:gridCol w:w="1842"/>
        <w:gridCol w:w="1842"/>
      </w:tblGrid>
      <w:tr w:rsidR="000E4A29" w:rsidRPr="000E4A29" w:rsidTr="00DD47C3">
        <w:tc>
          <w:tcPr>
            <w:tcW w:w="2376"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lastRenderedPageBreak/>
              <w:t>Ítem de Configuración</w:t>
            </w:r>
          </w:p>
        </w:tc>
        <w:tc>
          <w:tcPr>
            <w:tcW w:w="1701"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Descripción</w:t>
            </w:r>
          </w:p>
        </w:tc>
        <w:tc>
          <w:tcPr>
            <w:tcW w:w="2127"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Control de Versión</w:t>
            </w:r>
          </w:p>
        </w:tc>
        <w:tc>
          <w:tcPr>
            <w:tcW w:w="1842"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Herramienta</w:t>
            </w:r>
          </w:p>
        </w:tc>
        <w:tc>
          <w:tcPr>
            <w:tcW w:w="1842"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Ubicación</w:t>
            </w:r>
          </w:p>
        </w:tc>
      </w:tr>
      <w:tr w:rsidR="000E4A29" w:rsidRPr="000E4A29" w:rsidTr="00DD47C3">
        <w:tc>
          <w:tcPr>
            <w:tcW w:w="2376" w:type="dxa"/>
            <w:vAlign w:val="center"/>
          </w:tcPr>
          <w:p w:rsidR="000E4A29" w:rsidRPr="000E4A29" w:rsidRDefault="000E4A29" w:rsidP="000E4A29">
            <w:pPr>
              <w:rPr>
                <w:rFonts w:cs="Segoe UI Semilight"/>
                <w:lang w:val="es-ES"/>
              </w:rPr>
            </w:pPr>
            <w:r w:rsidRPr="000E4A29">
              <w:rPr>
                <w:rFonts w:cs="Segoe UI Semilight"/>
                <w:lang w:val="es-ES"/>
              </w:rPr>
              <w:t>Código Fuente</w:t>
            </w:r>
          </w:p>
        </w:tc>
        <w:tc>
          <w:tcPr>
            <w:tcW w:w="1701" w:type="dxa"/>
          </w:tcPr>
          <w:p w:rsidR="000E4A29" w:rsidRPr="000E4A29" w:rsidRDefault="000E4A29" w:rsidP="000E4A29">
            <w:pPr>
              <w:rPr>
                <w:rFonts w:cs="Segoe UI Semilight"/>
                <w:lang w:val="es-ES"/>
              </w:rPr>
            </w:pPr>
          </w:p>
        </w:tc>
        <w:tc>
          <w:tcPr>
            <w:tcW w:w="2127" w:type="dxa"/>
          </w:tcPr>
          <w:p w:rsidR="000E4A29" w:rsidRPr="000E4A29" w:rsidRDefault="00BE75F9" w:rsidP="000E4A29">
            <w:pPr>
              <w:rPr>
                <w:rFonts w:cs="Segoe UI Semilight"/>
                <w:lang w:val="es-ES"/>
              </w:rPr>
            </w:pPr>
            <w:r>
              <w:rPr>
                <w:rFonts w:cs="Segoe UI Semilight"/>
                <w:lang w:val="es-ES"/>
              </w:rPr>
              <w:t>svn</w:t>
            </w:r>
          </w:p>
        </w:tc>
        <w:tc>
          <w:tcPr>
            <w:tcW w:w="1842" w:type="dxa"/>
          </w:tcPr>
          <w:p w:rsidR="000E4A29" w:rsidRPr="000E4A29" w:rsidRDefault="00BE75F9" w:rsidP="000E4A29">
            <w:pPr>
              <w:rPr>
                <w:rFonts w:cs="Segoe UI Semilight"/>
                <w:lang w:val="es-ES"/>
              </w:rPr>
            </w:pPr>
            <w:r>
              <w:rPr>
                <w:rFonts w:cs="Segoe UI Semilight"/>
                <w:lang w:val="es-ES"/>
              </w:rPr>
              <w:t>svn</w:t>
            </w:r>
          </w:p>
        </w:tc>
        <w:tc>
          <w:tcPr>
            <w:tcW w:w="1842" w:type="dxa"/>
          </w:tcPr>
          <w:p w:rsidR="000E4A29" w:rsidRPr="000E4A29" w:rsidRDefault="00C42812" w:rsidP="000E4A29">
            <w:pPr>
              <w:rPr>
                <w:rFonts w:cs="Segoe UI Semilight"/>
                <w:lang w:val="es-ES"/>
              </w:rPr>
            </w:pPr>
            <w:hyperlink r:id="rId15" w:history="1">
              <w:r w:rsidR="00482130" w:rsidRPr="00482130">
                <w:rPr>
                  <w:rStyle w:val="Hipervnculo"/>
                  <w:rFonts w:cs="Segoe UI Semilight"/>
                  <w:lang w:val="es-ES"/>
                </w:rPr>
                <w:t>link</w:t>
              </w:r>
            </w:hyperlink>
          </w:p>
        </w:tc>
      </w:tr>
      <w:tr w:rsidR="00D12D9B" w:rsidRPr="000E4A29" w:rsidTr="00DD47C3">
        <w:tc>
          <w:tcPr>
            <w:tcW w:w="2376" w:type="dxa"/>
            <w:vMerge w:val="restart"/>
            <w:vAlign w:val="center"/>
          </w:tcPr>
          <w:p w:rsidR="00D12D9B" w:rsidRPr="000E4A29" w:rsidRDefault="00D12D9B" w:rsidP="000E4A29">
            <w:pPr>
              <w:rPr>
                <w:rFonts w:cs="Segoe UI Semilight"/>
                <w:lang w:val="es-ES"/>
              </w:rPr>
            </w:pPr>
            <w:r w:rsidRPr="000E4A29">
              <w:rPr>
                <w:rFonts w:cs="Segoe UI Semilight"/>
                <w:lang w:val="es-ES"/>
              </w:rPr>
              <w:t>Especificación Técnica y Funcional</w:t>
            </w:r>
          </w:p>
        </w:tc>
        <w:tc>
          <w:tcPr>
            <w:tcW w:w="1701" w:type="dxa"/>
            <w:vMerge w:val="restart"/>
          </w:tcPr>
          <w:p w:rsidR="00D12D9B" w:rsidRPr="000E4A29" w:rsidRDefault="00D12D9B" w:rsidP="000E4A29">
            <w:pPr>
              <w:rPr>
                <w:rFonts w:cs="Segoe UI Semilight"/>
                <w:lang w:val="es-ES"/>
              </w:rPr>
            </w:pPr>
          </w:p>
        </w:tc>
        <w:tc>
          <w:tcPr>
            <w:tcW w:w="2127" w:type="dxa"/>
            <w:vMerge w:val="restart"/>
          </w:tcPr>
          <w:p w:rsidR="00D12D9B" w:rsidRPr="000E4A29" w:rsidRDefault="000C7BEA" w:rsidP="000E4A29">
            <w:pPr>
              <w:rPr>
                <w:rFonts w:cs="Segoe UI Semilight"/>
                <w:lang w:val="es-ES"/>
              </w:rPr>
            </w:pPr>
            <w:r>
              <w:rPr>
                <w:rFonts w:cs="Segoe UI Semilight"/>
                <w:lang w:val="es-ES"/>
              </w:rPr>
              <w:t>svn</w:t>
            </w:r>
          </w:p>
        </w:tc>
        <w:tc>
          <w:tcPr>
            <w:tcW w:w="1842" w:type="dxa"/>
            <w:vMerge w:val="restart"/>
          </w:tcPr>
          <w:p w:rsidR="00D12D9B" w:rsidRPr="000E4A29" w:rsidRDefault="000C7BEA" w:rsidP="000E4A29">
            <w:pPr>
              <w:rPr>
                <w:rFonts w:cs="Segoe UI Semilight"/>
                <w:lang w:val="es-ES"/>
              </w:rPr>
            </w:pPr>
            <w:r>
              <w:rPr>
                <w:rFonts w:cs="Segoe UI Semilight"/>
                <w:lang w:val="es-ES"/>
              </w:rPr>
              <w:t>svn</w:t>
            </w:r>
            <w:r w:rsidR="00D12D9B">
              <w:rPr>
                <w:rFonts w:cs="Segoe UI Semilight"/>
                <w:lang w:val="es-ES"/>
              </w:rPr>
              <w:t>, Ms Word</w:t>
            </w:r>
          </w:p>
        </w:tc>
        <w:tc>
          <w:tcPr>
            <w:tcW w:w="1842" w:type="dxa"/>
          </w:tcPr>
          <w:p w:rsidR="00D12D9B" w:rsidRPr="000E4A29" w:rsidRDefault="00D12D9B" w:rsidP="000E4A29">
            <w:pPr>
              <w:rPr>
                <w:rFonts w:cs="Segoe UI Semilight"/>
                <w:lang w:val="es-ES"/>
              </w:rPr>
            </w:pPr>
          </w:p>
        </w:tc>
      </w:tr>
      <w:tr w:rsidR="00D12D9B" w:rsidRPr="000E4A29" w:rsidTr="00DD47C3">
        <w:tc>
          <w:tcPr>
            <w:tcW w:w="2376" w:type="dxa"/>
            <w:vMerge/>
            <w:vAlign w:val="center"/>
          </w:tcPr>
          <w:p w:rsidR="00D12D9B" w:rsidRPr="000E4A29" w:rsidRDefault="00D12D9B" w:rsidP="000E4A29">
            <w:pPr>
              <w:rPr>
                <w:rFonts w:cs="Segoe UI Semilight"/>
                <w:lang w:val="es-ES"/>
              </w:rPr>
            </w:pPr>
          </w:p>
        </w:tc>
        <w:tc>
          <w:tcPr>
            <w:tcW w:w="1701" w:type="dxa"/>
            <w:vMerge/>
          </w:tcPr>
          <w:p w:rsidR="00D12D9B" w:rsidRPr="000E4A29" w:rsidRDefault="00D12D9B" w:rsidP="000E4A29">
            <w:pPr>
              <w:rPr>
                <w:rFonts w:cs="Segoe UI Semilight"/>
                <w:lang w:val="es-ES"/>
              </w:rPr>
            </w:pPr>
          </w:p>
        </w:tc>
        <w:tc>
          <w:tcPr>
            <w:tcW w:w="2127" w:type="dxa"/>
            <w:vMerge/>
          </w:tcPr>
          <w:p w:rsidR="00D12D9B" w:rsidRPr="000E4A29" w:rsidRDefault="00D12D9B" w:rsidP="000E4A29">
            <w:pPr>
              <w:rPr>
                <w:rFonts w:cs="Segoe UI Semilight"/>
                <w:lang w:val="es-ES"/>
              </w:rPr>
            </w:pPr>
          </w:p>
        </w:tc>
        <w:tc>
          <w:tcPr>
            <w:tcW w:w="1842" w:type="dxa"/>
            <w:vMerge/>
          </w:tcPr>
          <w:p w:rsidR="00D12D9B" w:rsidRPr="000E4A29" w:rsidRDefault="00D12D9B" w:rsidP="000E4A29">
            <w:pPr>
              <w:rPr>
                <w:rFonts w:cs="Segoe UI Semilight"/>
                <w:lang w:val="es-ES"/>
              </w:rPr>
            </w:pPr>
          </w:p>
        </w:tc>
        <w:tc>
          <w:tcPr>
            <w:tcW w:w="1842" w:type="dxa"/>
          </w:tcPr>
          <w:p w:rsidR="00D12D9B" w:rsidRPr="000E4A29" w:rsidRDefault="00D12D9B" w:rsidP="000E4A29">
            <w:pPr>
              <w:rPr>
                <w:rFonts w:cs="Segoe UI Semilight"/>
                <w:lang w:val="es-ES"/>
              </w:rPr>
            </w:pPr>
          </w:p>
        </w:tc>
      </w:tr>
      <w:tr w:rsidR="00482130" w:rsidRPr="000E4A29" w:rsidTr="00DD47C3">
        <w:tc>
          <w:tcPr>
            <w:tcW w:w="2376" w:type="dxa"/>
            <w:tcBorders>
              <w:bottom w:val="single" w:sz="8" w:space="0" w:color="808080"/>
            </w:tcBorders>
            <w:vAlign w:val="center"/>
          </w:tcPr>
          <w:p w:rsidR="00482130" w:rsidRPr="000E4A29" w:rsidRDefault="00482130" w:rsidP="00482130">
            <w:pPr>
              <w:rPr>
                <w:rFonts w:cs="Segoe UI Semilight"/>
                <w:lang w:val="es-ES"/>
              </w:rPr>
            </w:pPr>
            <w:r w:rsidRPr="000E4A29">
              <w:rPr>
                <w:rFonts w:cs="Segoe UI Semilight"/>
                <w:lang w:val="es-ES"/>
              </w:rPr>
              <w:t>Propuesta de Solución</w:t>
            </w:r>
          </w:p>
        </w:tc>
        <w:tc>
          <w:tcPr>
            <w:tcW w:w="1701" w:type="dxa"/>
            <w:tcBorders>
              <w:bottom w:val="single" w:sz="8" w:space="0" w:color="808080"/>
            </w:tcBorders>
          </w:tcPr>
          <w:p w:rsidR="00482130" w:rsidRPr="000E4A29" w:rsidRDefault="000720D8" w:rsidP="00482130">
            <w:pPr>
              <w:rPr>
                <w:rFonts w:cs="Segoe UI Semilight"/>
                <w:lang w:val="es-ES"/>
              </w:rPr>
            </w:pPr>
            <w:r>
              <w:rPr>
                <w:rFonts w:cs="Segoe UI Semilight"/>
                <w:lang w:val="es-ES"/>
              </w:rPr>
              <w:t>Propuesta</w:t>
            </w:r>
            <w:r w:rsidR="00482130">
              <w:rPr>
                <w:rFonts w:cs="Segoe UI Semilight"/>
                <w:lang w:val="es-ES"/>
              </w:rPr>
              <w:t xml:space="preserve"> Técnica de servicios.</w:t>
            </w:r>
          </w:p>
        </w:tc>
        <w:tc>
          <w:tcPr>
            <w:tcW w:w="2127" w:type="dxa"/>
            <w:tcBorders>
              <w:bottom w:val="single" w:sz="8" w:space="0" w:color="808080"/>
            </w:tcBorders>
          </w:tcPr>
          <w:p w:rsidR="00482130" w:rsidRPr="000E4A29" w:rsidRDefault="000C7BEA" w:rsidP="00482130">
            <w:pPr>
              <w:rPr>
                <w:rFonts w:cs="Segoe UI Semilight"/>
                <w:lang w:val="es-ES"/>
              </w:rPr>
            </w:pPr>
            <w:r>
              <w:rPr>
                <w:rFonts w:cs="Segoe UI Semilight"/>
                <w:lang w:val="es-ES"/>
              </w:rPr>
              <w:t>svn</w:t>
            </w:r>
          </w:p>
        </w:tc>
        <w:tc>
          <w:tcPr>
            <w:tcW w:w="1842" w:type="dxa"/>
            <w:tcBorders>
              <w:bottom w:val="single" w:sz="8" w:space="0" w:color="808080"/>
            </w:tcBorders>
          </w:tcPr>
          <w:p w:rsidR="00482130" w:rsidRPr="000E4A29" w:rsidRDefault="000C7BEA" w:rsidP="00482130">
            <w:pPr>
              <w:rPr>
                <w:rFonts w:cs="Segoe UI Semilight"/>
                <w:lang w:val="es-ES"/>
              </w:rPr>
            </w:pPr>
            <w:r>
              <w:rPr>
                <w:rFonts w:cs="Segoe UI Semilight"/>
                <w:lang w:val="es-ES"/>
              </w:rPr>
              <w:t>svn</w:t>
            </w:r>
            <w:r w:rsidR="00482130">
              <w:rPr>
                <w:rFonts w:cs="Segoe UI Semilight"/>
                <w:lang w:val="es-ES"/>
              </w:rPr>
              <w:t>, Ms Word</w:t>
            </w:r>
          </w:p>
        </w:tc>
        <w:tc>
          <w:tcPr>
            <w:tcW w:w="1842" w:type="dxa"/>
            <w:tcBorders>
              <w:bottom w:val="single" w:sz="8" w:space="0" w:color="808080"/>
            </w:tcBorders>
          </w:tcPr>
          <w:p w:rsidR="00482130" w:rsidRPr="000E4A29" w:rsidRDefault="00482130" w:rsidP="00482130">
            <w:pPr>
              <w:rPr>
                <w:rFonts w:cs="Segoe UI Semilight"/>
                <w:lang w:val="es-ES"/>
              </w:rPr>
            </w:pPr>
          </w:p>
        </w:tc>
      </w:tr>
    </w:tbl>
    <w:p w:rsidR="0025004C" w:rsidRDefault="0025004C" w:rsidP="000E4A29">
      <w:pPr>
        <w:rPr>
          <w:rFonts w:cs="Segoe UI Semilight"/>
          <w:lang w:val="es-ES"/>
        </w:rPr>
      </w:pPr>
    </w:p>
    <w:p w:rsidR="000E4A29" w:rsidRPr="000E4A29" w:rsidRDefault="0025004C" w:rsidP="000E4A29">
      <w:pPr>
        <w:rPr>
          <w:rFonts w:cs="Segoe UI Semilight"/>
          <w:lang w:val="es-ES"/>
        </w:rPr>
      </w:pPr>
      <w:r>
        <w:rPr>
          <w:rFonts w:cs="Segoe UI Semilight"/>
          <w:lang w:val="es-ES"/>
        </w:rPr>
        <w:br w:type="page"/>
      </w:r>
    </w:p>
    <w:p w:rsidR="000E4A29" w:rsidRPr="00125944" w:rsidRDefault="000E4A29" w:rsidP="001B7D64">
      <w:pPr>
        <w:pStyle w:val="Ttulo2"/>
        <w:numPr>
          <w:ilvl w:val="0"/>
          <w:numId w:val="4"/>
        </w:numPr>
      </w:pPr>
      <w:bookmarkStart w:id="15" w:name="_Toc400708357"/>
      <w:r w:rsidRPr="00125944">
        <w:lastRenderedPageBreak/>
        <w:t>Configuración de Ambientes</w:t>
      </w:r>
      <w:bookmarkEnd w:id="15"/>
    </w:p>
    <w:p w:rsidR="000E4A29" w:rsidRPr="000E4A29" w:rsidRDefault="00125944" w:rsidP="00125944">
      <w:pPr>
        <w:pStyle w:val="Ttulo3"/>
        <w:ind w:left="851"/>
        <w:rPr>
          <w:lang w:val="es-ES"/>
        </w:rPr>
      </w:pPr>
      <w:bookmarkStart w:id="16" w:name="_Toc400708358"/>
      <w:r>
        <w:rPr>
          <w:lang w:val="es-ES"/>
        </w:rPr>
        <w:t xml:space="preserve">6.1 </w:t>
      </w:r>
      <w:r w:rsidR="000E4A29" w:rsidRPr="000E4A29">
        <w:rPr>
          <w:lang w:val="es-ES"/>
        </w:rPr>
        <w:t xml:space="preserve">Ambiente de Desarrollo (Locación física </w:t>
      </w:r>
      <w:r w:rsidR="00482130">
        <w:rPr>
          <w:lang w:val="es-ES"/>
        </w:rPr>
        <w:t>en Pragma</w:t>
      </w:r>
      <w:r w:rsidR="000E4A29" w:rsidRPr="000E4A29">
        <w:rPr>
          <w:lang w:val="es-ES"/>
        </w:rPr>
        <w:t>)</w:t>
      </w:r>
      <w:bookmarkEnd w:id="16"/>
    </w:p>
    <w:tbl>
      <w:tblPr>
        <w:tblW w:w="9953" w:type="dxa"/>
        <w:tblBorders>
          <w:top w:val="single" w:sz="8" w:space="0" w:color="808080"/>
          <w:left w:val="single" w:sz="8" w:space="0" w:color="808080"/>
          <w:bottom w:val="single" w:sz="8" w:space="0" w:color="808080"/>
          <w:right w:val="single" w:sz="8" w:space="0" w:color="808080"/>
          <w:insideH w:val="single" w:sz="12" w:space="0" w:color="808080"/>
          <w:insideV w:val="single" w:sz="12" w:space="0" w:color="808080"/>
        </w:tblBorders>
        <w:tblLayout w:type="fixed"/>
        <w:tblLook w:val="0000" w:firstRow="0" w:lastRow="0" w:firstColumn="0" w:lastColumn="0" w:noHBand="0" w:noVBand="0"/>
      </w:tblPr>
      <w:tblGrid>
        <w:gridCol w:w="2392"/>
        <w:gridCol w:w="1712"/>
        <w:gridCol w:w="2141"/>
        <w:gridCol w:w="1854"/>
        <w:gridCol w:w="1854"/>
      </w:tblGrid>
      <w:tr w:rsidR="006D69F7" w:rsidRPr="000E4A29" w:rsidTr="008C5DD5">
        <w:trPr>
          <w:trHeight w:val="929"/>
        </w:trPr>
        <w:tc>
          <w:tcPr>
            <w:tcW w:w="9953" w:type="dxa"/>
            <w:gridSpan w:val="5"/>
            <w:tcBorders>
              <w:top w:val="single" w:sz="8" w:space="0" w:color="808080"/>
            </w:tcBorders>
            <w:shd w:val="clear" w:color="auto" w:fill="E6E6E6"/>
          </w:tcPr>
          <w:p w:rsidR="006D69F7" w:rsidRPr="000E4A29" w:rsidRDefault="006D69F7" w:rsidP="000E4A29">
            <w:pPr>
              <w:rPr>
                <w:rFonts w:cs="Segoe UI Semilight"/>
                <w:b/>
                <w:bCs/>
                <w:lang w:val="es-ES"/>
              </w:rPr>
            </w:pPr>
            <w:r>
              <w:rPr>
                <w:rFonts w:cs="Segoe UI Semilight"/>
                <w:b/>
                <w:bCs/>
                <w:lang w:val="es-ES"/>
              </w:rPr>
              <w:t>Estación de trabajo</w:t>
            </w:r>
            <w:r w:rsidR="00E32048">
              <w:rPr>
                <w:rFonts w:cs="Segoe UI Semilight"/>
                <w:b/>
                <w:bCs/>
                <w:lang w:val="es-ES"/>
              </w:rPr>
              <w:t xml:space="preserve"> programador</w:t>
            </w:r>
          </w:p>
        </w:tc>
      </w:tr>
      <w:tr w:rsidR="000E4A29" w:rsidRPr="000E4A29" w:rsidTr="00125944">
        <w:trPr>
          <w:trHeight w:val="929"/>
        </w:trPr>
        <w:tc>
          <w:tcPr>
            <w:tcW w:w="2392"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Plataforma</w:t>
            </w:r>
          </w:p>
        </w:tc>
        <w:tc>
          <w:tcPr>
            <w:tcW w:w="1712"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 xml:space="preserve">Producto </w:t>
            </w:r>
          </w:p>
        </w:tc>
        <w:tc>
          <w:tcPr>
            <w:tcW w:w="2141"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Versión</w:t>
            </w:r>
          </w:p>
        </w:tc>
        <w:tc>
          <w:tcPr>
            <w:tcW w:w="1854"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Parche</w:t>
            </w:r>
          </w:p>
        </w:tc>
        <w:tc>
          <w:tcPr>
            <w:tcW w:w="1854"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Configuración especial</w:t>
            </w:r>
          </w:p>
        </w:tc>
      </w:tr>
      <w:tr w:rsidR="000E4A29" w:rsidRPr="000E4A29" w:rsidTr="00125944">
        <w:trPr>
          <w:trHeight w:val="563"/>
        </w:trPr>
        <w:tc>
          <w:tcPr>
            <w:tcW w:w="2392" w:type="dxa"/>
            <w:vAlign w:val="center"/>
          </w:tcPr>
          <w:p w:rsidR="000E4A29" w:rsidRPr="000E4A29" w:rsidRDefault="000E4A29" w:rsidP="000E4A29">
            <w:pPr>
              <w:rPr>
                <w:rFonts w:cs="Segoe UI Semilight"/>
                <w:lang w:val="es-ES"/>
              </w:rPr>
            </w:pPr>
            <w:r w:rsidRPr="000E4A29">
              <w:rPr>
                <w:rFonts w:cs="Segoe UI Semilight"/>
                <w:lang w:val="es-ES"/>
              </w:rPr>
              <w:t>Sistema Operativo</w:t>
            </w:r>
          </w:p>
        </w:tc>
        <w:tc>
          <w:tcPr>
            <w:tcW w:w="1712" w:type="dxa"/>
          </w:tcPr>
          <w:p w:rsidR="000E4A29" w:rsidRPr="000E4A29" w:rsidRDefault="0025004C" w:rsidP="000E4A29">
            <w:pPr>
              <w:rPr>
                <w:rFonts w:cs="Segoe UI Semilight"/>
                <w:lang w:val="es-ES"/>
              </w:rPr>
            </w:pPr>
            <w:r>
              <w:rPr>
                <w:rFonts w:cs="Segoe UI Semilight"/>
                <w:lang w:val="es-ES"/>
              </w:rPr>
              <w:t>Windows</w:t>
            </w:r>
          </w:p>
        </w:tc>
        <w:tc>
          <w:tcPr>
            <w:tcW w:w="2141" w:type="dxa"/>
          </w:tcPr>
          <w:p w:rsidR="000E4A29" w:rsidRPr="000E4A29" w:rsidRDefault="00FA52A9" w:rsidP="000E4A29">
            <w:pPr>
              <w:rPr>
                <w:rFonts w:cs="Segoe UI Semilight"/>
                <w:lang w:val="es-ES"/>
              </w:rPr>
            </w:pPr>
            <w:r>
              <w:rPr>
                <w:rFonts w:cs="Segoe UI Semilight"/>
                <w:lang w:val="es-ES"/>
              </w:rPr>
              <w:t>Windows 7 Enterprise</w:t>
            </w:r>
            <w:r w:rsidR="008B6961">
              <w:rPr>
                <w:rFonts w:cs="Segoe UI Semilight"/>
                <w:lang w:val="es-ES"/>
              </w:rPr>
              <w:t xml:space="preserve"> </w:t>
            </w:r>
            <w:r w:rsidR="008B6961" w:rsidRPr="008B6961">
              <w:rPr>
                <w:rFonts w:cs="Segoe UI Semilight"/>
                <w:lang w:val="es-ES"/>
              </w:rPr>
              <w:t>6.1</w:t>
            </w:r>
          </w:p>
        </w:tc>
        <w:tc>
          <w:tcPr>
            <w:tcW w:w="1854" w:type="dxa"/>
          </w:tcPr>
          <w:p w:rsidR="000E4A29" w:rsidRPr="000E4A29" w:rsidRDefault="00FA52A9" w:rsidP="000E4A29">
            <w:pPr>
              <w:rPr>
                <w:rFonts w:cs="Segoe UI Semilight"/>
                <w:lang w:val="es-ES"/>
              </w:rPr>
            </w:pPr>
            <w:r>
              <w:rPr>
                <w:rFonts w:cs="Segoe UI Semilight"/>
                <w:lang w:val="es-ES"/>
              </w:rPr>
              <w:t>Service Pack 1</w:t>
            </w:r>
          </w:p>
        </w:tc>
        <w:tc>
          <w:tcPr>
            <w:tcW w:w="1854" w:type="dxa"/>
          </w:tcPr>
          <w:p w:rsidR="000E4A29" w:rsidRPr="000E4A29" w:rsidRDefault="000E4A29" w:rsidP="000E4A29">
            <w:pPr>
              <w:rPr>
                <w:rFonts w:cs="Segoe UI Semilight"/>
                <w:lang w:val="es-ES"/>
              </w:rPr>
            </w:pPr>
          </w:p>
        </w:tc>
      </w:tr>
      <w:tr w:rsidR="000E4A29" w:rsidRPr="000E4A29" w:rsidTr="00125944">
        <w:trPr>
          <w:trHeight w:val="563"/>
        </w:trPr>
        <w:tc>
          <w:tcPr>
            <w:tcW w:w="2392" w:type="dxa"/>
            <w:vAlign w:val="center"/>
          </w:tcPr>
          <w:p w:rsidR="000E4A29" w:rsidRPr="000E4A29" w:rsidRDefault="000E4A29" w:rsidP="000E4A29">
            <w:pPr>
              <w:rPr>
                <w:rFonts w:cs="Segoe UI Semilight"/>
                <w:lang w:val="es-ES"/>
              </w:rPr>
            </w:pPr>
            <w:r w:rsidRPr="000E4A29">
              <w:rPr>
                <w:rFonts w:cs="Segoe UI Semilight"/>
                <w:lang w:val="es-ES"/>
              </w:rPr>
              <w:t>Servidor Web</w:t>
            </w:r>
          </w:p>
        </w:tc>
        <w:tc>
          <w:tcPr>
            <w:tcW w:w="1712" w:type="dxa"/>
          </w:tcPr>
          <w:p w:rsidR="000E4A29" w:rsidRPr="000E4A29" w:rsidRDefault="000C7BEA" w:rsidP="000E4A29">
            <w:pPr>
              <w:rPr>
                <w:rFonts w:cs="Segoe UI Semilight"/>
                <w:lang w:val="es-ES"/>
              </w:rPr>
            </w:pPr>
            <w:r>
              <w:rPr>
                <w:rFonts w:cs="Segoe UI Semilight"/>
                <w:lang w:val="es-ES"/>
              </w:rPr>
              <w:t>Weblogic Server</w:t>
            </w:r>
          </w:p>
        </w:tc>
        <w:tc>
          <w:tcPr>
            <w:tcW w:w="2141" w:type="dxa"/>
          </w:tcPr>
          <w:p w:rsidR="000E4A29" w:rsidRPr="000E4A29" w:rsidRDefault="000C7BEA" w:rsidP="000E4A29">
            <w:pPr>
              <w:rPr>
                <w:rFonts w:cs="Segoe UI Semilight"/>
                <w:lang w:val="es-ES"/>
              </w:rPr>
            </w:pPr>
            <w:r>
              <w:rPr>
                <w:rFonts w:cs="Segoe UI Semilight"/>
                <w:lang w:val="es-ES"/>
              </w:rPr>
              <w:t>12.1.3.0.0</w:t>
            </w:r>
          </w:p>
        </w:tc>
        <w:tc>
          <w:tcPr>
            <w:tcW w:w="1854" w:type="dxa"/>
          </w:tcPr>
          <w:p w:rsidR="000E4A29" w:rsidRPr="000E4A29" w:rsidRDefault="002134F2" w:rsidP="000E4A29">
            <w:pPr>
              <w:rPr>
                <w:rFonts w:cs="Segoe UI Semilight"/>
                <w:lang w:val="es-ES"/>
              </w:rPr>
            </w:pPr>
            <w:r w:rsidRPr="002134F2">
              <w:rPr>
                <w:rFonts w:cs="Segoe UI Semilight"/>
                <w:lang w:val="es-ES"/>
              </w:rPr>
              <w:t>Patch Set: 23094292</w:t>
            </w:r>
          </w:p>
        </w:tc>
        <w:tc>
          <w:tcPr>
            <w:tcW w:w="1854" w:type="dxa"/>
          </w:tcPr>
          <w:p w:rsidR="000E4A29" w:rsidRPr="000E4A29" w:rsidRDefault="000E4A29" w:rsidP="000E4A29">
            <w:pPr>
              <w:rPr>
                <w:rFonts w:cs="Segoe UI Semilight"/>
                <w:lang w:val="es-ES"/>
              </w:rPr>
            </w:pPr>
          </w:p>
        </w:tc>
      </w:tr>
      <w:tr w:rsidR="000E4A29" w:rsidRPr="000E4A29" w:rsidTr="006D69F7">
        <w:trPr>
          <w:trHeight w:val="929"/>
        </w:trPr>
        <w:tc>
          <w:tcPr>
            <w:tcW w:w="2392" w:type="dxa"/>
            <w:vAlign w:val="center"/>
          </w:tcPr>
          <w:p w:rsidR="000E4A29" w:rsidRPr="000E4A29" w:rsidRDefault="000E4A29" w:rsidP="00125944">
            <w:pPr>
              <w:rPr>
                <w:rFonts w:cs="Segoe UI Semilight"/>
                <w:lang w:val="es-ES"/>
              </w:rPr>
            </w:pPr>
            <w:r w:rsidRPr="000E4A29">
              <w:rPr>
                <w:rFonts w:cs="Segoe UI Semilight"/>
                <w:lang w:val="es-ES"/>
              </w:rPr>
              <w:t>Soporte del Lenguaje</w:t>
            </w:r>
          </w:p>
        </w:tc>
        <w:tc>
          <w:tcPr>
            <w:tcW w:w="1712" w:type="dxa"/>
          </w:tcPr>
          <w:p w:rsidR="000E4A29" w:rsidRPr="000E4A29" w:rsidRDefault="000C7BEA" w:rsidP="000E4A29">
            <w:pPr>
              <w:rPr>
                <w:rFonts w:cs="Segoe UI Semilight"/>
                <w:lang w:val="es-ES"/>
              </w:rPr>
            </w:pPr>
            <w:r>
              <w:rPr>
                <w:rFonts w:cs="Segoe UI Semilight"/>
                <w:lang w:val="es-ES"/>
              </w:rPr>
              <w:t>Java</w:t>
            </w:r>
          </w:p>
        </w:tc>
        <w:tc>
          <w:tcPr>
            <w:tcW w:w="2141" w:type="dxa"/>
          </w:tcPr>
          <w:p w:rsidR="000E4A29" w:rsidRPr="006D69F7" w:rsidRDefault="00923A0A" w:rsidP="000E4A29">
            <w:pPr>
              <w:rPr>
                <w:rFonts w:cs="Segoe UI Semilight"/>
                <w:lang w:val="es-ES"/>
              </w:rPr>
            </w:pPr>
            <w:r>
              <w:rPr>
                <w:lang w:val="es-MX"/>
              </w:rPr>
              <w:t>1.7_055</w:t>
            </w:r>
          </w:p>
        </w:tc>
        <w:tc>
          <w:tcPr>
            <w:tcW w:w="1854" w:type="dxa"/>
          </w:tcPr>
          <w:p w:rsidR="000E4A29" w:rsidRPr="000E4A29" w:rsidRDefault="000E4A29" w:rsidP="000E4A29">
            <w:pPr>
              <w:rPr>
                <w:rFonts w:cs="Segoe UI Semilight"/>
                <w:lang w:val="es-ES"/>
              </w:rPr>
            </w:pPr>
          </w:p>
        </w:tc>
        <w:tc>
          <w:tcPr>
            <w:tcW w:w="1854" w:type="dxa"/>
          </w:tcPr>
          <w:p w:rsidR="000E4A29" w:rsidRPr="000E4A29" w:rsidRDefault="000E4A29" w:rsidP="000E4A29">
            <w:pPr>
              <w:rPr>
                <w:rFonts w:cs="Segoe UI Semilight"/>
                <w:lang w:val="es-ES"/>
              </w:rPr>
            </w:pPr>
          </w:p>
        </w:tc>
      </w:tr>
      <w:tr w:rsidR="006D69F7" w:rsidRPr="000E4A29" w:rsidTr="008B6961">
        <w:trPr>
          <w:trHeight w:val="929"/>
        </w:trPr>
        <w:tc>
          <w:tcPr>
            <w:tcW w:w="2392" w:type="dxa"/>
            <w:vAlign w:val="center"/>
          </w:tcPr>
          <w:p w:rsidR="006D69F7" w:rsidRPr="000E4A29" w:rsidRDefault="006D69F7" w:rsidP="00125944">
            <w:pPr>
              <w:rPr>
                <w:rFonts w:cs="Segoe UI Semilight"/>
                <w:lang w:val="es-ES"/>
              </w:rPr>
            </w:pPr>
            <w:r>
              <w:rPr>
                <w:rFonts w:cs="Segoe UI Semilight"/>
                <w:lang w:val="es-ES"/>
              </w:rPr>
              <w:t>Ide programación</w:t>
            </w:r>
          </w:p>
        </w:tc>
        <w:tc>
          <w:tcPr>
            <w:tcW w:w="1712" w:type="dxa"/>
          </w:tcPr>
          <w:p w:rsidR="006D69F7" w:rsidRDefault="000C7BEA" w:rsidP="000E4A29">
            <w:pPr>
              <w:rPr>
                <w:rFonts w:cs="Segoe UI Semilight"/>
                <w:lang w:val="es-ES"/>
              </w:rPr>
            </w:pPr>
            <w:r w:rsidRPr="000C7BEA">
              <w:rPr>
                <w:rFonts w:cs="Segoe UI Semilight"/>
                <w:lang w:val="es-ES"/>
              </w:rPr>
              <w:t>Spring Tool Suite</w:t>
            </w:r>
          </w:p>
        </w:tc>
        <w:tc>
          <w:tcPr>
            <w:tcW w:w="2141" w:type="dxa"/>
          </w:tcPr>
          <w:p w:rsidR="006D69F7" w:rsidRPr="006D69F7" w:rsidRDefault="000C7BEA" w:rsidP="000E4A29">
            <w:pPr>
              <w:rPr>
                <w:rFonts w:cs="Segoe UI Semilight"/>
                <w:lang w:val="es-ES"/>
              </w:rPr>
            </w:pPr>
            <w:r>
              <w:rPr>
                <w:rFonts w:cs="Segoe UI Semilight"/>
                <w:lang w:val="es-ES"/>
              </w:rPr>
              <w:t>3.7.2.RELEASE</w:t>
            </w:r>
          </w:p>
        </w:tc>
        <w:tc>
          <w:tcPr>
            <w:tcW w:w="1854" w:type="dxa"/>
          </w:tcPr>
          <w:p w:rsidR="006D69F7" w:rsidRPr="000E4A29" w:rsidRDefault="006D69F7" w:rsidP="000E4A29">
            <w:pPr>
              <w:rPr>
                <w:rFonts w:cs="Segoe UI Semilight"/>
                <w:lang w:val="es-ES"/>
              </w:rPr>
            </w:pPr>
          </w:p>
        </w:tc>
        <w:tc>
          <w:tcPr>
            <w:tcW w:w="1854" w:type="dxa"/>
          </w:tcPr>
          <w:p w:rsidR="006D69F7" w:rsidRPr="000E4A29" w:rsidRDefault="006D69F7" w:rsidP="000E4A29">
            <w:pPr>
              <w:rPr>
                <w:rFonts w:cs="Segoe UI Semilight"/>
                <w:lang w:val="es-ES"/>
              </w:rPr>
            </w:pPr>
          </w:p>
        </w:tc>
      </w:tr>
      <w:tr w:rsidR="008B6961" w:rsidRPr="000E4A29" w:rsidTr="008B6961">
        <w:trPr>
          <w:trHeight w:val="929"/>
        </w:trPr>
        <w:tc>
          <w:tcPr>
            <w:tcW w:w="2392" w:type="dxa"/>
            <w:vAlign w:val="center"/>
          </w:tcPr>
          <w:p w:rsidR="008B6961" w:rsidRDefault="008B6961" w:rsidP="00125944">
            <w:pPr>
              <w:rPr>
                <w:rFonts w:cs="Segoe UI Semilight"/>
                <w:lang w:val="es-ES"/>
              </w:rPr>
            </w:pPr>
            <w:r>
              <w:rPr>
                <w:rFonts w:cs="Segoe UI Semilight"/>
                <w:lang w:val="es-ES"/>
              </w:rPr>
              <w:t>Ide programación</w:t>
            </w:r>
          </w:p>
        </w:tc>
        <w:tc>
          <w:tcPr>
            <w:tcW w:w="1712" w:type="dxa"/>
          </w:tcPr>
          <w:p w:rsidR="008B6961" w:rsidRPr="000C7BEA" w:rsidRDefault="008B6961" w:rsidP="000E4A29">
            <w:pPr>
              <w:rPr>
                <w:rFonts w:cs="Segoe UI Semilight"/>
                <w:lang w:val="es-ES"/>
              </w:rPr>
            </w:pPr>
            <w:r>
              <w:rPr>
                <w:rFonts w:cs="Segoe UI Semilight"/>
                <w:lang w:val="es-ES"/>
              </w:rPr>
              <w:t>NetBeans IDE</w:t>
            </w:r>
          </w:p>
        </w:tc>
        <w:tc>
          <w:tcPr>
            <w:tcW w:w="2141" w:type="dxa"/>
          </w:tcPr>
          <w:p w:rsidR="008B6961" w:rsidRDefault="008B6961" w:rsidP="000E4A29">
            <w:pPr>
              <w:rPr>
                <w:rFonts w:cs="Segoe UI Semilight"/>
                <w:lang w:val="es-ES"/>
              </w:rPr>
            </w:pPr>
            <w:r>
              <w:rPr>
                <w:rFonts w:cs="Segoe UI Semilight"/>
                <w:lang w:val="es-ES"/>
              </w:rPr>
              <w:t>8.2</w:t>
            </w:r>
          </w:p>
        </w:tc>
        <w:tc>
          <w:tcPr>
            <w:tcW w:w="1854" w:type="dxa"/>
          </w:tcPr>
          <w:p w:rsidR="008B6961" w:rsidRPr="000E4A29" w:rsidRDefault="008B6961" w:rsidP="000E4A29">
            <w:pPr>
              <w:rPr>
                <w:rFonts w:cs="Segoe UI Semilight"/>
                <w:lang w:val="es-ES"/>
              </w:rPr>
            </w:pPr>
          </w:p>
        </w:tc>
        <w:tc>
          <w:tcPr>
            <w:tcW w:w="1854" w:type="dxa"/>
          </w:tcPr>
          <w:p w:rsidR="008B6961" w:rsidRPr="000E4A29" w:rsidRDefault="008B6961" w:rsidP="000E4A29">
            <w:pPr>
              <w:rPr>
                <w:rFonts w:cs="Segoe UI Semilight"/>
                <w:lang w:val="es-ES"/>
              </w:rPr>
            </w:pPr>
          </w:p>
        </w:tc>
      </w:tr>
      <w:tr w:rsidR="008342C5" w:rsidRPr="000E4A29" w:rsidTr="008B6961">
        <w:trPr>
          <w:trHeight w:val="929"/>
        </w:trPr>
        <w:tc>
          <w:tcPr>
            <w:tcW w:w="2392" w:type="dxa"/>
            <w:vAlign w:val="center"/>
          </w:tcPr>
          <w:p w:rsidR="008342C5" w:rsidRDefault="008342C5" w:rsidP="00125944">
            <w:pPr>
              <w:rPr>
                <w:rFonts w:cs="Segoe UI Semilight"/>
                <w:lang w:val="es-ES"/>
              </w:rPr>
            </w:pPr>
            <w:r>
              <w:rPr>
                <w:rFonts w:cs="Segoe UI Semilight"/>
                <w:lang w:val="es-ES"/>
              </w:rPr>
              <w:t>Gestor de versionado</w:t>
            </w:r>
          </w:p>
        </w:tc>
        <w:tc>
          <w:tcPr>
            <w:tcW w:w="1712" w:type="dxa"/>
          </w:tcPr>
          <w:p w:rsidR="008342C5" w:rsidRDefault="008342C5" w:rsidP="000E4A29">
            <w:pPr>
              <w:rPr>
                <w:rFonts w:cs="Segoe UI Semilight"/>
                <w:lang w:val="es-ES"/>
              </w:rPr>
            </w:pPr>
            <w:r>
              <w:rPr>
                <w:rFonts w:cs="Segoe UI Semilight"/>
                <w:lang w:val="es-ES"/>
              </w:rPr>
              <w:t xml:space="preserve">Subversión </w:t>
            </w:r>
          </w:p>
        </w:tc>
        <w:tc>
          <w:tcPr>
            <w:tcW w:w="2141" w:type="dxa"/>
          </w:tcPr>
          <w:p w:rsidR="008342C5" w:rsidRDefault="008342C5" w:rsidP="000E4A29">
            <w:pPr>
              <w:rPr>
                <w:rFonts w:cs="Segoe UI Semilight"/>
                <w:lang w:val="es-ES"/>
              </w:rPr>
            </w:pPr>
            <w:r>
              <w:rPr>
                <w:rFonts w:cs="Segoe UI Semilight"/>
                <w:lang w:val="es-ES"/>
              </w:rPr>
              <w:t>1.7.9</w:t>
            </w:r>
          </w:p>
        </w:tc>
        <w:tc>
          <w:tcPr>
            <w:tcW w:w="1854" w:type="dxa"/>
          </w:tcPr>
          <w:p w:rsidR="008342C5" w:rsidRPr="000E4A29" w:rsidRDefault="008342C5" w:rsidP="000E4A29">
            <w:pPr>
              <w:rPr>
                <w:rFonts w:cs="Segoe UI Semilight"/>
                <w:lang w:val="es-ES"/>
              </w:rPr>
            </w:pPr>
          </w:p>
        </w:tc>
        <w:tc>
          <w:tcPr>
            <w:tcW w:w="1854" w:type="dxa"/>
          </w:tcPr>
          <w:p w:rsidR="008342C5" w:rsidRPr="000E4A29" w:rsidRDefault="008342C5" w:rsidP="000E4A29">
            <w:pPr>
              <w:rPr>
                <w:rFonts w:cs="Segoe UI Semilight"/>
                <w:lang w:val="es-ES"/>
              </w:rPr>
            </w:pPr>
          </w:p>
        </w:tc>
      </w:tr>
      <w:tr w:rsidR="008B6961" w:rsidRPr="008B6961" w:rsidTr="00125944">
        <w:trPr>
          <w:trHeight w:val="929"/>
        </w:trPr>
        <w:tc>
          <w:tcPr>
            <w:tcW w:w="2392" w:type="dxa"/>
            <w:tcBorders>
              <w:bottom w:val="single" w:sz="8" w:space="0" w:color="808080"/>
            </w:tcBorders>
            <w:vAlign w:val="center"/>
          </w:tcPr>
          <w:p w:rsidR="008B6961" w:rsidRPr="008B6961" w:rsidRDefault="008B6961" w:rsidP="00125944">
            <w:pPr>
              <w:rPr>
                <w:rFonts w:cs="Segoe UI Semilight"/>
                <w:lang w:val="es-AR"/>
              </w:rPr>
            </w:pPr>
            <w:r w:rsidRPr="008B6961">
              <w:rPr>
                <w:rFonts w:cs="Segoe UI Semilight"/>
                <w:lang w:val="es-ES"/>
              </w:rPr>
              <w:t>Gestión y construcción de proyectos</w:t>
            </w:r>
          </w:p>
        </w:tc>
        <w:tc>
          <w:tcPr>
            <w:tcW w:w="1712" w:type="dxa"/>
            <w:tcBorders>
              <w:bottom w:val="single" w:sz="8" w:space="0" w:color="808080"/>
            </w:tcBorders>
          </w:tcPr>
          <w:p w:rsidR="008B6961" w:rsidRDefault="008B6961" w:rsidP="000E4A29">
            <w:pPr>
              <w:rPr>
                <w:rFonts w:cs="Segoe UI Semilight"/>
                <w:lang w:val="es-ES"/>
              </w:rPr>
            </w:pPr>
            <w:r>
              <w:rPr>
                <w:rFonts w:cs="Segoe UI Semilight"/>
                <w:lang w:val="es-ES"/>
              </w:rPr>
              <w:t xml:space="preserve">Apache Maven </w:t>
            </w:r>
          </w:p>
        </w:tc>
        <w:tc>
          <w:tcPr>
            <w:tcW w:w="2141" w:type="dxa"/>
            <w:tcBorders>
              <w:bottom w:val="single" w:sz="8" w:space="0" w:color="808080"/>
            </w:tcBorders>
          </w:tcPr>
          <w:p w:rsidR="008B6961" w:rsidRDefault="008B6961" w:rsidP="000E4A29">
            <w:pPr>
              <w:rPr>
                <w:rFonts w:cs="Segoe UI Semilight"/>
                <w:lang w:val="es-ES"/>
              </w:rPr>
            </w:pPr>
            <w:r w:rsidRPr="008B6961">
              <w:rPr>
                <w:rFonts w:cs="Segoe UI Semilight"/>
                <w:lang w:val="es-ES"/>
              </w:rPr>
              <w:t xml:space="preserve"> 3.0.4</w:t>
            </w:r>
          </w:p>
        </w:tc>
        <w:tc>
          <w:tcPr>
            <w:tcW w:w="1854" w:type="dxa"/>
            <w:tcBorders>
              <w:bottom w:val="single" w:sz="8" w:space="0" w:color="808080"/>
            </w:tcBorders>
          </w:tcPr>
          <w:p w:rsidR="008B6961" w:rsidRPr="000E4A29" w:rsidRDefault="008B6961" w:rsidP="000E4A29">
            <w:pPr>
              <w:rPr>
                <w:rFonts w:cs="Segoe UI Semilight"/>
                <w:lang w:val="es-ES"/>
              </w:rPr>
            </w:pPr>
          </w:p>
        </w:tc>
        <w:tc>
          <w:tcPr>
            <w:tcW w:w="1854" w:type="dxa"/>
            <w:tcBorders>
              <w:bottom w:val="single" w:sz="8" w:space="0" w:color="808080"/>
            </w:tcBorders>
          </w:tcPr>
          <w:p w:rsidR="008B6961" w:rsidRPr="000E4A29" w:rsidRDefault="008B6961" w:rsidP="000E4A29">
            <w:pPr>
              <w:rPr>
                <w:rFonts w:cs="Segoe UI Semilight"/>
                <w:lang w:val="es-ES"/>
              </w:rPr>
            </w:pPr>
          </w:p>
        </w:tc>
      </w:tr>
    </w:tbl>
    <w:p w:rsidR="000E4A29" w:rsidRPr="000E4A29" w:rsidRDefault="000E4A29" w:rsidP="000E4A29">
      <w:pPr>
        <w:rPr>
          <w:rFonts w:cs="Segoe UI Semilight"/>
          <w:lang w:val="es-ES"/>
        </w:rPr>
      </w:pPr>
    </w:p>
    <w:tbl>
      <w:tblPr>
        <w:tblW w:w="9889" w:type="dxa"/>
        <w:tblBorders>
          <w:top w:val="single" w:sz="8" w:space="0" w:color="808080"/>
          <w:left w:val="single" w:sz="8" w:space="0" w:color="808080"/>
          <w:bottom w:val="single" w:sz="8" w:space="0" w:color="808080"/>
          <w:right w:val="single" w:sz="8" w:space="0" w:color="808080"/>
          <w:insideH w:val="single" w:sz="12" w:space="0" w:color="808080"/>
          <w:insideV w:val="single" w:sz="12" w:space="0" w:color="808080"/>
        </w:tblBorders>
        <w:tblLayout w:type="fixed"/>
        <w:tblLook w:val="0000" w:firstRow="0" w:lastRow="0" w:firstColumn="0" w:lastColumn="0" w:noHBand="0" w:noVBand="0"/>
      </w:tblPr>
      <w:tblGrid>
        <w:gridCol w:w="9889"/>
      </w:tblGrid>
      <w:tr w:rsidR="000E4A29" w:rsidRPr="000E4A29" w:rsidTr="00DD47C3">
        <w:trPr>
          <w:trHeight w:val="219"/>
        </w:trPr>
        <w:tc>
          <w:tcPr>
            <w:tcW w:w="9889" w:type="dxa"/>
            <w:tcBorders>
              <w:top w:val="single" w:sz="8" w:space="0" w:color="808080"/>
            </w:tcBorders>
            <w:shd w:val="clear" w:color="auto" w:fill="E6E6E6"/>
          </w:tcPr>
          <w:p w:rsidR="000E4A29" w:rsidRPr="000E4A29" w:rsidRDefault="000E4A29" w:rsidP="000E4A29">
            <w:pPr>
              <w:rPr>
                <w:rFonts w:cs="Segoe UI Semilight"/>
                <w:b/>
                <w:bCs/>
                <w:lang w:val="es-ES"/>
              </w:rPr>
            </w:pPr>
            <w:r w:rsidRPr="000E4A29">
              <w:rPr>
                <w:rFonts w:cs="Segoe UI Semilight"/>
                <w:b/>
                <w:bCs/>
                <w:lang w:val="es-ES"/>
              </w:rPr>
              <w:t>Detalle de Implementación</w:t>
            </w:r>
          </w:p>
        </w:tc>
      </w:tr>
      <w:tr w:rsidR="000E4A29" w:rsidRPr="000E4A29" w:rsidTr="00DD47C3">
        <w:trPr>
          <w:trHeight w:val="170"/>
        </w:trPr>
        <w:tc>
          <w:tcPr>
            <w:tcW w:w="9889" w:type="dxa"/>
            <w:tcBorders>
              <w:bottom w:val="single" w:sz="8" w:space="0" w:color="808080"/>
            </w:tcBorders>
            <w:vAlign w:val="center"/>
          </w:tcPr>
          <w:p w:rsidR="000E4A29" w:rsidRPr="000E4A29" w:rsidRDefault="000E4A29" w:rsidP="000E4A29">
            <w:pPr>
              <w:rPr>
                <w:rFonts w:cs="Segoe UI Semilight"/>
                <w:lang w:val="es-ES"/>
              </w:rPr>
            </w:pPr>
            <w:r w:rsidRPr="000E4A29">
              <w:rPr>
                <w:rFonts w:cs="Segoe UI Semilight"/>
                <w:lang w:val="es-ES"/>
              </w:rPr>
              <w:t>N/A</w:t>
            </w:r>
          </w:p>
        </w:tc>
      </w:tr>
    </w:tbl>
    <w:p w:rsidR="00125944" w:rsidRDefault="00125944" w:rsidP="00125944">
      <w:pPr>
        <w:pStyle w:val="Ttulo3"/>
        <w:ind w:left="851"/>
        <w:rPr>
          <w:lang w:val="es-ES"/>
        </w:rPr>
      </w:pPr>
      <w:bookmarkStart w:id="17" w:name="_Toc400708359"/>
    </w:p>
    <w:p w:rsidR="006D69F7" w:rsidRPr="000E4A29" w:rsidRDefault="006D69F7" w:rsidP="006D69F7">
      <w:pPr>
        <w:pStyle w:val="Ttulo3"/>
        <w:ind w:left="851"/>
        <w:rPr>
          <w:lang w:val="es-ES"/>
        </w:rPr>
      </w:pPr>
      <w:r>
        <w:rPr>
          <w:lang w:val="es-ES"/>
        </w:rPr>
        <w:t xml:space="preserve">6.2 </w:t>
      </w:r>
      <w:r w:rsidRPr="000E4A29">
        <w:rPr>
          <w:lang w:val="es-ES"/>
        </w:rPr>
        <w:t xml:space="preserve">Ambiente de Desarrollo (Locación física </w:t>
      </w:r>
      <w:r>
        <w:rPr>
          <w:lang w:val="es-ES"/>
        </w:rPr>
        <w:t>en Pragma</w:t>
      </w:r>
      <w:r w:rsidRPr="000E4A29">
        <w:rPr>
          <w:lang w:val="es-ES"/>
        </w:rPr>
        <w:t>)</w:t>
      </w:r>
    </w:p>
    <w:tbl>
      <w:tblPr>
        <w:tblW w:w="9953" w:type="dxa"/>
        <w:tblBorders>
          <w:top w:val="single" w:sz="8" w:space="0" w:color="808080"/>
          <w:left w:val="single" w:sz="8" w:space="0" w:color="808080"/>
          <w:bottom w:val="single" w:sz="8" w:space="0" w:color="808080"/>
          <w:right w:val="single" w:sz="8" w:space="0" w:color="808080"/>
          <w:insideH w:val="single" w:sz="12" w:space="0" w:color="808080"/>
          <w:insideV w:val="single" w:sz="12" w:space="0" w:color="808080"/>
        </w:tblBorders>
        <w:tblLayout w:type="fixed"/>
        <w:tblLook w:val="0000" w:firstRow="0" w:lastRow="0" w:firstColumn="0" w:lastColumn="0" w:noHBand="0" w:noVBand="0"/>
      </w:tblPr>
      <w:tblGrid>
        <w:gridCol w:w="2392"/>
        <w:gridCol w:w="1712"/>
        <w:gridCol w:w="2141"/>
        <w:gridCol w:w="1854"/>
        <w:gridCol w:w="1854"/>
      </w:tblGrid>
      <w:tr w:rsidR="006D69F7" w:rsidRPr="000E4A29" w:rsidTr="004D404A">
        <w:trPr>
          <w:trHeight w:val="929"/>
        </w:trPr>
        <w:tc>
          <w:tcPr>
            <w:tcW w:w="6245" w:type="dxa"/>
            <w:gridSpan w:val="3"/>
            <w:tcBorders>
              <w:top w:val="single" w:sz="8" w:space="0" w:color="808080"/>
            </w:tcBorders>
            <w:shd w:val="clear" w:color="auto" w:fill="E6E6E6"/>
          </w:tcPr>
          <w:p w:rsidR="006D69F7" w:rsidRDefault="006D69F7" w:rsidP="006D69F7">
            <w:pPr>
              <w:jc w:val="center"/>
              <w:rPr>
                <w:rFonts w:cs="Segoe UI Semilight"/>
                <w:b/>
                <w:bCs/>
                <w:lang w:val="es-ES"/>
              </w:rPr>
            </w:pPr>
            <w:r>
              <w:rPr>
                <w:rFonts w:cs="Segoe UI Semilight"/>
                <w:b/>
                <w:bCs/>
                <w:lang w:val="es-ES"/>
              </w:rPr>
              <w:t>Servidor</w:t>
            </w:r>
            <w:r w:rsidR="00A66913">
              <w:rPr>
                <w:rFonts w:cs="Segoe UI Semilight"/>
                <w:b/>
                <w:bCs/>
                <w:lang w:val="es-ES"/>
              </w:rPr>
              <w:t xml:space="preserve"> </w:t>
            </w:r>
          </w:p>
          <w:p w:rsidR="006D69F7" w:rsidRPr="000E4A29" w:rsidRDefault="008527E1" w:rsidP="006D69F7">
            <w:pPr>
              <w:jc w:val="center"/>
              <w:rPr>
                <w:rFonts w:cs="Segoe UI Semilight"/>
                <w:b/>
                <w:bCs/>
                <w:lang w:val="es-ES"/>
              </w:rPr>
            </w:pPr>
            <w:r>
              <w:rPr>
                <w:rFonts w:cs="Segoe UI Semilight"/>
                <w:b/>
                <w:bCs/>
                <w:lang w:val="es-ES"/>
              </w:rPr>
              <w:t>Servdesa443</w:t>
            </w:r>
          </w:p>
        </w:tc>
        <w:tc>
          <w:tcPr>
            <w:tcW w:w="3708" w:type="dxa"/>
            <w:gridSpan w:val="2"/>
            <w:tcBorders>
              <w:top w:val="single" w:sz="8" w:space="0" w:color="808080"/>
            </w:tcBorders>
            <w:shd w:val="clear" w:color="auto" w:fill="E6E6E6"/>
          </w:tcPr>
          <w:p w:rsidR="006D69F7" w:rsidRDefault="006D69F7" w:rsidP="00A66913">
            <w:pPr>
              <w:jc w:val="center"/>
              <w:rPr>
                <w:rFonts w:cs="Segoe UI Semilight"/>
                <w:b/>
                <w:bCs/>
                <w:lang w:val="es-ES"/>
              </w:rPr>
            </w:pPr>
            <w:r>
              <w:rPr>
                <w:rFonts w:cs="Segoe UI Semilight"/>
                <w:b/>
                <w:bCs/>
                <w:lang w:val="es-ES"/>
              </w:rPr>
              <w:t>IP</w:t>
            </w:r>
          </w:p>
          <w:p w:rsidR="006D69F7" w:rsidRPr="000E4A29" w:rsidRDefault="008527E1" w:rsidP="00A66913">
            <w:pPr>
              <w:jc w:val="center"/>
              <w:rPr>
                <w:rFonts w:cs="Segoe UI Semilight"/>
                <w:b/>
                <w:bCs/>
                <w:lang w:val="es-ES"/>
              </w:rPr>
            </w:pPr>
            <w:r>
              <w:rPr>
                <w:rFonts w:cs="Segoe UI Semilight"/>
                <w:b/>
                <w:bCs/>
                <w:lang w:val="es-ES"/>
              </w:rPr>
              <w:t>10.0.0.146</w:t>
            </w:r>
          </w:p>
        </w:tc>
      </w:tr>
      <w:tr w:rsidR="006D69F7" w:rsidRPr="000E4A29" w:rsidTr="001338D5">
        <w:trPr>
          <w:trHeight w:val="929"/>
        </w:trPr>
        <w:tc>
          <w:tcPr>
            <w:tcW w:w="2392" w:type="dxa"/>
            <w:tcBorders>
              <w:top w:val="single" w:sz="8" w:space="0" w:color="808080"/>
            </w:tcBorders>
            <w:shd w:val="clear" w:color="auto" w:fill="E6E6E6"/>
          </w:tcPr>
          <w:p w:rsidR="006D69F7" w:rsidRPr="000E4A29" w:rsidRDefault="006D69F7" w:rsidP="001338D5">
            <w:pPr>
              <w:rPr>
                <w:rFonts w:cs="Segoe UI Semilight"/>
                <w:b/>
                <w:bCs/>
                <w:lang w:val="es-ES"/>
              </w:rPr>
            </w:pPr>
            <w:r w:rsidRPr="000E4A29">
              <w:rPr>
                <w:rFonts w:cs="Segoe UI Semilight"/>
                <w:b/>
                <w:bCs/>
                <w:lang w:val="es-ES"/>
              </w:rPr>
              <w:t>Plataforma</w:t>
            </w:r>
          </w:p>
        </w:tc>
        <w:tc>
          <w:tcPr>
            <w:tcW w:w="1712" w:type="dxa"/>
            <w:tcBorders>
              <w:top w:val="single" w:sz="8" w:space="0" w:color="808080"/>
            </w:tcBorders>
            <w:shd w:val="clear" w:color="auto" w:fill="E6E6E6"/>
          </w:tcPr>
          <w:p w:rsidR="006D69F7" w:rsidRPr="000E4A29" w:rsidRDefault="006D69F7" w:rsidP="001338D5">
            <w:pPr>
              <w:rPr>
                <w:rFonts w:cs="Segoe UI Semilight"/>
                <w:b/>
                <w:bCs/>
                <w:lang w:val="es-ES"/>
              </w:rPr>
            </w:pPr>
            <w:r w:rsidRPr="000E4A29">
              <w:rPr>
                <w:rFonts w:cs="Segoe UI Semilight"/>
                <w:b/>
                <w:bCs/>
                <w:lang w:val="es-ES"/>
              </w:rPr>
              <w:t xml:space="preserve">Producto </w:t>
            </w:r>
          </w:p>
        </w:tc>
        <w:tc>
          <w:tcPr>
            <w:tcW w:w="2141" w:type="dxa"/>
            <w:tcBorders>
              <w:top w:val="single" w:sz="8" w:space="0" w:color="808080"/>
            </w:tcBorders>
            <w:shd w:val="clear" w:color="auto" w:fill="E6E6E6"/>
          </w:tcPr>
          <w:p w:rsidR="006D69F7" w:rsidRPr="000E4A29" w:rsidRDefault="006D69F7" w:rsidP="001338D5">
            <w:pPr>
              <w:rPr>
                <w:rFonts w:cs="Segoe UI Semilight"/>
                <w:b/>
                <w:bCs/>
                <w:lang w:val="es-ES"/>
              </w:rPr>
            </w:pPr>
            <w:r w:rsidRPr="000E4A29">
              <w:rPr>
                <w:rFonts w:cs="Segoe UI Semilight"/>
                <w:b/>
                <w:bCs/>
                <w:lang w:val="es-ES"/>
              </w:rPr>
              <w:t>Versión</w:t>
            </w:r>
          </w:p>
        </w:tc>
        <w:tc>
          <w:tcPr>
            <w:tcW w:w="1854" w:type="dxa"/>
            <w:tcBorders>
              <w:top w:val="single" w:sz="8" w:space="0" w:color="808080"/>
            </w:tcBorders>
            <w:shd w:val="clear" w:color="auto" w:fill="E6E6E6"/>
          </w:tcPr>
          <w:p w:rsidR="006D69F7" w:rsidRPr="000E4A29" w:rsidRDefault="006D69F7" w:rsidP="001338D5">
            <w:pPr>
              <w:rPr>
                <w:rFonts w:cs="Segoe UI Semilight"/>
                <w:b/>
                <w:bCs/>
                <w:lang w:val="es-ES"/>
              </w:rPr>
            </w:pPr>
            <w:r w:rsidRPr="000E4A29">
              <w:rPr>
                <w:rFonts w:cs="Segoe UI Semilight"/>
                <w:b/>
                <w:bCs/>
                <w:lang w:val="es-ES"/>
              </w:rPr>
              <w:t>Parche</w:t>
            </w:r>
          </w:p>
        </w:tc>
        <w:tc>
          <w:tcPr>
            <w:tcW w:w="1854" w:type="dxa"/>
            <w:tcBorders>
              <w:top w:val="single" w:sz="8" w:space="0" w:color="808080"/>
            </w:tcBorders>
            <w:shd w:val="clear" w:color="auto" w:fill="E6E6E6"/>
          </w:tcPr>
          <w:p w:rsidR="006D69F7" w:rsidRPr="000E4A29" w:rsidRDefault="006D69F7" w:rsidP="001338D5">
            <w:pPr>
              <w:rPr>
                <w:rFonts w:cs="Segoe UI Semilight"/>
                <w:b/>
                <w:bCs/>
                <w:lang w:val="es-ES"/>
              </w:rPr>
            </w:pPr>
            <w:r w:rsidRPr="000E4A29">
              <w:rPr>
                <w:rFonts w:cs="Segoe UI Semilight"/>
                <w:b/>
                <w:bCs/>
                <w:lang w:val="es-ES"/>
              </w:rPr>
              <w:t>Configuración especial</w:t>
            </w:r>
          </w:p>
        </w:tc>
      </w:tr>
      <w:tr w:rsidR="006D69F7" w:rsidRPr="000E4A29" w:rsidTr="001338D5">
        <w:trPr>
          <w:trHeight w:val="563"/>
        </w:trPr>
        <w:tc>
          <w:tcPr>
            <w:tcW w:w="2392" w:type="dxa"/>
            <w:vAlign w:val="center"/>
          </w:tcPr>
          <w:p w:rsidR="006D69F7" w:rsidRPr="000E4A29" w:rsidRDefault="006D69F7" w:rsidP="001338D5">
            <w:pPr>
              <w:rPr>
                <w:rFonts w:cs="Segoe UI Semilight"/>
                <w:lang w:val="es-ES"/>
              </w:rPr>
            </w:pPr>
            <w:r w:rsidRPr="000E4A29">
              <w:rPr>
                <w:rFonts w:cs="Segoe UI Semilight"/>
                <w:lang w:val="es-ES"/>
              </w:rPr>
              <w:t>Sistema Operativo</w:t>
            </w:r>
          </w:p>
        </w:tc>
        <w:tc>
          <w:tcPr>
            <w:tcW w:w="1712" w:type="dxa"/>
          </w:tcPr>
          <w:p w:rsidR="006D69F7" w:rsidRPr="000E4A29" w:rsidRDefault="002134F2" w:rsidP="001338D5">
            <w:pPr>
              <w:rPr>
                <w:rFonts w:cs="Segoe UI Semilight"/>
                <w:lang w:val="es-ES"/>
              </w:rPr>
            </w:pPr>
            <w:r>
              <w:rPr>
                <w:rFonts w:cs="Segoe UI Semilight"/>
                <w:lang w:val="es-ES"/>
              </w:rPr>
              <w:t>Oracle linux</w:t>
            </w:r>
          </w:p>
        </w:tc>
        <w:tc>
          <w:tcPr>
            <w:tcW w:w="2141" w:type="dxa"/>
          </w:tcPr>
          <w:p w:rsidR="006D69F7" w:rsidRPr="000E4A29" w:rsidRDefault="002134F2" w:rsidP="001338D5">
            <w:pPr>
              <w:rPr>
                <w:rFonts w:cs="Segoe UI Semilight"/>
                <w:lang w:val="es-ES"/>
              </w:rPr>
            </w:pPr>
            <w:r>
              <w:rPr>
                <w:rFonts w:cs="Segoe UI Semilight"/>
                <w:lang w:val="es-ES"/>
              </w:rPr>
              <w:t>7</w:t>
            </w:r>
            <w:r w:rsidR="008527E1">
              <w:rPr>
                <w:rFonts w:cs="Segoe UI Semilight"/>
                <w:lang w:val="es-ES"/>
              </w:rPr>
              <w:t>.4</w:t>
            </w:r>
          </w:p>
        </w:tc>
        <w:tc>
          <w:tcPr>
            <w:tcW w:w="1854" w:type="dxa"/>
          </w:tcPr>
          <w:p w:rsidR="006D69F7" w:rsidRPr="000E4A29" w:rsidRDefault="006D69F7" w:rsidP="001338D5">
            <w:pPr>
              <w:rPr>
                <w:rFonts w:cs="Segoe UI Semilight"/>
                <w:lang w:val="es-ES"/>
              </w:rPr>
            </w:pPr>
          </w:p>
        </w:tc>
        <w:tc>
          <w:tcPr>
            <w:tcW w:w="1854" w:type="dxa"/>
          </w:tcPr>
          <w:p w:rsidR="006D69F7" w:rsidRPr="000E4A29" w:rsidRDefault="006D69F7" w:rsidP="001338D5">
            <w:pPr>
              <w:rPr>
                <w:rFonts w:cs="Segoe UI Semilight"/>
                <w:lang w:val="es-ES"/>
              </w:rPr>
            </w:pPr>
          </w:p>
        </w:tc>
      </w:tr>
      <w:tr w:rsidR="006D69F7" w:rsidRPr="000E4A29" w:rsidTr="001338D5">
        <w:trPr>
          <w:trHeight w:val="563"/>
        </w:trPr>
        <w:tc>
          <w:tcPr>
            <w:tcW w:w="2392" w:type="dxa"/>
            <w:vAlign w:val="center"/>
          </w:tcPr>
          <w:p w:rsidR="006D69F7" w:rsidRPr="000E4A29" w:rsidRDefault="006D69F7" w:rsidP="001338D5">
            <w:pPr>
              <w:rPr>
                <w:rFonts w:cs="Segoe UI Semilight"/>
                <w:lang w:val="es-ES"/>
              </w:rPr>
            </w:pPr>
            <w:r w:rsidRPr="000E4A29">
              <w:rPr>
                <w:rFonts w:cs="Segoe UI Semilight"/>
                <w:lang w:val="es-ES"/>
              </w:rPr>
              <w:t>Servidor Web</w:t>
            </w:r>
          </w:p>
        </w:tc>
        <w:tc>
          <w:tcPr>
            <w:tcW w:w="1712" w:type="dxa"/>
          </w:tcPr>
          <w:p w:rsidR="006D69F7" w:rsidRPr="000E4A29" w:rsidRDefault="008B6961" w:rsidP="001338D5">
            <w:pPr>
              <w:rPr>
                <w:rFonts w:cs="Segoe UI Semilight"/>
                <w:lang w:val="es-ES"/>
              </w:rPr>
            </w:pPr>
            <w:r>
              <w:rPr>
                <w:rFonts w:cs="Segoe UI Semilight"/>
                <w:lang w:val="es-ES"/>
              </w:rPr>
              <w:t>Weblogic Server</w:t>
            </w:r>
          </w:p>
        </w:tc>
        <w:tc>
          <w:tcPr>
            <w:tcW w:w="2141" w:type="dxa"/>
          </w:tcPr>
          <w:p w:rsidR="006D69F7" w:rsidRPr="000E4A29" w:rsidRDefault="008B6961" w:rsidP="001338D5">
            <w:pPr>
              <w:rPr>
                <w:rFonts w:cs="Segoe UI Semilight"/>
                <w:lang w:val="es-ES"/>
              </w:rPr>
            </w:pPr>
            <w:r>
              <w:rPr>
                <w:rFonts w:cs="Segoe UI Semilight"/>
                <w:lang w:val="es-ES"/>
              </w:rPr>
              <w:t>12.1.3.0.0</w:t>
            </w:r>
          </w:p>
        </w:tc>
        <w:tc>
          <w:tcPr>
            <w:tcW w:w="1854" w:type="dxa"/>
          </w:tcPr>
          <w:p w:rsidR="006D69F7" w:rsidRPr="000E4A29" w:rsidRDefault="00173A37" w:rsidP="001338D5">
            <w:pPr>
              <w:rPr>
                <w:rFonts w:cs="Segoe UI Semilight"/>
                <w:lang w:val="es-ES"/>
              </w:rPr>
            </w:pPr>
            <w:r w:rsidRPr="002134F2">
              <w:rPr>
                <w:rFonts w:cs="Segoe UI Semilight"/>
                <w:lang w:val="es-ES"/>
              </w:rPr>
              <w:t>Patch Set: 23094292</w:t>
            </w:r>
          </w:p>
        </w:tc>
        <w:tc>
          <w:tcPr>
            <w:tcW w:w="1854" w:type="dxa"/>
          </w:tcPr>
          <w:p w:rsidR="006D69F7" w:rsidRPr="000E4A29" w:rsidRDefault="006D69F7" w:rsidP="001338D5">
            <w:pPr>
              <w:rPr>
                <w:rFonts w:cs="Segoe UI Semilight"/>
                <w:lang w:val="es-ES"/>
              </w:rPr>
            </w:pPr>
          </w:p>
        </w:tc>
      </w:tr>
      <w:tr w:rsidR="006D69F7" w:rsidRPr="000E4A29" w:rsidTr="001338D5">
        <w:trPr>
          <w:trHeight w:val="929"/>
        </w:trPr>
        <w:tc>
          <w:tcPr>
            <w:tcW w:w="2392" w:type="dxa"/>
            <w:vAlign w:val="center"/>
          </w:tcPr>
          <w:p w:rsidR="006D69F7" w:rsidRPr="000E4A29" w:rsidRDefault="006D69F7" w:rsidP="001338D5">
            <w:pPr>
              <w:rPr>
                <w:rFonts w:cs="Segoe UI Semilight"/>
                <w:lang w:val="es-ES"/>
              </w:rPr>
            </w:pPr>
            <w:r w:rsidRPr="000E4A29">
              <w:rPr>
                <w:rFonts w:cs="Segoe UI Semilight"/>
                <w:lang w:val="es-ES"/>
              </w:rPr>
              <w:t>Soporte del Lenguaje</w:t>
            </w:r>
          </w:p>
        </w:tc>
        <w:tc>
          <w:tcPr>
            <w:tcW w:w="1712" w:type="dxa"/>
          </w:tcPr>
          <w:p w:rsidR="006D69F7" w:rsidRPr="000E4A29" w:rsidRDefault="008B6961" w:rsidP="001338D5">
            <w:pPr>
              <w:rPr>
                <w:rFonts w:cs="Segoe UI Semilight"/>
                <w:lang w:val="es-ES"/>
              </w:rPr>
            </w:pPr>
            <w:r>
              <w:rPr>
                <w:rFonts w:cs="Segoe UI Semilight"/>
                <w:lang w:val="es-ES"/>
              </w:rPr>
              <w:t>Java</w:t>
            </w:r>
          </w:p>
        </w:tc>
        <w:tc>
          <w:tcPr>
            <w:tcW w:w="2141" w:type="dxa"/>
          </w:tcPr>
          <w:p w:rsidR="006D69F7" w:rsidRPr="006D69F7" w:rsidRDefault="00923A0A" w:rsidP="001338D5">
            <w:pPr>
              <w:rPr>
                <w:rFonts w:cs="Segoe UI Semilight"/>
                <w:lang w:val="es-ES"/>
              </w:rPr>
            </w:pPr>
            <w:r>
              <w:rPr>
                <w:lang w:val="es-MX"/>
              </w:rPr>
              <w:t>1.7_055</w:t>
            </w:r>
          </w:p>
        </w:tc>
        <w:tc>
          <w:tcPr>
            <w:tcW w:w="1854" w:type="dxa"/>
          </w:tcPr>
          <w:p w:rsidR="006D69F7" w:rsidRPr="000E4A29" w:rsidRDefault="006D69F7" w:rsidP="001338D5">
            <w:pPr>
              <w:rPr>
                <w:rFonts w:cs="Segoe UI Semilight"/>
                <w:lang w:val="es-ES"/>
              </w:rPr>
            </w:pPr>
          </w:p>
        </w:tc>
        <w:tc>
          <w:tcPr>
            <w:tcW w:w="1854" w:type="dxa"/>
          </w:tcPr>
          <w:p w:rsidR="006D69F7" w:rsidRPr="000E4A29" w:rsidRDefault="006D69F7" w:rsidP="001338D5">
            <w:pPr>
              <w:rPr>
                <w:rFonts w:cs="Segoe UI Semilight"/>
                <w:lang w:val="es-ES"/>
              </w:rPr>
            </w:pPr>
          </w:p>
        </w:tc>
      </w:tr>
    </w:tbl>
    <w:p w:rsidR="006D69F7" w:rsidRPr="000E4A29" w:rsidRDefault="006D69F7" w:rsidP="006D69F7">
      <w:pPr>
        <w:rPr>
          <w:rFonts w:cs="Segoe UI Semilight"/>
          <w:lang w:val="es-ES"/>
        </w:rPr>
      </w:pPr>
    </w:p>
    <w:tbl>
      <w:tblPr>
        <w:tblW w:w="9889" w:type="dxa"/>
        <w:tblBorders>
          <w:top w:val="single" w:sz="8" w:space="0" w:color="808080"/>
          <w:left w:val="single" w:sz="8" w:space="0" w:color="808080"/>
          <w:bottom w:val="single" w:sz="8" w:space="0" w:color="808080"/>
          <w:right w:val="single" w:sz="8" w:space="0" w:color="808080"/>
          <w:insideH w:val="single" w:sz="12" w:space="0" w:color="808080"/>
          <w:insideV w:val="single" w:sz="12" w:space="0" w:color="808080"/>
        </w:tblBorders>
        <w:tblLayout w:type="fixed"/>
        <w:tblLook w:val="0000" w:firstRow="0" w:lastRow="0" w:firstColumn="0" w:lastColumn="0" w:noHBand="0" w:noVBand="0"/>
      </w:tblPr>
      <w:tblGrid>
        <w:gridCol w:w="9889"/>
      </w:tblGrid>
      <w:tr w:rsidR="006D69F7" w:rsidRPr="000E4A29" w:rsidTr="001338D5">
        <w:trPr>
          <w:trHeight w:val="219"/>
        </w:trPr>
        <w:tc>
          <w:tcPr>
            <w:tcW w:w="9889" w:type="dxa"/>
            <w:tcBorders>
              <w:top w:val="single" w:sz="8" w:space="0" w:color="808080"/>
            </w:tcBorders>
            <w:shd w:val="clear" w:color="auto" w:fill="E6E6E6"/>
          </w:tcPr>
          <w:p w:rsidR="006D69F7" w:rsidRPr="000E4A29" w:rsidRDefault="006D69F7" w:rsidP="001338D5">
            <w:pPr>
              <w:rPr>
                <w:rFonts w:cs="Segoe UI Semilight"/>
                <w:b/>
                <w:bCs/>
                <w:lang w:val="es-ES"/>
              </w:rPr>
            </w:pPr>
            <w:r w:rsidRPr="000E4A29">
              <w:rPr>
                <w:rFonts w:cs="Segoe UI Semilight"/>
                <w:b/>
                <w:bCs/>
                <w:lang w:val="es-ES"/>
              </w:rPr>
              <w:t>Detalle de Implementación</w:t>
            </w:r>
          </w:p>
        </w:tc>
      </w:tr>
      <w:tr w:rsidR="006D69F7" w:rsidRPr="000E4A29" w:rsidTr="001338D5">
        <w:trPr>
          <w:trHeight w:val="170"/>
        </w:trPr>
        <w:tc>
          <w:tcPr>
            <w:tcW w:w="9889" w:type="dxa"/>
            <w:tcBorders>
              <w:bottom w:val="single" w:sz="8" w:space="0" w:color="808080"/>
            </w:tcBorders>
            <w:vAlign w:val="center"/>
          </w:tcPr>
          <w:p w:rsidR="006D69F7" w:rsidRPr="000E4A29" w:rsidRDefault="006D69F7" w:rsidP="001338D5">
            <w:pPr>
              <w:rPr>
                <w:rFonts w:cs="Segoe UI Semilight"/>
                <w:lang w:val="es-ES"/>
              </w:rPr>
            </w:pPr>
            <w:r w:rsidRPr="000E4A29">
              <w:rPr>
                <w:rFonts w:cs="Segoe UI Semilight"/>
                <w:lang w:val="es-ES"/>
              </w:rPr>
              <w:t>N/A</w:t>
            </w:r>
          </w:p>
        </w:tc>
      </w:tr>
    </w:tbl>
    <w:p w:rsidR="006D69F7" w:rsidRDefault="006D69F7" w:rsidP="006D69F7">
      <w:pPr>
        <w:rPr>
          <w:lang w:val="es-ES"/>
        </w:rPr>
      </w:pPr>
    </w:p>
    <w:p w:rsidR="00BC18C6" w:rsidRPr="000E4A29" w:rsidRDefault="00BC18C6" w:rsidP="00BC18C6">
      <w:pPr>
        <w:pStyle w:val="Ttulo3"/>
        <w:ind w:left="851"/>
        <w:rPr>
          <w:lang w:val="es-ES"/>
        </w:rPr>
      </w:pPr>
      <w:r>
        <w:rPr>
          <w:lang w:val="es-ES"/>
        </w:rPr>
        <w:t xml:space="preserve">6.3 </w:t>
      </w:r>
      <w:r w:rsidRPr="000E4A29">
        <w:rPr>
          <w:lang w:val="es-ES"/>
        </w:rPr>
        <w:t xml:space="preserve">Ambiente de </w:t>
      </w:r>
      <w:r>
        <w:rPr>
          <w:lang w:val="es-ES"/>
        </w:rPr>
        <w:t>QA</w:t>
      </w:r>
      <w:r w:rsidRPr="000E4A29">
        <w:rPr>
          <w:lang w:val="es-ES"/>
        </w:rPr>
        <w:t xml:space="preserve"> (Locación física </w:t>
      </w:r>
      <w:r>
        <w:rPr>
          <w:lang w:val="es-ES"/>
        </w:rPr>
        <w:t>en Pragma</w:t>
      </w:r>
      <w:r w:rsidRPr="000E4A29">
        <w:rPr>
          <w:lang w:val="es-ES"/>
        </w:rPr>
        <w:t>)</w:t>
      </w:r>
    </w:p>
    <w:tbl>
      <w:tblPr>
        <w:tblW w:w="9953" w:type="dxa"/>
        <w:tblBorders>
          <w:top w:val="single" w:sz="8" w:space="0" w:color="808080"/>
          <w:left w:val="single" w:sz="8" w:space="0" w:color="808080"/>
          <w:bottom w:val="single" w:sz="8" w:space="0" w:color="808080"/>
          <w:right w:val="single" w:sz="8" w:space="0" w:color="808080"/>
          <w:insideH w:val="single" w:sz="12" w:space="0" w:color="808080"/>
          <w:insideV w:val="single" w:sz="12" w:space="0" w:color="808080"/>
        </w:tblBorders>
        <w:tblLayout w:type="fixed"/>
        <w:tblLook w:val="0000" w:firstRow="0" w:lastRow="0" w:firstColumn="0" w:lastColumn="0" w:noHBand="0" w:noVBand="0"/>
      </w:tblPr>
      <w:tblGrid>
        <w:gridCol w:w="2392"/>
        <w:gridCol w:w="1712"/>
        <w:gridCol w:w="2141"/>
        <w:gridCol w:w="1854"/>
        <w:gridCol w:w="1854"/>
      </w:tblGrid>
      <w:tr w:rsidR="00BC18C6" w:rsidRPr="000E4A29" w:rsidTr="00936A26">
        <w:trPr>
          <w:trHeight w:val="929"/>
        </w:trPr>
        <w:tc>
          <w:tcPr>
            <w:tcW w:w="6245" w:type="dxa"/>
            <w:gridSpan w:val="3"/>
            <w:tcBorders>
              <w:top w:val="single" w:sz="8" w:space="0" w:color="808080"/>
            </w:tcBorders>
            <w:shd w:val="clear" w:color="auto" w:fill="E6E6E6"/>
          </w:tcPr>
          <w:p w:rsidR="00BC18C6" w:rsidRDefault="00BC18C6" w:rsidP="00936A26">
            <w:pPr>
              <w:jc w:val="center"/>
              <w:rPr>
                <w:rFonts w:cs="Segoe UI Semilight"/>
                <w:b/>
                <w:bCs/>
                <w:lang w:val="es-ES"/>
              </w:rPr>
            </w:pPr>
            <w:r>
              <w:rPr>
                <w:rFonts w:cs="Segoe UI Semilight"/>
                <w:b/>
                <w:bCs/>
                <w:lang w:val="es-ES"/>
              </w:rPr>
              <w:t xml:space="preserve">Servidor </w:t>
            </w:r>
          </w:p>
          <w:p w:rsidR="00BC18C6" w:rsidRPr="000E4A29" w:rsidRDefault="008527E1" w:rsidP="00936A26">
            <w:pPr>
              <w:jc w:val="center"/>
              <w:rPr>
                <w:rFonts w:cs="Segoe UI Semilight"/>
                <w:b/>
                <w:bCs/>
                <w:lang w:val="es-ES"/>
              </w:rPr>
            </w:pPr>
            <w:r>
              <w:rPr>
                <w:rFonts w:cs="Segoe UI Semilight"/>
                <w:b/>
                <w:bCs/>
                <w:lang w:val="es-ES"/>
              </w:rPr>
              <w:t>Servdesa450</w:t>
            </w:r>
          </w:p>
        </w:tc>
        <w:tc>
          <w:tcPr>
            <w:tcW w:w="3708" w:type="dxa"/>
            <w:gridSpan w:val="2"/>
            <w:tcBorders>
              <w:top w:val="single" w:sz="8" w:space="0" w:color="808080"/>
            </w:tcBorders>
            <w:shd w:val="clear" w:color="auto" w:fill="E6E6E6"/>
          </w:tcPr>
          <w:p w:rsidR="00BC18C6" w:rsidRDefault="00BC18C6" w:rsidP="00936A26">
            <w:pPr>
              <w:jc w:val="center"/>
              <w:rPr>
                <w:rFonts w:cs="Segoe UI Semilight"/>
                <w:b/>
                <w:bCs/>
                <w:lang w:val="es-ES"/>
              </w:rPr>
            </w:pPr>
            <w:r>
              <w:rPr>
                <w:rFonts w:cs="Segoe UI Semilight"/>
                <w:b/>
                <w:bCs/>
                <w:lang w:val="es-ES"/>
              </w:rPr>
              <w:t>IP</w:t>
            </w:r>
          </w:p>
          <w:p w:rsidR="00BC18C6" w:rsidRPr="000E4A29" w:rsidRDefault="008527E1" w:rsidP="00936A26">
            <w:pPr>
              <w:jc w:val="center"/>
              <w:rPr>
                <w:rFonts w:cs="Segoe UI Semilight"/>
                <w:b/>
                <w:bCs/>
                <w:lang w:val="es-ES"/>
              </w:rPr>
            </w:pPr>
            <w:r>
              <w:rPr>
                <w:rFonts w:cs="Segoe UI Semilight"/>
                <w:b/>
                <w:bCs/>
                <w:lang w:val="es-ES"/>
              </w:rPr>
              <w:t>10.0.0.144</w:t>
            </w:r>
          </w:p>
        </w:tc>
      </w:tr>
      <w:tr w:rsidR="00BC18C6" w:rsidRPr="000E4A29" w:rsidTr="00936A26">
        <w:trPr>
          <w:trHeight w:val="929"/>
        </w:trPr>
        <w:tc>
          <w:tcPr>
            <w:tcW w:w="2392" w:type="dxa"/>
            <w:tcBorders>
              <w:top w:val="single" w:sz="8" w:space="0" w:color="808080"/>
            </w:tcBorders>
            <w:shd w:val="clear" w:color="auto" w:fill="E6E6E6"/>
          </w:tcPr>
          <w:p w:rsidR="00BC18C6" w:rsidRPr="000E4A29" w:rsidRDefault="00BC18C6" w:rsidP="00936A26">
            <w:pPr>
              <w:rPr>
                <w:rFonts w:cs="Segoe UI Semilight"/>
                <w:b/>
                <w:bCs/>
                <w:lang w:val="es-ES"/>
              </w:rPr>
            </w:pPr>
            <w:r w:rsidRPr="000E4A29">
              <w:rPr>
                <w:rFonts w:cs="Segoe UI Semilight"/>
                <w:b/>
                <w:bCs/>
                <w:lang w:val="es-ES"/>
              </w:rPr>
              <w:t>Plataforma</w:t>
            </w:r>
          </w:p>
        </w:tc>
        <w:tc>
          <w:tcPr>
            <w:tcW w:w="1712" w:type="dxa"/>
            <w:tcBorders>
              <w:top w:val="single" w:sz="8" w:space="0" w:color="808080"/>
            </w:tcBorders>
            <w:shd w:val="clear" w:color="auto" w:fill="E6E6E6"/>
          </w:tcPr>
          <w:p w:rsidR="00BC18C6" w:rsidRPr="000E4A29" w:rsidRDefault="00BC18C6" w:rsidP="00936A26">
            <w:pPr>
              <w:rPr>
                <w:rFonts w:cs="Segoe UI Semilight"/>
                <w:b/>
                <w:bCs/>
                <w:lang w:val="es-ES"/>
              </w:rPr>
            </w:pPr>
            <w:r w:rsidRPr="000E4A29">
              <w:rPr>
                <w:rFonts w:cs="Segoe UI Semilight"/>
                <w:b/>
                <w:bCs/>
                <w:lang w:val="es-ES"/>
              </w:rPr>
              <w:t xml:space="preserve">Producto </w:t>
            </w:r>
          </w:p>
        </w:tc>
        <w:tc>
          <w:tcPr>
            <w:tcW w:w="2141" w:type="dxa"/>
            <w:tcBorders>
              <w:top w:val="single" w:sz="8" w:space="0" w:color="808080"/>
            </w:tcBorders>
            <w:shd w:val="clear" w:color="auto" w:fill="E6E6E6"/>
          </w:tcPr>
          <w:p w:rsidR="00BC18C6" w:rsidRPr="000E4A29" w:rsidRDefault="00BC18C6" w:rsidP="00936A26">
            <w:pPr>
              <w:rPr>
                <w:rFonts w:cs="Segoe UI Semilight"/>
                <w:b/>
                <w:bCs/>
                <w:lang w:val="es-ES"/>
              </w:rPr>
            </w:pPr>
            <w:r w:rsidRPr="000E4A29">
              <w:rPr>
                <w:rFonts w:cs="Segoe UI Semilight"/>
                <w:b/>
                <w:bCs/>
                <w:lang w:val="es-ES"/>
              </w:rPr>
              <w:t>Versión</w:t>
            </w:r>
          </w:p>
        </w:tc>
        <w:tc>
          <w:tcPr>
            <w:tcW w:w="1854" w:type="dxa"/>
            <w:tcBorders>
              <w:top w:val="single" w:sz="8" w:space="0" w:color="808080"/>
            </w:tcBorders>
            <w:shd w:val="clear" w:color="auto" w:fill="E6E6E6"/>
          </w:tcPr>
          <w:p w:rsidR="00BC18C6" w:rsidRPr="000E4A29" w:rsidRDefault="00BC18C6" w:rsidP="00936A26">
            <w:pPr>
              <w:rPr>
                <w:rFonts w:cs="Segoe UI Semilight"/>
                <w:b/>
                <w:bCs/>
                <w:lang w:val="es-ES"/>
              </w:rPr>
            </w:pPr>
            <w:r w:rsidRPr="000E4A29">
              <w:rPr>
                <w:rFonts w:cs="Segoe UI Semilight"/>
                <w:b/>
                <w:bCs/>
                <w:lang w:val="es-ES"/>
              </w:rPr>
              <w:t>Parche</w:t>
            </w:r>
          </w:p>
        </w:tc>
        <w:tc>
          <w:tcPr>
            <w:tcW w:w="1854" w:type="dxa"/>
            <w:tcBorders>
              <w:top w:val="single" w:sz="8" w:space="0" w:color="808080"/>
            </w:tcBorders>
            <w:shd w:val="clear" w:color="auto" w:fill="E6E6E6"/>
          </w:tcPr>
          <w:p w:rsidR="00BC18C6" w:rsidRPr="000E4A29" w:rsidRDefault="00BC18C6" w:rsidP="00936A26">
            <w:pPr>
              <w:rPr>
                <w:rFonts w:cs="Segoe UI Semilight"/>
                <w:b/>
                <w:bCs/>
                <w:lang w:val="es-ES"/>
              </w:rPr>
            </w:pPr>
            <w:r w:rsidRPr="000E4A29">
              <w:rPr>
                <w:rFonts w:cs="Segoe UI Semilight"/>
                <w:b/>
                <w:bCs/>
                <w:lang w:val="es-ES"/>
              </w:rPr>
              <w:t>Configuración especial</w:t>
            </w:r>
          </w:p>
        </w:tc>
      </w:tr>
      <w:tr w:rsidR="00BC18C6" w:rsidRPr="000E4A29" w:rsidTr="00936A26">
        <w:trPr>
          <w:trHeight w:val="563"/>
        </w:trPr>
        <w:tc>
          <w:tcPr>
            <w:tcW w:w="2392" w:type="dxa"/>
            <w:vAlign w:val="center"/>
          </w:tcPr>
          <w:p w:rsidR="00BC18C6" w:rsidRPr="000E4A29" w:rsidRDefault="00BC18C6" w:rsidP="00936A26">
            <w:pPr>
              <w:rPr>
                <w:rFonts w:cs="Segoe UI Semilight"/>
                <w:lang w:val="es-ES"/>
              </w:rPr>
            </w:pPr>
            <w:r w:rsidRPr="000E4A29">
              <w:rPr>
                <w:rFonts w:cs="Segoe UI Semilight"/>
                <w:lang w:val="es-ES"/>
              </w:rPr>
              <w:t>Sistema Operativo</w:t>
            </w:r>
          </w:p>
        </w:tc>
        <w:tc>
          <w:tcPr>
            <w:tcW w:w="1712" w:type="dxa"/>
          </w:tcPr>
          <w:p w:rsidR="00BC18C6" w:rsidRPr="000E4A29" w:rsidRDefault="008527E1" w:rsidP="00936A26">
            <w:pPr>
              <w:rPr>
                <w:rFonts w:cs="Segoe UI Semilight"/>
                <w:lang w:val="es-ES"/>
              </w:rPr>
            </w:pPr>
            <w:r>
              <w:rPr>
                <w:rFonts w:cs="Segoe UI Semilight"/>
                <w:lang w:val="es-ES"/>
              </w:rPr>
              <w:t>Oracle Linux</w:t>
            </w:r>
          </w:p>
        </w:tc>
        <w:tc>
          <w:tcPr>
            <w:tcW w:w="2141" w:type="dxa"/>
          </w:tcPr>
          <w:p w:rsidR="00BC18C6" w:rsidRPr="000E4A29" w:rsidRDefault="00173A37" w:rsidP="00936A26">
            <w:pPr>
              <w:rPr>
                <w:rFonts w:cs="Segoe UI Semilight"/>
                <w:lang w:val="es-ES"/>
              </w:rPr>
            </w:pPr>
            <w:r>
              <w:rPr>
                <w:rFonts w:cs="Segoe UI Semilight"/>
                <w:lang w:val="es-ES"/>
              </w:rPr>
              <w:t>7.4</w:t>
            </w:r>
          </w:p>
        </w:tc>
        <w:tc>
          <w:tcPr>
            <w:tcW w:w="1854" w:type="dxa"/>
          </w:tcPr>
          <w:p w:rsidR="00BC18C6" w:rsidRPr="000E4A29" w:rsidRDefault="00BC18C6" w:rsidP="00936A26">
            <w:pPr>
              <w:rPr>
                <w:rFonts w:cs="Segoe UI Semilight"/>
                <w:lang w:val="es-ES"/>
              </w:rPr>
            </w:pPr>
          </w:p>
        </w:tc>
        <w:tc>
          <w:tcPr>
            <w:tcW w:w="1854" w:type="dxa"/>
          </w:tcPr>
          <w:p w:rsidR="00BC18C6" w:rsidRPr="000E4A29" w:rsidRDefault="00BC18C6" w:rsidP="00936A26">
            <w:pPr>
              <w:rPr>
                <w:rFonts w:cs="Segoe UI Semilight"/>
                <w:lang w:val="es-ES"/>
              </w:rPr>
            </w:pPr>
          </w:p>
        </w:tc>
      </w:tr>
      <w:tr w:rsidR="00BC18C6" w:rsidRPr="000E4A29" w:rsidTr="00936A26">
        <w:trPr>
          <w:trHeight w:val="563"/>
        </w:trPr>
        <w:tc>
          <w:tcPr>
            <w:tcW w:w="2392" w:type="dxa"/>
            <w:vAlign w:val="center"/>
          </w:tcPr>
          <w:p w:rsidR="00BC18C6" w:rsidRPr="000E4A29" w:rsidRDefault="00BC18C6" w:rsidP="00936A26">
            <w:pPr>
              <w:rPr>
                <w:rFonts w:cs="Segoe UI Semilight"/>
                <w:lang w:val="es-ES"/>
              </w:rPr>
            </w:pPr>
            <w:r w:rsidRPr="000E4A29">
              <w:rPr>
                <w:rFonts w:cs="Segoe UI Semilight"/>
                <w:lang w:val="es-ES"/>
              </w:rPr>
              <w:t>Servidor Web</w:t>
            </w:r>
          </w:p>
        </w:tc>
        <w:tc>
          <w:tcPr>
            <w:tcW w:w="1712" w:type="dxa"/>
          </w:tcPr>
          <w:p w:rsidR="00BC18C6" w:rsidRPr="000E4A29" w:rsidRDefault="008527E1" w:rsidP="00936A26">
            <w:pPr>
              <w:rPr>
                <w:rFonts w:cs="Segoe UI Semilight"/>
                <w:lang w:val="es-ES"/>
              </w:rPr>
            </w:pPr>
            <w:r>
              <w:rPr>
                <w:rFonts w:cs="Segoe UI Semilight"/>
                <w:lang w:val="es-ES"/>
              </w:rPr>
              <w:t>Weblogic server</w:t>
            </w:r>
          </w:p>
        </w:tc>
        <w:tc>
          <w:tcPr>
            <w:tcW w:w="2141" w:type="dxa"/>
          </w:tcPr>
          <w:p w:rsidR="00BC18C6" w:rsidRPr="000E4A29" w:rsidRDefault="00BC18C6" w:rsidP="00936A26">
            <w:pPr>
              <w:rPr>
                <w:rFonts w:cs="Segoe UI Semilight"/>
                <w:lang w:val="es-ES"/>
              </w:rPr>
            </w:pPr>
            <w:r>
              <w:rPr>
                <w:rFonts w:cs="Segoe UI Semilight"/>
                <w:lang w:val="es-ES"/>
              </w:rPr>
              <w:t>8.5</w:t>
            </w:r>
          </w:p>
        </w:tc>
        <w:tc>
          <w:tcPr>
            <w:tcW w:w="1854" w:type="dxa"/>
          </w:tcPr>
          <w:p w:rsidR="00BC18C6" w:rsidRPr="000E4A29" w:rsidRDefault="00173A37" w:rsidP="00936A26">
            <w:pPr>
              <w:rPr>
                <w:rFonts w:cs="Segoe UI Semilight"/>
                <w:lang w:val="es-ES"/>
              </w:rPr>
            </w:pPr>
            <w:r w:rsidRPr="002134F2">
              <w:rPr>
                <w:rFonts w:cs="Segoe UI Semilight"/>
                <w:lang w:val="es-ES"/>
              </w:rPr>
              <w:t>Patch Set: 23094292</w:t>
            </w:r>
          </w:p>
        </w:tc>
        <w:tc>
          <w:tcPr>
            <w:tcW w:w="1854" w:type="dxa"/>
          </w:tcPr>
          <w:p w:rsidR="00BC18C6" w:rsidRPr="000E4A29" w:rsidRDefault="00BC18C6" w:rsidP="00936A26">
            <w:pPr>
              <w:rPr>
                <w:rFonts w:cs="Segoe UI Semilight"/>
                <w:lang w:val="es-ES"/>
              </w:rPr>
            </w:pPr>
          </w:p>
        </w:tc>
      </w:tr>
      <w:tr w:rsidR="00BC18C6" w:rsidRPr="000E4A29" w:rsidTr="00936A26">
        <w:trPr>
          <w:trHeight w:val="929"/>
        </w:trPr>
        <w:tc>
          <w:tcPr>
            <w:tcW w:w="2392" w:type="dxa"/>
            <w:vAlign w:val="center"/>
          </w:tcPr>
          <w:p w:rsidR="00BC18C6" w:rsidRPr="000E4A29" w:rsidRDefault="00BC18C6" w:rsidP="00936A26">
            <w:pPr>
              <w:rPr>
                <w:rFonts w:cs="Segoe UI Semilight"/>
                <w:lang w:val="es-ES"/>
              </w:rPr>
            </w:pPr>
            <w:r w:rsidRPr="000E4A29">
              <w:rPr>
                <w:rFonts w:cs="Segoe UI Semilight"/>
                <w:lang w:val="es-ES"/>
              </w:rPr>
              <w:t>Soporte del Lenguaje</w:t>
            </w:r>
          </w:p>
        </w:tc>
        <w:tc>
          <w:tcPr>
            <w:tcW w:w="1712" w:type="dxa"/>
          </w:tcPr>
          <w:p w:rsidR="00BC18C6" w:rsidRPr="000E4A29" w:rsidRDefault="008527E1" w:rsidP="00936A26">
            <w:pPr>
              <w:rPr>
                <w:rFonts w:cs="Segoe UI Semilight"/>
                <w:lang w:val="es-ES"/>
              </w:rPr>
            </w:pPr>
            <w:r>
              <w:rPr>
                <w:rFonts w:cs="Segoe UI Semilight"/>
                <w:lang w:val="es-ES"/>
              </w:rPr>
              <w:t>java</w:t>
            </w:r>
          </w:p>
        </w:tc>
        <w:tc>
          <w:tcPr>
            <w:tcW w:w="2141" w:type="dxa"/>
          </w:tcPr>
          <w:p w:rsidR="00BC18C6" w:rsidRPr="006D69F7" w:rsidRDefault="00923A0A" w:rsidP="00936A26">
            <w:pPr>
              <w:rPr>
                <w:rFonts w:cs="Segoe UI Semilight"/>
                <w:lang w:val="es-ES"/>
              </w:rPr>
            </w:pPr>
            <w:r>
              <w:rPr>
                <w:lang w:val="es-MX"/>
              </w:rPr>
              <w:t>1.7_055</w:t>
            </w:r>
          </w:p>
        </w:tc>
        <w:tc>
          <w:tcPr>
            <w:tcW w:w="1854" w:type="dxa"/>
          </w:tcPr>
          <w:p w:rsidR="00BC18C6" w:rsidRPr="000E4A29" w:rsidRDefault="00BC18C6" w:rsidP="00936A26">
            <w:pPr>
              <w:rPr>
                <w:rFonts w:cs="Segoe UI Semilight"/>
                <w:lang w:val="es-ES"/>
              </w:rPr>
            </w:pPr>
          </w:p>
        </w:tc>
        <w:tc>
          <w:tcPr>
            <w:tcW w:w="1854" w:type="dxa"/>
          </w:tcPr>
          <w:p w:rsidR="00BC18C6" w:rsidRPr="000E4A29" w:rsidRDefault="00BC18C6" w:rsidP="00936A26">
            <w:pPr>
              <w:rPr>
                <w:rFonts w:cs="Segoe UI Semilight"/>
                <w:lang w:val="es-ES"/>
              </w:rPr>
            </w:pPr>
          </w:p>
        </w:tc>
      </w:tr>
      <w:tr w:rsidR="009F637C" w:rsidRPr="000E4A29" w:rsidTr="00936A26">
        <w:trPr>
          <w:trHeight w:val="929"/>
        </w:trPr>
        <w:tc>
          <w:tcPr>
            <w:tcW w:w="2392" w:type="dxa"/>
            <w:vAlign w:val="center"/>
          </w:tcPr>
          <w:p w:rsidR="009F637C" w:rsidRPr="000E4A29" w:rsidRDefault="009F637C" w:rsidP="00936A26">
            <w:pPr>
              <w:rPr>
                <w:rFonts w:cs="Segoe UI Semilight"/>
                <w:lang w:val="es-ES"/>
              </w:rPr>
            </w:pPr>
          </w:p>
        </w:tc>
        <w:tc>
          <w:tcPr>
            <w:tcW w:w="1712" w:type="dxa"/>
          </w:tcPr>
          <w:p w:rsidR="009F637C" w:rsidRDefault="009F637C" w:rsidP="00936A26">
            <w:pPr>
              <w:rPr>
                <w:rFonts w:cs="Segoe UI Semilight"/>
                <w:lang w:val="es-ES"/>
              </w:rPr>
            </w:pPr>
          </w:p>
        </w:tc>
        <w:tc>
          <w:tcPr>
            <w:tcW w:w="2141" w:type="dxa"/>
          </w:tcPr>
          <w:p w:rsidR="009F637C" w:rsidRDefault="009F637C" w:rsidP="00936A26">
            <w:pPr>
              <w:rPr>
                <w:lang w:val="es-MX"/>
              </w:rPr>
            </w:pPr>
          </w:p>
        </w:tc>
        <w:tc>
          <w:tcPr>
            <w:tcW w:w="1854" w:type="dxa"/>
          </w:tcPr>
          <w:p w:rsidR="009F637C" w:rsidRPr="000E4A29" w:rsidRDefault="009F637C" w:rsidP="00936A26">
            <w:pPr>
              <w:rPr>
                <w:rFonts w:cs="Segoe UI Semilight"/>
                <w:lang w:val="es-ES"/>
              </w:rPr>
            </w:pPr>
          </w:p>
        </w:tc>
        <w:tc>
          <w:tcPr>
            <w:tcW w:w="1854" w:type="dxa"/>
          </w:tcPr>
          <w:p w:rsidR="009F637C" w:rsidRPr="000E4A29" w:rsidRDefault="009F637C" w:rsidP="00936A26">
            <w:pPr>
              <w:rPr>
                <w:rFonts w:cs="Segoe UI Semilight"/>
                <w:lang w:val="es-ES"/>
              </w:rPr>
            </w:pPr>
          </w:p>
        </w:tc>
      </w:tr>
    </w:tbl>
    <w:p w:rsidR="00BC18C6" w:rsidRPr="000E4A29" w:rsidRDefault="00BC18C6" w:rsidP="00BC18C6">
      <w:pPr>
        <w:rPr>
          <w:rFonts w:cs="Segoe UI Semilight"/>
          <w:lang w:val="es-ES"/>
        </w:rPr>
      </w:pPr>
    </w:p>
    <w:tbl>
      <w:tblPr>
        <w:tblW w:w="9889" w:type="dxa"/>
        <w:tblBorders>
          <w:top w:val="single" w:sz="8" w:space="0" w:color="808080"/>
          <w:left w:val="single" w:sz="8" w:space="0" w:color="808080"/>
          <w:bottom w:val="single" w:sz="8" w:space="0" w:color="808080"/>
          <w:right w:val="single" w:sz="8" w:space="0" w:color="808080"/>
          <w:insideH w:val="single" w:sz="12" w:space="0" w:color="808080"/>
          <w:insideV w:val="single" w:sz="12" w:space="0" w:color="808080"/>
        </w:tblBorders>
        <w:tblLayout w:type="fixed"/>
        <w:tblLook w:val="0000" w:firstRow="0" w:lastRow="0" w:firstColumn="0" w:lastColumn="0" w:noHBand="0" w:noVBand="0"/>
      </w:tblPr>
      <w:tblGrid>
        <w:gridCol w:w="9889"/>
      </w:tblGrid>
      <w:tr w:rsidR="00BC18C6" w:rsidRPr="000E4A29" w:rsidTr="00936A26">
        <w:trPr>
          <w:trHeight w:val="219"/>
        </w:trPr>
        <w:tc>
          <w:tcPr>
            <w:tcW w:w="9889" w:type="dxa"/>
            <w:tcBorders>
              <w:top w:val="single" w:sz="8" w:space="0" w:color="808080"/>
            </w:tcBorders>
            <w:shd w:val="clear" w:color="auto" w:fill="E6E6E6"/>
          </w:tcPr>
          <w:p w:rsidR="00BC18C6" w:rsidRPr="000E4A29" w:rsidRDefault="00BC18C6" w:rsidP="00936A26">
            <w:pPr>
              <w:rPr>
                <w:rFonts w:cs="Segoe UI Semilight"/>
                <w:b/>
                <w:bCs/>
                <w:lang w:val="es-ES"/>
              </w:rPr>
            </w:pPr>
            <w:r w:rsidRPr="000E4A29">
              <w:rPr>
                <w:rFonts w:cs="Segoe UI Semilight"/>
                <w:b/>
                <w:bCs/>
                <w:lang w:val="es-ES"/>
              </w:rPr>
              <w:t>Detalle de Implementación</w:t>
            </w:r>
          </w:p>
        </w:tc>
      </w:tr>
      <w:tr w:rsidR="00BC18C6" w:rsidRPr="000E4A29" w:rsidTr="00936A26">
        <w:trPr>
          <w:trHeight w:val="170"/>
        </w:trPr>
        <w:tc>
          <w:tcPr>
            <w:tcW w:w="9889" w:type="dxa"/>
            <w:tcBorders>
              <w:bottom w:val="single" w:sz="8" w:space="0" w:color="808080"/>
            </w:tcBorders>
            <w:vAlign w:val="center"/>
          </w:tcPr>
          <w:p w:rsidR="00BC18C6" w:rsidRPr="000E4A29" w:rsidRDefault="00BC18C6" w:rsidP="00936A26">
            <w:pPr>
              <w:rPr>
                <w:rFonts w:cs="Segoe UI Semilight"/>
                <w:lang w:val="es-ES"/>
              </w:rPr>
            </w:pPr>
            <w:r w:rsidRPr="000E4A29">
              <w:rPr>
                <w:rFonts w:cs="Segoe UI Semilight"/>
                <w:lang w:val="es-ES"/>
              </w:rPr>
              <w:t>N/A</w:t>
            </w:r>
          </w:p>
        </w:tc>
      </w:tr>
      <w:bookmarkEnd w:id="17"/>
    </w:tbl>
    <w:p w:rsidR="000E4A29" w:rsidRPr="00C7534A" w:rsidRDefault="000E4A29" w:rsidP="008B6961">
      <w:pPr>
        <w:pStyle w:val="Ttulo3"/>
        <w:rPr>
          <w:lang w:val="es-ES"/>
        </w:rPr>
      </w:pPr>
    </w:p>
    <w:p w:rsidR="00D203FE" w:rsidRPr="004131CD" w:rsidRDefault="00D203FE" w:rsidP="004131CD">
      <w:pPr>
        <w:pStyle w:val="Prrafodelista"/>
        <w:ind w:left="786"/>
        <w:rPr>
          <w:lang w:val="es-ES_tradnl"/>
        </w:rPr>
        <w:sectPr w:rsidR="00D203FE" w:rsidRPr="004131CD" w:rsidSect="007E081D">
          <w:headerReference w:type="even" r:id="rId16"/>
          <w:headerReference w:type="default" r:id="rId17"/>
          <w:footerReference w:type="default" r:id="rId18"/>
          <w:headerReference w:type="first" r:id="rId19"/>
          <w:footerReference w:type="first" r:id="rId20"/>
          <w:pgSz w:w="12240" w:h="15840" w:code="1"/>
          <w:pgMar w:top="1440" w:right="1440" w:bottom="1440" w:left="1440" w:header="720" w:footer="720" w:gutter="0"/>
          <w:pgNumType w:fmt="numberInDash" w:start="1" w:chapStyle="1"/>
          <w:cols w:space="720"/>
          <w:titlePg/>
          <w:docGrid w:linePitch="360"/>
        </w:sectPr>
      </w:pPr>
    </w:p>
    <w:p w:rsidR="00CB5FA1" w:rsidRDefault="007E081D" w:rsidP="006A0BBB">
      <w:pPr>
        <w:rPr>
          <w:noProof/>
          <w:lang w:val="es-AR" w:eastAsia="es-AR"/>
        </w:rPr>
      </w:pPr>
      <w:r>
        <w:rPr>
          <w:noProof/>
          <w:lang w:val="es-AR" w:eastAsia="es-AR"/>
        </w:rPr>
        <w:lastRenderedPageBreak/>
        <w:drawing>
          <wp:anchor distT="0" distB="0" distL="114300" distR="114300" simplePos="0" relativeHeight="251684864" behindDoc="0" locked="0" layoutInCell="1" allowOverlap="1">
            <wp:simplePos x="0" y="0"/>
            <wp:positionH relativeFrom="column">
              <wp:posOffset>4709795</wp:posOffset>
            </wp:positionH>
            <wp:positionV relativeFrom="paragraph">
              <wp:posOffset>-383540</wp:posOffset>
            </wp:positionV>
            <wp:extent cx="1346200" cy="347980"/>
            <wp:effectExtent l="0" t="0" r="6350" b="0"/>
            <wp:wrapNone/>
            <wp:docPr id="4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6200" cy="347980"/>
                    </a:xfrm>
                    <a:prstGeom prst="rect">
                      <a:avLst/>
                    </a:prstGeom>
                    <a:noFill/>
                    <a:ln>
                      <a:noFill/>
                    </a:ln>
                  </pic:spPr>
                </pic:pic>
              </a:graphicData>
            </a:graphic>
          </wp:anchor>
        </w:drawing>
      </w:r>
      <w:r>
        <w:rPr>
          <w:noProof/>
          <w:lang w:val="es-AR" w:eastAsia="es-AR"/>
        </w:rPr>
        <w:drawing>
          <wp:anchor distT="0" distB="0" distL="114300" distR="114300" simplePos="0" relativeHeight="251685888" behindDoc="0" locked="0" layoutInCell="1" allowOverlap="1">
            <wp:simplePos x="0" y="0"/>
            <wp:positionH relativeFrom="column">
              <wp:posOffset>4718050</wp:posOffset>
            </wp:positionH>
            <wp:positionV relativeFrom="paragraph">
              <wp:posOffset>26035</wp:posOffset>
            </wp:positionV>
            <wp:extent cx="1326515" cy="217170"/>
            <wp:effectExtent l="0" t="0" r="0" b="0"/>
            <wp:wrapNone/>
            <wp:docPr id="5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6515" cy="217170"/>
                    </a:xfrm>
                    <a:prstGeom prst="rect">
                      <a:avLst/>
                    </a:prstGeom>
                    <a:noFill/>
                    <a:ln>
                      <a:noFill/>
                    </a:ln>
                  </pic:spPr>
                </pic:pic>
              </a:graphicData>
            </a:graphic>
          </wp:anchor>
        </w:drawing>
      </w:r>
      <w:r w:rsidR="00502CD1">
        <w:rPr>
          <w:noProof/>
          <w:lang w:val="es-AR" w:eastAsia="es-AR"/>
        </w:rPr>
        <mc:AlternateContent>
          <mc:Choice Requires="wps">
            <w:drawing>
              <wp:anchor distT="0" distB="0" distL="114300" distR="114300" simplePos="0" relativeHeight="251682816" behindDoc="0" locked="0" layoutInCell="1" allowOverlap="1" wp14:anchorId="2DC61B20">
                <wp:simplePos x="0" y="0"/>
                <wp:positionH relativeFrom="column">
                  <wp:posOffset>6104255</wp:posOffset>
                </wp:positionH>
                <wp:positionV relativeFrom="paragraph">
                  <wp:posOffset>-715645</wp:posOffset>
                </wp:positionV>
                <wp:extent cx="267335" cy="267335"/>
                <wp:effectExtent l="0" t="0" r="0" b="0"/>
                <wp:wrapNone/>
                <wp:docPr id="47" name="Anil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335" cy="267335"/>
                        </a:xfrm>
                        <a:prstGeom prst="donut">
                          <a:avLst>
                            <a:gd name="adj" fmla="val 14417"/>
                          </a:avLst>
                        </a:prstGeom>
                        <a:solidFill>
                          <a:srgbClr val="C5C5C5"/>
                        </a:solidFill>
                        <a:ln>
                          <a:noFill/>
                        </a:ln>
                        <a:extLst>
                          <a:ext uri="{91240B29-F687-4F45-9708-019B960494DF}">
                            <a14:hiddenLine xmlns:a14="http://schemas.microsoft.com/office/drawing/2010/main" w="25400" cap="flat" cmpd="sng" algn="ctr">
                              <a:solidFill>
                                <a:srgbClr val="000000"/>
                              </a:solidFill>
                              <a:prstDash val="solid"/>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723683D"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nillo 13" o:spid="_x0000_s1026" type="#_x0000_t23" style="position:absolute;margin-left:480.65pt;margin-top:-56.35pt;width:21.05pt;height:2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" adj="3114" fillcolor="#c5c5c5" stroked="f" strokeweight="2pt"/>
            </w:pict>
          </mc:Fallback>
        </mc:AlternateContent>
      </w:r>
      <w:r w:rsidR="00502CD1">
        <w:rPr>
          <w:noProof/>
          <w:lang w:val="es-AR" w:eastAsia="es-AR"/>
        </w:rPr>
        <mc:AlternateContent>
          <mc:Choice Requires="wps">
            <w:drawing>
              <wp:anchor distT="0" distB="0" distL="114299" distR="114299" simplePos="0" relativeHeight="251683840" behindDoc="0" locked="0" layoutInCell="1" allowOverlap="1" wp14:anchorId="65A8349A">
                <wp:simplePos x="0" y="0"/>
                <wp:positionH relativeFrom="column">
                  <wp:posOffset>6238239</wp:posOffset>
                </wp:positionH>
                <wp:positionV relativeFrom="paragraph">
                  <wp:posOffset>-369570</wp:posOffset>
                </wp:positionV>
                <wp:extent cx="0" cy="704215"/>
                <wp:effectExtent l="0" t="0" r="0" b="635"/>
                <wp:wrapNone/>
                <wp:docPr id="48"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215"/>
                        </a:xfrm>
                        <a:prstGeom prst="line">
                          <a:avLst/>
                        </a:prstGeom>
                        <a:noFill/>
                        <a:ln w="19050" cap="flat" cmpd="sng" algn="ctr">
                          <a:solidFill>
                            <a:schemeClr val="bg1">
                              <a:lumMod val="100000"/>
                              <a:lumOff val="0"/>
                            </a:schemeClr>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95F3F" id="Conector recto 17" o:spid="_x0000_s1026" style="position:absolute;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1.2pt,-29.1pt" to="491.2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" strokecolor="white [3212]" strokeweight="1.5pt">
                <v:stroke dashstyle="3 1"/>
              </v:line>
            </w:pict>
          </mc:Fallback>
        </mc:AlternateContent>
      </w:r>
      <w:r w:rsidR="00502CD1">
        <w:rPr>
          <w:noProof/>
          <w:lang w:val="es-AR" w:eastAsia="es-AR"/>
        </w:rPr>
        <mc:AlternateContent>
          <mc:Choice Requires="wps">
            <w:drawing>
              <wp:anchor distT="0" distB="0" distL="114300" distR="114300" simplePos="0" relativeHeight="251681792" behindDoc="0" locked="0" layoutInCell="1" allowOverlap="1" wp14:anchorId="181CFAB8">
                <wp:simplePos x="0" y="0"/>
                <wp:positionH relativeFrom="column">
                  <wp:posOffset>1689735</wp:posOffset>
                </wp:positionH>
                <wp:positionV relativeFrom="paragraph">
                  <wp:posOffset>-409575</wp:posOffset>
                </wp:positionV>
                <wp:extent cx="692785" cy="692785"/>
                <wp:effectExtent l="0" t="0" r="0" b="0"/>
                <wp:wrapNone/>
                <wp:docPr id="46" name="Anil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785" cy="692785"/>
                        </a:xfrm>
                        <a:prstGeom prst="donut">
                          <a:avLst>
                            <a:gd name="adj" fmla="val 14417"/>
                          </a:avLst>
                        </a:prstGeom>
                        <a:solidFill>
                          <a:schemeClr val="bg1">
                            <a:lumMod val="100000"/>
                            <a:lumOff val="0"/>
                          </a:schemeClr>
                        </a:solidFill>
                        <a:ln>
                          <a:noFill/>
                        </a:ln>
                        <a:extLst>
                          <a:ext uri="{91240B29-F687-4F45-9708-019B960494DF}">
                            <a14:hiddenLine xmlns:a14="http://schemas.microsoft.com/office/drawing/2010/main" w="25400" cap="flat" cmpd="sng" algn="ctr">
                              <a:solidFill>
                                <a:srgbClr val="000000"/>
                              </a:solidFill>
                              <a:prstDash val="solid"/>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B0BCF22" id="Anillo 12" o:spid="_x0000_s1026" type="#_x0000_t23" style="position:absolute;margin-left:133.05pt;margin-top:-32.25pt;width:54.55pt;height:5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" adj="3114" fillcolor="white [3212]" stroked="f" strokeweight="2pt"/>
            </w:pict>
          </mc:Fallback>
        </mc:AlternateContent>
      </w:r>
      <w:r w:rsidR="00502CD1">
        <w:rPr>
          <w:noProof/>
          <w:lang w:val="es-AR" w:eastAsia="es-AR"/>
        </w:rPr>
        <mc:AlternateContent>
          <mc:Choice Requires="wpg">
            <w:drawing>
              <wp:anchor distT="0" distB="0" distL="114300" distR="114300" simplePos="0" relativeHeight="251675648" behindDoc="0" locked="0" layoutInCell="1" allowOverlap="1" wp14:anchorId="7D4CD58F">
                <wp:simplePos x="0" y="0"/>
                <wp:positionH relativeFrom="column">
                  <wp:posOffset>-638175</wp:posOffset>
                </wp:positionH>
                <wp:positionV relativeFrom="paragraph">
                  <wp:posOffset>-247650</wp:posOffset>
                </wp:positionV>
                <wp:extent cx="2480310" cy="537210"/>
                <wp:effectExtent l="0" t="0" r="0"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0310" cy="537210"/>
                          <a:chOff x="0" y="0"/>
                          <a:chExt cx="2480310" cy="537210"/>
                        </a:xfrm>
                      </wpg:grpSpPr>
                      <wps:wsp>
                        <wps:cNvPr id="31" name="CuadroTexto 81"/>
                        <wps:cNvSpPr txBox="1">
                          <a:spLocks noChangeArrowheads="1"/>
                        </wps:cNvSpPr>
                        <wps:spPr bwMode="auto">
                          <a:xfrm>
                            <a:off x="0" y="0"/>
                            <a:ext cx="2480310"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4004" w:rsidRPr="00883F07" w:rsidRDefault="00154004" w:rsidP="00154004">
                              <w:pPr>
                                <w:pStyle w:val="NormalWeb"/>
                                <w:spacing w:before="0" w:beforeAutospacing="0" w:after="0" w:afterAutospacing="0"/>
                                <w:rPr>
                                  <w:sz w:val="14"/>
                                </w:rPr>
                              </w:pPr>
                              <w:r w:rsidRPr="00883F07">
                                <w:rPr>
                                  <w:rFonts w:ascii="Segoe UI Semilight" w:hAnsi="Segoe UI Semilight" w:cs="Segoe UI Semilight"/>
                                  <w:color w:val="FFFFFF" w:themeColor="background1"/>
                                  <w:kern w:val="24"/>
                                  <w:sz w:val="44"/>
                                  <w:szCs w:val="73"/>
                                </w:rPr>
                                <w:t>Nuestras</w:t>
                              </w:r>
                              <w:r w:rsidRPr="00883F07">
                                <w:rPr>
                                  <w:rFonts w:ascii="Segoe UI Semilight" w:hAnsi="Segoe UI Semilight" w:cs="Segoe UI Semilight"/>
                                  <w:color w:val="FFFFFF" w:themeColor="background1"/>
                                  <w:kern w:val="24"/>
                                  <w:position w:val="1"/>
                                  <w:sz w:val="44"/>
                                  <w:szCs w:val="73"/>
                                </w:rPr>
                                <w:t xml:space="preserve"> Oficinas</w:t>
                              </w:r>
                            </w:p>
                          </w:txbxContent>
                        </wps:txbx>
                        <wps:bodyPr rot="0" vert="horz" wrap="square" lIns="91440" tIns="45720" rIns="91440" bIns="45720" anchor="t" anchorCtr="0" upright="1">
                          <a:noAutofit/>
                        </wps:bodyPr>
                      </wps:wsp>
                      <wps:wsp>
                        <wps:cNvPr id="32" name="CuadroTexto 85"/>
                        <wps:cNvSpPr txBox="1">
                          <a:spLocks noChangeArrowheads="1"/>
                        </wps:cNvSpPr>
                        <wps:spPr bwMode="auto">
                          <a:xfrm>
                            <a:off x="1190625" y="266700"/>
                            <a:ext cx="119824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4004" w:rsidRPr="00883F07" w:rsidRDefault="00154004" w:rsidP="00154004">
                              <w:pPr>
                                <w:pStyle w:val="NormalWeb"/>
                                <w:spacing w:before="0" w:beforeAutospacing="0" w:after="0" w:afterAutospacing="0"/>
                                <w:rPr>
                                  <w:sz w:val="14"/>
                                </w:rPr>
                              </w:pPr>
                              <w:r w:rsidRPr="00883F07">
                                <w:rPr>
                                  <w:rFonts w:ascii="Segoe UI Semilight" w:hAnsi="Segoe UI Semilight" w:cs="Segoe UI Semilight"/>
                                  <w:color w:val="E7E7E7" w:themeColor="text1" w:themeTint="1A"/>
                                  <w:kern w:val="24"/>
                                  <w:szCs w:val="41"/>
                                </w:rPr>
                                <w:t>Por el mundo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4CD58F" id="Grupo 1" o:spid="_x0000_s1026" style="position:absolute;margin-left:-50.25pt;margin-top:-19.5pt;width:195.3pt;height:42.3pt;z-index:251675648" coordsize="24803,5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">
                <v:shapetype id="_x0000_t202" coordsize="21600,21600" o:spt="202" path="m,l,21600r21600,l21600,xe">
                  <v:stroke joinstyle="miter"/>
                  <v:path gradientshapeok="t" o:connecttype="rect"/>
                </v:shapetype>
                <v:shape id="CuadroTexto 81" o:spid="_x0000_s1027" type="#_x0000_t202" style="position:absolute;width:24803;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154004" w:rsidRPr="00883F07" w:rsidRDefault="00154004" w:rsidP="00154004">
                        <w:pPr>
                          <w:pStyle w:val="NormalWeb"/>
                          <w:spacing w:before="0" w:beforeAutospacing="0" w:after="0" w:afterAutospacing="0"/>
                          <w:rPr>
                            <w:sz w:val="14"/>
                          </w:rPr>
                        </w:pPr>
                        <w:r w:rsidRPr="00883F07">
                          <w:rPr>
                            <w:rFonts w:ascii="Segoe UI Semilight" w:hAnsi="Segoe UI Semilight" w:cs="Segoe UI Semilight"/>
                            <w:color w:val="FFFFFF" w:themeColor="background1"/>
                            <w:kern w:val="24"/>
                            <w:sz w:val="44"/>
                            <w:szCs w:val="73"/>
                          </w:rPr>
                          <w:t>Nuestras</w:t>
                        </w:r>
                        <w:r w:rsidRPr="00883F07">
                          <w:rPr>
                            <w:rFonts w:ascii="Segoe UI Semilight" w:hAnsi="Segoe UI Semilight" w:cs="Segoe UI Semilight"/>
                            <w:color w:val="FFFFFF" w:themeColor="background1"/>
                            <w:kern w:val="24"/>
                            <w:position w:val="1"/>
                            <w:sz w:val="44"/>
                            <w:szCs w:val="73"/>
                          </w:rPr>
                          <w:t xml:space="preserve"> Oficinas</w:t>
                        </w:r>
                      </w:p>
                    </w:txbxContent>
                  </v:textbox>
                </v:shape>
                <v:shape id="CuadroTexto 85" o:spid="_x0000_s1028" type="#_x0000_t202" style="position:absolute;left:11906;top:2667;width:11982;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154004" w:rsidRPr="00883F07" w:rsidRDefault="00154004" w:rsidP="00154004">
                        <w:pPr>
                          <w:pStyle w:val="NormalWeb"/>
                          <w:spacing w:before="0" w:beforeAutospacing="0" w:after="0" w:afterAutospacing="0"/>
                          <w:rPr>
                            <w:sz w:val="14"/>
                          </w:rPr>
                        </w:pPr>
                        <w:r w:rsidRPr="00883F07">
                          <w:rPr>
                            <w:rFonts w:ascii="Segoe UI Semilight" w:hAnsi="Segoe UI Semilight" w:cs="Segoe UI Semilight"/>
                            <w:color w:val="E7E7E7" w:themeColor="text1" w:themeTint="1A"/>
                            <w:kern w:val="24"/>
                            <w:szCs w:val="41"/>
                          </w:rPr>
                          <w:t>Por el mundo</w:t>
                        </w:r>
                      </w:p>
                    </w:txbxContent>
                  </v:textbox>
                </v:shape>
              </v:group>
            </w:pict>
          </mc:Fallback>
        </mc:AlternateContent>
      </w:r>
      <w:r w:rsidR="00502CD1">
        <w:rPr>
          <w:noProof/>
          <w:lang w:val="es-AR" w:eastAsia="es-AR"/>
        </w:rPr>
        <mc:AlternateContent>
          <mc:Choice Requires="wps">
            <w:drawing>
              <wp:anchor distT="0" distB="0" distL="114300" distR="114300" simplePos="0" relativeHeight="251680768" behindDoc="0" locked="0" layoutInCell="1" allowOverlap="1" wp14:anchorId="1571DFE4">
                <wp:simplePos x="0" y="0"/>
                <wp:positionH relativeFrom="column">
                  <wp:posOffset>356235</wp:posOffset>
                </wp:positionH>
                <wp:positionV relativeFrom="paragraph">
                  <wp:posOffset>-338455</wp:posOffset>
                </wp:positionV>
                <wp:extent cx="69850" cy="70485"/>
                <wp:effectExtent l="0" t="0" r="0" b="0"/>
                <wp:wrapNone/>
                <wp:docPr id="45" name="E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70485"/>
                        </a:xfrm>
                        <a:prstGeom prst="ellipse">
                          <a:avLst/>
                        </a:prstGeom>
                        <a:solidFill>
                          <a:schemeClr val="bg1">
                            <a:lumMod val="100000"/>
                            <a:lumOff val="0"/>
                          </a:schemeClr>
                        </a:solidFill>
                        <a:ln>
                          <a:noFill/>
                        </a:ln>
                        <a:extLst>
                          <a:ext uri="{91240B29-F687-4F45-9708-019B960494DF}">
                            <a14:hiddenLine xmlns:a14="http://schemas.microsoft.com/office/drawing/2010/main" w="25400" cap="flat" cmpd="sng" algn="ctr">
                              <a:solidFill>
                                <a:srgbClr val="000000"/>
                              </a:solidFill>
                              <a:prstDash val="solid"/>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2CDD96D" id="Elipse 11" o:spid="_x0000_s1026" style="position:absolute;margin-left:28.05pt;margin-top:-26.65pt;width:5.5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" fillcolor="white [3212]" stroked="f" strokeweight="2pt"/>
            </w:pict>
          </mc:Fallback>
        </mc:AlternateContent>
      </w:r>
      <w:r w:rsidR="00502CD1">
        <w:rPr>
          <w:noProof/>
          <w:lang w:val="es-AR" w:eastAsia="es-AR"/>
        </w:rPr>
        <mc:AlternateContent>
          <mc:Choice Requires="wps">
            <w:drawing>
              <wp:anchor distT="4294967295" distB="4294967295" distL="114300" distR="114300" simplePos="0" relativeHeight="251679744" behindDoc="0" locked="0" layoutInCell="1" allowOverlap="1" wp14:anchorId="39B0D86A">
                <wp:simplePos x="0" y="0"/>
                <wp:positionH relativeFrom="column">
                  <wp:posOffset>155575</wp:posOffset>
                </wp:positionH>
                <wp:positionV relativeFrom="paragraph">
                  <wp:posOffset>-303531</wp:posOffset>
                </wp:positionV>
                <wp:extent cx="177800" cy="0"/>
                <wp:effectExtent l="0" t="0" r="12700" b="0"/>
                <wp:wrapNone/>
                <wp:docPr id="44"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line">
                          <a:avLst/>
                        </a:prstGeom>
                        <a:noFill/>
                        <a:ln w="19050" cap="flat" cmpd="sng" algn="ctr">
                          <a:solidFill>
                            <a:schemeClr val="bg1">
                              <a:lumMod val="100000"/>
                              <a:lumOff val="0"/>
                            </a:schemeClr>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A8154" id="Conector recto 10"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25pt,-23.9pt" to="26.2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" strokecolor="white [3212]" strokeweight="1.5pt"/>
            </w:pict>
          </mc:Fallback>
        </mc:AlternateContent>
      </w:r>
      <w:r w:rsidR="00502CD1">
        <w:rPr>
          <w:noProof/>
          <w:lang w:val="es-AR" w:eastAsia="es-AR"/>
        </w:rPr>
        <mc:AlternateContent>
          <mc:Choice Requires="wps">
            <w:drawing>
              <wp:anchor distT="0" distB="0" distL="114300" distR="114300" simplePos="0" relativeHeight="251678720" behindDoc="0" locked="0" layoutInCell="1" allowOverlap="1" wp14:anchorId="38F28C77">
                <wp:simplePos x="0" y="0"/>
                <wp:positionH relativeFrom="column">
                  <wp:posOffset>645160</wp:posOffset>
                </wp:positionH>
                <wp:positionV relativeFrom="paragraph">
                  <wp:posOffset>-710565</wp:posOffset>
                </wp:positionV>
                <wp:extent cx="266700" cy="267335"/>
                <wp:effectExtent l="0" t="0" r="0" b="0"/>
                <wp:wrapNone/>
                <wp:docPr id="43" name="Anil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67335"/>
                        </a:xfrm>
                        <a:prstGeom prst="donut">
                          <a:avLst>
                            <a:gd name="adj" fmla="val 14434"/>
                          </a:avLst>
                        </a:prstGeom>
                        <a:solidFill>
                          <a:srgbClr val="C5C5C5"/>
                        </a:solidFill>
                        <a:ln>
                          <a:noFill/>
                        </a:ln>
                        <a:extLst>
                          <a:ext uri="{91240B29-F687-4F45-9708-019B960494DF}">
                            <a14:hiddenLine xmlns:a14="http://schemas.microsoft.com/office/drawing/2010/main" w="25400" cap="flat" cmpd="sng" algn="ctr">
                              <a:solidFill>
                                <a:srgbClr val="000000"/>
                              </a:solidFill>
                              <a:prstDash val="solid"/>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1D80BE" id="Anillo 7" o:spid="_x0000_s1026" type="#_x0000_t23" style="position:absolute;margin-left:50.8pt;margin-top:-55.95pt;width:21pt;height:2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" adj="3118" fillcolor="#c5c5c5" stroked="f" strokeweight="2pt"/>
            </w:pict>
          </mc:Fallback>
        </mc:AlternateContent>
      </w:r>
      <w:r w:rsidR="00502CD1">
        <w:rPr>
          <w:noProof/>
          <w:lang w:val="es-AR" w:eastAsia="es-AR"/>
        </w:rPr>
        <mc:AlternateContent>
          <mc:Choice Requires="wps">
            <w:drawing>
              <wp:anchor distT="0" distB="0" distL="114300" distR="114300" simplePos="0" relativeHeight="251677696" behindDoc="0" locked="0" layoutInCell="1" allowOverlap="1" wp14:anchorId="3EB32672">
                <wp:simplePos x="0" y="0"/>
                <wp:positionH relativeFrom="column">
                  <wp:posOffset>962025</wp:posOffset>
                </wp:positionH>
                <wp:positionV relativeFrom="paragraph">
                  <wp:posOffset>-804545</wp:posOffset>
                </wp:positionV>
                <wp:extent cx="88900" cy="88900"/>
                <wp:effectExtent l="0" t="0" r="0" b="0"/>
                <wp:wrapNone/>
                <wp:docPr id="42"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88900"/>
                        </a:xfrm>
                        <a:prstGeom prst="ellipse">
                          <a:avLst/>
                        </a:prstGeom>
                        <a:solidFill>
                          <a:schemeClr val="bg1">
                            <a:lumMod val="100000"/>
                            <a:lumOff val="0"/>
                          </a:schemeClr>
                        </a:solidFill>
                        <a:ln>
                          <a:noFill/>
                        </a:ln>
                        <a:extLst>
                          <a:ext uri="{91240B29-F687-4F45-9708-019B960494DF}">
                            <a14:hiddenLine xmlns:a14="http://schemas.microsoft.com/office/drawing/2010/main" w="25400" cap="flat" cmpd="sng" algn="ctr">
                              <a:solidFill>
                                <a:srgbClr val="000000"/>
                              </a:solidFill>
                              <a:prstDash val="solid"/>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5CA1438" id="Elipse 6" o:spid="_x0000_s1026" style="position:absolute;margin-left:75.75pt;margin-top:-63.35pt;width:7pt;height: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" fillcolor="white [3212]" stroked="f" strokeweight="2pt"/>
            </w:pict>
          </mc:Fallback>
        </mc:AlternateContent>
      </w:r>
      <w:r w:rsidR="00502CD1">
        <w:rPr>
          <w:noProof/>
          <w:lang w:val="es-AR" w:eastAsia="es-AR"/>
        </w:rPr>
        <mc:AlternateContent>
          <mc:Choice Requires="wps">
            <w:drawing>
              <wp:anchor distT="4294967295" distB="4294967295" distL="114300" distR="114300" simplePos="0" relativeHeight="251676672" behindDoc="0" locked="0" layoutInCell="1" allowOverlap="1" wp14:anchorId="3C472DE2">
                <wp:simplePos x="0" y="0"/>
                <wp:positionH relativeFrom="column">
                  <wp:posOffset>-556895</wp:posOffset>
                </wp:positionH>
                <wp:positionV relativeFrom="paragraph">
                  <wp:posOffset>-303531</wp:posOffset>
                </wp:positionV>
                <wp:extent cx="311785" cy="0"/>
                <wp:effectExtent l="0" t="0" r="12065" b="0"/>
                <wp:wrapNone/>
                <wp:docPr id="38"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785" cy="0"/>
                        </a:xfrm>
                        <a:prstGeom prst="line">
                          <a:avLst/>
                        </a:prstGeom>
                        <a:noFill/>
                        <a:ln w="19050" cap="flat" cmpd="sng" algn="ctr">
                          <a:solidFill>
                            <a:srgbClr val="C5C5C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9597E" id="Conector recto 5"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85pt,-23.9pt" to="-19.3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" strokecolor="#c5c5c5" strokeweight="1.5pt"/>
            </w:pict>
          </mc:Fallback>
        </mc:AlternateContent>
      </w:r>
      <w:r w:rsidR="00502CD1">
        <w:rPr>
          <w:noProof/>
          <w:lang w:val="es-AR" w:eastAsia="es-AR"/>
        </w:rPr>
        <mc:AlternateContent>
          <mc:Choice Requires="wps">
            <w:drawing>
              <wp:anchor distT="0" distB="0" distL="114300" distR="114300" simplePos="0" relativeHeight="251672576" behindDoc="0" locked="0" layoutInCell="1" allowOverlap="1" wp14:anchorId="5D0743E0">
                <wp:simplePos x="0" y="0"/>
                <wp:positionH relativeFrom="column">
                  <wp:posOffset>-906780</wp:posOffset>
                </wp:positionH>
                <wp:positionV relativeFrom="paragraph">
                  <wp:posOffset>-901700</wp:posOffset>
                </wp:positionV>
                <wp:extent cx="7538720" cy="1265555"/>
                <wp:effectExtent l="0" t="0" r="0" b="0"/>
                <wp:wrapNone/>
                <wp:docPr id="30"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8720" cy="1265555"/>
                        </a:xfrm>
                        <a:prstGeom prst="rect">
                          <a:avLst/>
                        </a:prstGeom>
                        <a:solidFill>
                          <a:srgbClr val="E20613"/>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C1FB58" id="Rectángulo 2" o:spid="_x0000_s1026" style="position:absolute;margin-left:-71.4pt;margin-top:-71pt;width:593.6pt;height:99.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" fillcolor="#e20613" stroked="f" strokeweight="2pt"/>
            </w:pict>
          </mc:Fallback>
        </mc:AlternateContent>
      </w:r>
      <w:r w:rsidR="00F86A13" w:rsidRPr="00F86A13">
        <w:rPr>
          <w:noProof/>
          <w:lang w:val="es-AR" w:eastAsia="es-AR"/>
        </w:rPr>
        <w:t xml:space="preserve"> </w:t>
      </w:r>
    </w:p>
    <w:p w:rsidR="00F86A13" w:rsidRDefault="00502CD1" w:rsidP="006A0BBB">
      <w:pPr>
        <w:rPr>
          <w:noProof/>
          <w:lang w:val="es-AR" w:eastAsia="es-AR"/>
        </w:rPr>
      </w:pPr>
      <w:r>
        <w:rPr>
          <w:noProof/>
          <w:lang w:val="es-AR" w:eastAsia="es-AR"/>
        </w:rPr>
        <mc:AlternateContent>
          <mc:Choice Requires="wps">
            <w:drawing>
              <wp:anchor distT="45720" distB="45720" distL="114300" distR="114300" simplePos="0" relativeHeight="251669504" behindDoc="0" locked="0" layoutInCell="1" allowOverlap="1" wp14:anchorId="16B302AB">
                <wp:simplePos x="0" y="0"/>
                <wp:positionH relativeFrom="column">
                  <wp:posOffset>-657225</wp:posOffset>
                </wp:positionH>
                <wp:positionV relativeFrom="paragraph">
                  <wp:posOffset>459105</wp:posOffset>
                </wp:positionV>
                <wp:extent cx="6935470" cy="5972175"/>
                <wp:effectExtent l="0" t="0" r="0" b="0"/>
                <wp:wrapTopAndBottom/>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5470" cy="597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32"/>
                                <w:szCs w:val="40"/>
                                <w:lang w:val="es-AR"/>
                              </w:rPr>
                              <w:t>Argentina</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686868"/>
                                <w:kern w:val="24"/>
                                <w:sz w:val="18"/>
                                <w:lang w:val="es-ES_tradnl"/>
                              </w:rPr>
                              <w:t xml:space="preserve">San Martín 550, </w:t>
                            </w:r>
                            <w:r w:rsidRPr="00AD156E">
                              <w:rPr>
                                <w:rFonts w:cs="Segoe UI Semilight"/>
                                <w:b/>
                                <w:bCs/>
                                <w:color w:val="686868"/>
                                <w:kern w:val="24"/>
                                <w:sz w:val="18"/>
                                <w:lang w:val="es-ES_tradnl"/>
                              </w:rPr>
                              <w:t xml:space="preserve">Buenos Aires </w:t>
                            </w:r>
                            <w:r w:rsidRPr="00AD156E">
                              <w:rPr>
                                <w:rFonts w:cs="Segoe UI Semilight"/>
                                <w:color w:val="686868"/>
                                <w:kern w:val="24"/>
                                <w:sz w:val="18"/>
                                <w:lang w:val="es-ES_tradnl"/>
                              </w:rPr>
                              <w:t>(C1004AAL) |</w:t>
                            </w:r>
                            <w:r w:rsidRPr="00AD156E">
                              <w:rPr>
                                <w:rFonts w:cs="Segoe UI Semilight"/>
                                <w:b/>
                                <w:bCs/>
                                <w:color w:val="686868"/>
                                <w:kern w:val="24"/>
                                <w:sz w:val="18"/>
                                <w:lang w:val="es-ES_tradnl"/>
                              </w:rPr>
                              <w:t xml:space="preserve"> Tel.: </w:t>
                            </w:r>
                            <w:r w:rsidRPr="00AD156E">
                              <w:rPr>
                                <w:rFonts w:cs="Segoe UI Semilight"/>
                                <w:color w:val="686868"/>
                                <w:kern w:val="24"/>
                                <w:sz w:val="18"/>
                                <w:lang w:val="es-ES_tradnl"/>
                              </w:rPr>
                              <w:t>(+54-11)  5276-1999</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18"/>
                                <w:lang w:val="es-ES_tradnl"/>
                              </w:rPr>
                              <w:t>contacto@</w:t>
                            </w:r>
                            <w:r w:rsidRPr="00AD156E">
                              <w:rPr>
                                <w:rFonts w:cs="Segoe UI Semilight"/>
                                <w:color w:val="E30513"/>
                                <w:kern w:val="24"/>
                                <w:sz w:val="18"/>
                                <w:lang w:val="es-AR"/>
                              </w:rPr>
                              <w:t>practia.global</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b/>
                                <w:bCs/>
                                <w:color w:val="181818" w:themeColor="text1"/>
                                <w:kern w:val="24"/>
                                <w:sz w:val="18"/>
                                <w:lang w:val="es-ES_tradnl"/>
                              </w:rPr>
                              <w:t> </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32"/>
                                <w:szCs w:val="40"/>
                                <w:lang w:val="es-AR"/>
                              </w:rPr>
                              <w:t>Bolivia</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686868"/>
                                <w:kern w:val="24"/>
                                <w:sz w:val="18"/>
                                <w:lang w:val="es-ES_tradnl"/>
                              </w:rPr>
                              <w:t xml:space="preserve">Calle María de Oliveira N°4, Edificio Sanjinés, Piso 4°, Zona Brígida Equipetrol Norte, </w:t>
                            </w:r>
                            <w:r w:rsidRPr="00AD156E">
                              <w:rPr>
                                <w:rFonts w:cs="Segoe UI Semilight"/>
                                <w:color w:val="686868"/>
                                <w:kern w:val="24"/>
                                <w:sz w:val="18"/>
                                <w:lang w:val="es-ES_tradnl"/>
                              </w:rPr>
                              <w:br/>
                            </w:r>
                            <w:r w:rsidRPr="00AD156E">
                              <w:rPr>
                                <w:rFonts w:cs="Segoe UI Semilight"/>
                                <w:b/>
                                <w:bCs/>
                                <w:color w:val="686868"/>
                                <w:kern w:val="24"/>
                                <w:sz w:val="18"/>
                                <w:lang w:val="es-ES_tradnl"/>
                              </w:rPr>
                              <w:t xml:space="preserve">Santa Cruz de la Sierra </w:t>
                            </w:r>
                            <w:r w:rsidRPr="00AD156E">
                              <w:rPr>
                                <w:rFonts w:cs="Segoe UI Semilight"/>
                                <w:color w:val="686868"/>
                                <w:kern w:val="24"/>
                                <w:sz w:val="18"/>
                                <w:lang w:val="es-ES_tradnl"/>
                              </w:rPr>
                              <w:t>|</w:t>
                            </w:r>
                            <w:r w:rsidRPr="00AD156E">
                              <w:rPr>
                                <w:rFonts w:cs="Segoe UI Semilight"/>
                                <w:b/>
                                <w:bCs/>
                                <w:color w:val="686868"/>
                                <w:kern w:val="24"/>
                                <w:sz w:val="18"/>
                                <w:lang w:val="es-ES_tradnl"/>
                              </w:rPr>
                              <w:t xml:space="preserve"> Tel.:</w:t>
                            </w:r>
                            <w:r w:rsidRPr="00AD156E">
                              <w:rPr>
                                <w:rFonts w:cs="Segoe UI Semilight"/>
                                <w:color w:val="686868"/>
                                <w:kern w:val="24"/>
                                <w:sz w:val="18"/>
                                <w:lang w:val="es-ES_tradnl"/>
                              </w:rPr>
                              <w:t xml:space="preserve"> (+59 1) 3-429300 / 3-429301</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18"/>
                                <w:lang w:val="es-ES_tradnl"/>
                              </w:rPr>
                              <w:t>contacto@</w:t>
                            </w:r>
                            <w:r w:rsidRPr="00AD156E">
                              <w:rPr>
                                <w:rFonts w:cs="Segoe UI Semilight"/>
                                <w:color w:val="E30513"/>
                                <w:kern w:val="24"/>
                                <w:sz w:val="18"/>
                                <w:lang w:val="es-AR"/>
                              </w:rPr>
                              <w:t>practia.global</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686868"/>
                                <w:kern w:val="24"/>
                                <w:sz w:val="18"/>
                                <w:lang w:val="es-AR"/>
                              </w:rPr>
                              <w:t> </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32"/>
                                <w:szCs w:val="40"/>
                                <w:lang w:val="es-AR"/>
                              </w:rPr>
                              <w:t>Chile</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686868"/>
                                <w:kern w:val="24"/>
                                <w:sz w:val="18"/>
                                <w:lang w:val="es-ES_tradnl"/>
                              </w:rPr>
                              <w:t xml:space="preserve">Monseñor Sótero Sanz 161 Piso 12° </w:t>
                            </w:r>
                            <w:r w:rsidRPr="00AD156E">
                              <w:rPr>
                                <w:rFonts w:asciiTheme="minorHAnsi"/>
                                <w:color w:val="686868"/>
                                <w:kern w:val="24"/>
                                <w:sz w:val="18"/>
                                <w:lang w:val="es-ES"/>
                              </w:rPr>
                              <w:t xml:space="preserve">(C.P 7500000) </w:t>
                            </w:r>
                            <w:r w:rsidRPr="00AD156E">
                              <w:rPr>
                                <w:rFonts w:cs="Segoe UI Semilight"/>
                                <w:color w:val="686868"/>
                                <w:kern w:val="24"/>
                                <w:sz w:val="18"/>
                                <w:lang w:val="es-ES_tradnl"/>
                              </w:rPr>
                              <w:t xml:space="preserve">, </w:t>
                            </w:r>
                            <w:r w:rsidRPr="00AD156E">
                              <w:rPr>
                                <w:rFonts w:cs="Segoe UI Semilight"/>
                                <w:b/>
                                <w:bCs/>
                                <w:color w:val="686868"/>
                                <w:kern w:val="24"/>
                                <w:sz w:val="18"/>
                                <w:lang w:val="es-ES_tradnl"/>
                              </w:rPr>
                              <w:t xml:space="preserve">Providencia, Santiago </w:t>
                            </w:r>
                            <w:r w:rsidRPr="00AD156E">
                              <w:rPr>
                                <w:rFonts w:cs="Segoe UI Semilight"/>
                                <w:color w:val="686868"/>
                                <w:kern w:val="24"/>
                                <w:sz w:val="18"/>
                                <w:lang w:val="es-ES_tradnl"/>
                              </w:rPr>
                              <w:t xml:space="preserve">| </w:t>
                            </w:r>
                            <w:r w:rsidRPr="00AD156E">
                              <w:rPr>
                                <w:rFonts w:cs="Segoe UI Semilight"/>
                                <w:b/>
                                <w:bCs/>
                                <w:color w:val="686868"/>
                                <w:kern w:val="24"/>
                                <w:sz w:val="18"/>
                                <w:lang w:val="es-ES_tradnl"/>
                              </w:rPr>
                              <w:t>Tel.:</w:t>
                            </w:r>
                            <w:r w:rsidRPr="00AD156E">
                              <w:rPr>
                                <w:rFonts w:cs="Segoe UI Semilight"/>
                                <w:color w:val="686868"/>
                                <w:kern w:val="24"/>
                                <w:sz w:val="18"/>
                                <w:lang w:val="es-ES_tradnl"/>
                              </w:rPr>
                              <w:t xml:space="preserve"> (+56-2) 2334-3361 </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18"/>
                                <w:lang w:val="es-ES_tradnl"/>
                              </w:rPr>
                              <w:t>practia@</w:t>
                            </w:r>
                            <w:r w:rsidRPr="00AD156E">
                              <w:rPr>
                                <w:rFonts w:cs="Segoe UI Semilight"/>
                                <w:color w:val="E30513"/>
                                <w:kern w:val="24"/>
                                <w:sz w:val="18"/>
                                <w:lang w:val="es-AR"/>
                              </w:rPr>
                              <w:t>practia.global</w:t>
                            </w:r>
                            <w:r w:rsidRPr="00AD156E">
                              <w:rPr>
                                <w:rFonts w:cs="Segoe UI Semilight"/>
                                <w:color w:val="E30513"/>
                                <w:kern w:val="24"/>
                                <w:sz w:val="18"/>
                                <w:lang w:val="es-ES_tradnl"/>
                              </w:rPr>
                              <w:t xml:space="preserve"> </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686868"/>
                                <w:kern w:val="24"/>
                                <w:sz w:val="32"/>
                                <w:szCs w:val="39"/>
                                <w:lang w:val="es-AR"/>
                              </w:rPr>
                              <w:t> </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32"/>
                                <w:szCs w:val="40"/>
                                <w:lang w:val="es-AR"/>
                              </w:rPr>
                              <w:t>España</w:t>
                            </w:r>
                            <w:r w:rsidRPr="00AD156E">
                              <w:rPr>
                                <w:rFonts w:cs="Segoe UI Semilight"/>
                                <w:color w:val="181818" w:themeColor="text1"/>
                                <w:kern w:val="24"/>
                                <w:sz w:val="18"/>
                                <w:lang w:val="es-AR"/>
                              </w:rPr>
                              <w:br/>
                            </w:r>
                            <w:r w:rsidRPr="00AD156E">
                              <w:rPr>
                                <w:rFonts w:cs="Segoe UI Semilight"/>
                                <w:color w:val="686868"/>
                                <w:kern w:val="24"/>
                                <w:sz w:val="18"/>
                                <w:lang w:val="es-ES_tradnl"/>
                              </w:rPr>
                              <w:t xml:space="preserve">Paseo de la Castellana 95 - Planta 15 - Torre Europa 28046, </w:t>
                            </w:r>
                            <w:r w:rsidRPr="00AD156E">
                              <w:rPr>
                                <w:rFonts w:cs="Segoe UI Semilight"/>
                                <w:b/>
                                <w:bCs/>
                                <w:color w:val="686868"/>
                                <w:kern w:val="24"/>
                                <w:sz w:val="18"/>
                                <w:lang w:val="es-ES_tradnl"/>
                              </w:rPr>
                              <w:t xml:space="preserve">Madrid </w:t>
                            </w:r>
                            <w:r w:rsidRPr="00AD156E">
                              <w:rPr>
                                <w:rFonts w:cs="Segoe UI Semilight"/>
                                <w:color w:val="686868"/>
                                <w:kern w:val="24"/>
                                <w:sz w:val="18"/>
                                <w:lang w:val="es-ES_tradnl"/>
                              </w:rPr>
                              <w:t xml:space="preserve"> | </w:t>
                            </w:r>
                            <w:r w:rsidRPr="00AD156E">
                              <w:rPr>
                                <w:rFonts w:cs="Segoe UI Semilight"/>
                                <w:b/>
                                <w:bCs/>
                                <w:color w:val="686868"/>
                                <w:kern w:val="24"/>
                                <w:sz w:val="18"/>
                                <w:lang w:val="es-ES_tradnl"/>
                              </w:rPr>
                              <w:t>Tel.:</w:t>
                            </w:r>
                            <w:r w:rsidRPr="00AD156E">
                              <w:rPr>
                                <w:rFonts w:cs="Segoe UI Semilight"/>
                                <w:color w:val="686868"/>
                                <w:kern w:val="24"/>
                                <w:sz w:val="18"/>
                                <w:lang w:val="es-ES_tradnl"/>
                              </w:rPr>
                              <w:t xml:space="preserve"> (+34) 91 515 0558</w:t>
                            </w:r>
                          </w:p>
                          <w:p w:rsidR="00883F07" w:rsidRPr="00AD156E" w:rsidRDefault="00462815" w:rsidP="00883F07">
                            <w:pPr>
                              <w:spacing w:after="0" w:line="240" w:lineRule="auto"/>
                              <w:rPr>
                                <w:rFonts w:cs="Segoe UI Semilight"/>
                                <w:color w:val="E30513"/>
                                <w:kern w:val="24"/>
                                <w:sz w:val="18"/>
                                <w:lang w:val="es-AR"/>
                              </w:rPr>
                            </w:pPr>
                            <w:hyperlink r:id="rId23" w:history="1">
                              <w:r w:rsidR="00883F07" w:rsidRPr="00AD156E">
                                <w:rPr>
                                  <w:rStyle w:val="Hipervnculo"/>
                                  <w:rFonts w:cs="Segoe UI Semilight"/>
                                  <w:kern w:val="24"/>
                                  <w:sz w:val="18"/>
                                  <w:lang w:val="es-ES_tradnl"/>
                                </w:rPr>
                                <w:t>practia@</w:t>
                              </w:r>
                              <w:r w:rsidR="00883F07" w:rsidRPr="00AD156E">
                                <w:rPr>
                                  <w:rStyle w:val="Hipervnculo"/>
                                  <w:rFonts w:cs="Segoe UI Semilight"/>
                                  <w:kern w:val="24"/>
                                  <w:sz w:val="18"/>
                                  <w:lang w:val="es-AR"/>
                                </w:rPr>
                                <w:t>practia.global</w:t>
                              </w:r>
                            </w:hyperlink>
                          </w:p>
                          <w:p w:rsidR="00883F07" w:rsidRPr="00AD156E" w:rsidRDefault="00883F07" w:rsidP="00883F07">
                            <w:pPr>
                              <w:spacing w:after="0" w:line="240" w:lineRule="auto"/>
                              <w:rPr>
                                <w:rFonts w:cs="Segoe UI Semilight"/>
                                <w:color w:val="E30513"/>
                                <w:kern w:val="24"/>
                                <w:sz w:val="18"/>
                                <w:lang w:val="es-AR"/>
                              </w:rPr>
                            </w:pP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32"/>
                                <w:szCs w:val="40"/>
                                <w:lang w:val="es-AR"/>
                              </w:rPr>
                              <w:t>México</w:t>
                            </w:r>
                          </w:p>
                          <w:p w:rsidR="00C17A35" w:rsidRPr="001B7D64" w:rsidRDefault="00C17A35" w:rsidP="00C17A35">
                            <w:pPr>
                              <w:spacing w:after="0" w:line="240" w:lineRule="auto"/>
                              <w:rPr>
                                <w:rFonts w:cs="Segoe UI Semilight"/>
                                <w:color w:val="686868"/>
                                <w:kern w:val="24"/>
                                <w:sz w:val="18"/>
                                <w:lang w:val="es-AR"/>
                              </w:rPr>
                            </w:pPr>
                            <w:r w:rsidRPr="00C17A35">
                              <w:rPr>
                                <w:rFonts w:cs="Segoe UI Semilight"/>
                                <w:color w:val="686868"/>
                                <w:kern w:val="24"/>
                                <w:sz w:val="18"/>
                                <w:lang w:val="es-AR"/>
                              </w:rPr>
                              <w:t xml:space="preserve">Euler 152 PH Polanco, Miguel Hidalgo, CDMX (11560) | </w:t>
                            </w:r>
                            <w:r w:rsidRPr="00C17A35">
                              <w:rPr>
                                <w:rFonts w:cs="Segoe UI Semilight"/>
                                <w:b/>
                                <w:bCs/>
                                <w:color w:val="686868"/>
                                <w:kern w:val="24"/>
                                <w:sz w:val="18"/>
                                <w:lang w:val="es-AR"/>
                              </w:rPr>
                              <w:t>México D.F</w:t>
                            </w:r>
                            <w:r w:rsidRPr="00C17A35">
                              <w:rPr>
                                <w:rFonts w:cs="Segoe UI Semilight"/>
                                <w:color w:val="686868"/>
                                <w:kern w:val="24"/>
                                <w:sz w:val="18"/>
                                <w:lang w:val="es-AR"/>
                              </w:rPr>
                              <w:t xml:space="preserve"> </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686868"/>
                                <w:kern w:val="24"/>
                                <w:sz w:val="18"/>
                                <w:lang w:val="es-ES_tradnl"/>
                              </w:rPr>
                              <w:t xml:space="preserve">Prol. Corregidora No. 338 Oficina 3 y 4 (76160) |Fracc. Alamos 3ra. Sección, </w:t>
                            </w:r>
                            <w:r w:rsidRPr="00AD156E">
                              <w:rPr>
                                <w:rFonts w:cs="Segoe UI Semilight"/>
                                <w:color w:val="686868"/>
                                <w:kern w:val="24"/>
                                <w:sz w:val="18"/>
                                <w:lang w:val="es-ES_tradnl"/>
                              </w:rPr>
                              <w:br/>
                            </w:r>
                            <w:r w:rsidRPr="00AD156E">
                              <w:rPr>
                                <w:rFonts w:cs="Segoe UI Semilight"/>
                                <w:b/>
                                <w:bCs/>
                                <w:color w:val="686868"/>
                                <w:kern w:val="24"/>
                                <w:sz w:val="18"/>
                                <w:lang w:val="es-ES_tradnl"/>
                              </w:rPr>
                              <w:t>Querétaro, Qro.  Tel.:</w:t>
                            </w:r>
                            <w:r w:rsidRPr="00AD156E">
                              <w:rPr>
                                <w:rFonts w:cs="Segoe UI Semilight"/>
                                <w:color w:val="686868"/>
                                <w:kern w:val="24"/>
                                <w:sz w:val="18"/>
                                <w:lang w:val="es-ES_tradnl"/>
                              </w:rPr>
                              <w:t xml:space="preserve"> (+ 52) 442 245 2151/52 </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18"/>
                                <w:lang w:val="es-ES_tradnl"/>
                              </w:rPr>
                              <w:t>practia@practia.global</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181818" w:themeColor="text1"/>
                                <w:kern w:val="24"/>
                                <w:sz w:val="40"/>
                                <w:szCs w:val="48"/>
                                <w:lang w:val="es-AR"/>
                              </w:rPr>
                              <w:br/>
                            </w:r>
                            <w:r w:rsidRPr="00AD156E">
                              <w:rPr>
                                <w:rFonts w:cs="Segoe UI Semilight"/>
                                <w:color w:val="E30513"/>
                                <w:kern w:val="24"/>
                                <w:sz w:val="32"/>
                                <w:szCs w:val="40"/>
                                <w:lang w:val="es-AR"/>
                              </w:rPr>
                              <w:t>Perú</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686868"/>
                                <w:kern w:val="24"/>
                                <w:sz w:val="18"/>
                                <w:lang w:val="es-AR"/>
                              </w:rPr>
                              <w:t xml:space="preserve">Avenida Larco 724 | Oficina 602 </w:t>
                            </w:r>
                            <w:r w:rsidRPr="00AD156E">
                              <w:rPr>
                                <w:rFonts w:asciiTheme="minorHAnsi"/>
                                <w:color w:val="686868"/>
                                <w:kern w:val="24"/>
                                <w:sz w:val="18"/>
                                <w:lang w:val="es-ES"/>
                              </w:rPr>
                              <w:t xml:space="preserve">(C.P 1500) </w:t>
                            </w:r>
                            <w:r w:rsidRPr="00AD156E">
                              <w:rPr>
                                <w:rFonts w:cs="Segoe UI Semilight"/>
                                <w:b/>
                                <w:bCs/>
                                <w:color w:val="686868"/>
                                <w:kern w:val="24"/>
                                <w:sz w:val="18"/>
                                <w:lang w:val="es-AR"/>
                              </w:rPr>
                              <w:t xml:space="preserve">Miraflores, Lima </w:t>
                            </w:r>
                            <w:r w:rsidRPr="00AD156E">
                              <w:rPr>
                                <w:rFonts w:cs="Segoe UI Semilight"/>
                                <w:color w:val="686868"/>
                                <w:kern w:val="24"/>
                                <w:sz w:val="18"/>
                                <w:lang w:val="es-AR"/>
                              </w:rPr>
                              <w:t xml:space="preserve">| </w:t>
                            </w:r>
                            <w:r w:rsidRPr="00AD156E">
                              <w:rPr>
                                <w:rFonts w:cs="Segoe UI Semilight"/>
                                <w:b/>
                                <w:bCs/>
                                <w:color w:val="686868"/>
                                <w:kern w:val="24"/>
                                <w:sz w:val="18"/>
                                <w:lang w:val="es-AR"/>
                              </w:rPr>
                              <w:t>Tel.:</w:t>
                            </w:r>
                            <w:r w:rsidRPr="00AD156E">
                              <w:rPr>
                                <w:rFonts w:cs="Segoe UI Semilight"/>
                                <w:color w:val="686868"/>
                                <w:kern w:val="24"/>
                                <w:sz w:val="18"/>
                                <w:lang w:val="es-AR"/>
                              </w:rPr>
                              <w:t xml:space="preserve"> (+ 511) 241-0293</w:t>
                            </w:r>
                          </w:p>
                          <w:p w:rsidR="00883F07" w:rsidRPr="00AD156E" w:rsidRDefault="00883F07" w:rsidP="00883F07">
                            <w:pPr>
                              <w:spacing w:after="0" w:line="240" w:lineRule="auto"/>
                              <w:rPr>
                                <w:rFonts w:ascii="Times New Roman" w:eastAsia="Times New Roman" w:hAnsi="Times New Roman" w:cs="Times New Roman"/>
                                <w:color w:val="auto"/>
                                <w:sz w:val="20"/>
                                <w:szCs w:val="24"/>
                              </w:rPr>
                            </w:pPr>
                            <w:r w:rsidRPr="00AD156E">
                              <w:rPr>
                                <w:rFonts w:cs="Segoe UI Semilight"/>
                                <w:color w:val="E30513"/>
                                <w:kern w:val="24"/>
                                <w:sz w:val="18"/>
                                <w:lang w:val="es-AR"/>
                              </w:rPr>
                              <w:t>contacto_peru@practia.global</w:t>
                            </w:r>
                          </w:p>
                          <w:p w:rsidR="00883F07" w:rsidRPr="00AD156E" w:rsidRDefault="00883F07" w:rsidP="00883F07">
                            <w:pPr>
                              <w:spacing w:after="0" w:line="240" w:lineRule="auto"/>
                              <w:rPr>
                                <w:rFonts w:ascii="Times New Roman" w:eastAsia="Times New Roman" w:hAnsi="Times New Roman" w:cs="Times New Roman"/>
                                <w:color w:val="auto"/>
                                <w:sz w:val="20"/>
                                <w:szCs w:val="24"/>
                              </w:rPr>
                            </w:pPr>
                            <w:r w:rsidRPr="00AD156E">
                              <w:rPr>
                                <w:rFonts w:cs="Segoe UI Semilight"/>
                                <w:b/>
                                <w:bCs/>
                                <w:color w:val="686868"/>
                                <w:kern w:val="24"/>
                                <w:sz w:val="18"/>
                              </w:rPr>
                              <w:t> </w:t>
                            </w:r>
                          </w:p>
                          <w:p w:rsidR="00883F07" w:rsidRPr="00AD156E" w:rsidRDefault="00883F07" w:rsidP="00883F07">
                            <w:pPr>
                              <w:spacing w:after="0" w:line="240" w:lineRule="auto"/>
                              <w:rPr>
                                <w:rFonts w:ascii="Times New Roman" w:eastAsia="Times New Roman" w:hAnsi="Times New Roman" w:cs="Times New Roman"/>
                                <w:color w:val="auto"/>
                                <w:sz w:val="20"/>
                                <w:szCs w:val="24"/>
                              </w:rPr>
                            </w:pPr>
                            <w:r w:rsidRPr="00AD156E">
                              <w:rPr>
                                <w:rFonts w:cs="Segoe UI Semilight"/>
                                <w:color w:val="E30513"/>
                                <w:kern w:val="24"/>
                                <w:sz w:val="32"/>
                                <w:szCs w:val="40"/>
                                <w:lang w:val="es-AR"/>
                              </w:rPr>
                              <w:t>Uruguay</w:t>
                            </w:r>
                          </w:p>
                          <w:p w:rsidR="00883F07" w:rsidRPr="00AD156E" w:rsidRDefault="00883F07" w:rsidP="00883F07">
                            <w:pPr>
                              <w:spacing w:after="0" w:line="240" w:lineRule="auto"/>
                              <w:rPr>
                                <w:rFonts w:ascii="Times New Roman" w:eastAsia="Times New Roman" w:hAnsi="Times New Roman" w:cs="Times New Roman"/>
                                <w:color w:val="auto"/>
                                <w:sz w:val="20"/>
                                <w:szCs w:val="24"/>
                              </w:rPr>
                            </w:pPr>
                            <w:r w:rsidRPr="00AD156E">
                              <w:rPr>
                                <w:rFonts w:cs="Segoe UI Semilight"/>
                                <w:color w:val="686868"/>
                                <w:kern w:val="24"/>
                                <w:sz w:val="18"/>
                              </w:rPr>
                              <w:t>Yi 1807, (</w:t>
                            </w:r>
                            <w:r w:rsidRPr="00AD156E">
                              <w:rPr>
                                <w:rFonts w:cs="Segoe UI Semilight"/>
                                <w:color w:val="686868"/>
                                <w:kern w:val="24"/>
                                <w:sz w:val="18"/>
                                <w:lang w:val="es-AR"/>
                              </w:rPr>
                              <w:t xml:space="preserve">11800) </w:t>
                            </w:r>
                            <w:r w:rsidRPr="00AD156E">
                              <w:rPr>
                                <w:rFonts w:cs="Segoe UI Semilight"/>
                                <w:b/>
                                <w:bCs/>
                                <w:color w:val="686868"/>
                                <w:kern w:val="24"/>
                                <w:sz w:val="18"/>
                              </w:rPr>
                              <w:t>Montevideo</w:t>
                            </w:r>
                            <w:r w:rsidRPr="00AD156E">
                              <w:rPr>
                                <w:rFonts w:cs="Segoe UI Semilight"/>
                                <w:color w:val="686868"/>
                                <w:kern w:val="24"/>
                                <w:sz w:val="18"/>
                              </w:rPr>
                              <w:t xml:space="preserve"> | </w:t>
                            </w:r>
                            <w:r w:rsidRPr="00AD156E">
                              <w:rPr>
                                <w:rFonts w:cs="Segoe UI Semilight"/>
                                <w:b/>
                                <w:bCs/>
                                <w:color w:val="686868"/>
                                <w:kern w:val="24"/>
                                <w:sz w:val="18"/>
                              </w:rPr>
                              <w:t>Tel.:</w:t>
                            </w:r>
                            <w:r w:rsidRPr="00AD156E">
                              <w:rPr>
                                <w:rFonts w:cs="Segoe UI Semilight"/>
                                <w:color w:val="686868"/>
                                <w:kern w:val="24"/>
                                <w:sz w:val="18"/>
                              </w:rPr>
                              <w:t xml:space="preserve"> (+ 598) 29290315</w:t>
                            </w:r>
                          </w:p>
                          <w:p w:rsidR="00883F07" w:rsidRPr="00AD156E" w:rsidRDefault="00883F07" w:rsidP="00883F07">
                            <w:pPr>
                              <w:spacing w:after="0" w:line="240" w:lineRule="auto"/>
                              <w:rPr>
                                <w:rFonts w:ascii="Times New Roman" w:eastAsia="Times New Roman" w:hAnsi="Times New Roman" w:cs="Times New Roman"/>
                                <w:color w:val="auto"/>
                                <w:sz w:val="20"/>
                                <w:szCs w:val="24"/>
                              </w:rPr>
                            </w:pPr>
                            <w:r w:rsidRPr="00AD156E">
                              <w:rPr>
                                <w:rFonts w:cs="Segoe UI Semilight"/>
                                <w:color w:val="E30513"/>
                                <w:kern w:val="24"/>
                                <w:sz w:val="18"/>
                              </w:rPr>
                              <w:t>contacto_uruguay@</w:t>
                            </w:r>
                            <w:r w:rsidRPr="00AD156E">
                              <w:rPr>
                                <w:rFonts w:cs="Segoe UI Semilight"/>
                                <w:color w:val="E30513"/>
                                <w:kern w:val="24"/>
                                <w:sz w:val="18"/>
                                <w:lang w:val="es-AR"/>
                              </w:rPr>
                              <w:t>practia.global</w:t>
                            </w:r>
                          </w:p>
                          <w:p w:rsidR="00883F07" w:rsidRPr="00883F07" w:rsidRDefault="00883F07" w:rsidP="00883F07">
                            <w:pPr>
                              <w:spacing w:after="0" w:line="240" w:lineRule="auto"/>
                              <w:rPr>
                                <w:rFonts w:ascii="Times New Roman" w:eastAsia="Times New Roman" w:hAnsi="Times New Roman" w:cs="Times New Roman"/>
                                <w:color w:val="auto"/>
                                <w:szCs w:val="24"/>
                              </w:rPr>
                            </w:pPr>
                          </w:p>
                          <w:p w:rsidR="00883F07" w:rsidRPr="00883F07" w:rsidRDefault="00883F07" w:rsidP="00883F07">
                            <w:pPr>
                              <w:spacing w:after="0" w:line="240" w:lineRule="auto"/>
                              <w:rPr>
                                <w:rFonts w:ascii="Times New Roman" w:eastAsia="Times New Roman" w:hAnsi="Times New Roman" w:cs="Times New Roman"/>
                                <w:color w:val="auto"/>
                                <w:szCs w:val="24"/>
                              </w:rPr>
                            </w:pPr>
                            <w:r w:rsidRPr="00883F07">
                              <w:rPr>
                                <w:rFonts w:cs="Segoe UI Semilight"/>
                                <w:color w:val="686868"/>
                                <w:kern w:val="24"/>
                                <w:sz w:val="39"/>
                                <w:szCs w:val="39"/>
                                <w:lang w:val="es-AR"/>
                              </w:rPr>
                              <w:t> </w:t>
                            </w:r>
                          </w:p>
                          <w:p w:rsidR="00F86A13" w:rsidRPr="00F86A13" w:rsidRDefault="00F86A13" w:rsidP="00F86A13">
                            <w:pPr>
                              <w:spacing w:after="0" w:line="240" w:lineRule="auto"/>
                              <w:ind w:left="720"/>
                              <w:rPr>
                                <w:rFonts w:cs="Segoe UI Semilight"/>
                                <w:sz w:val="18"/>
                                <w:lang w:val="es-AR"/>
                              </w:rPr>
                            </w:pPr>
                          </w:p>
                          <w:p w:rsidR="00F86A13" w:rsidRPr="00F86A13" w:rsidRDefault="00F86A13" w:rsidP="00F86A13">
                            <w:pPr>
                              <w:spacing w:after="0" w:line="240" w:lineRule="auto"/>
                              <w:rPr>
                                <w:rFonts w:cs="Segoe UI Semilight"/>
                                <w:sz w:val="18"/>
                                <w:lang w:val="es-A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B302AB" id="Cuadro de texto 2" o:spid="_x0000_s1029" type="#_x0000_t202" style="position:absolute;margin-left:-51.75pt;margin-top:36.15pt;width:546.1pt;height:47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fHJvQIAAMk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" filled="f" stroked="f">
                <v:textbox>
                  <w:txbxContent>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32"/>
                          <w:szCs w:val="40"/>
                          <w:lang w:val="es-AR"/>
                        </w:rPr>
                        <w:t>Argentina</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686868"/>
                          <w:kern w:val="24"/>
                          <w:sz w:val="18"/>
                          <w:lang w:val="es-ES_tradnl"/>
                        </w:rPr>
                        <w:t xml:space="preserve">San Martín 550, </w:t>
                      </w:r>
                      <w:r w:rsidRPr="00AD156E">
                        <w:rPr>
                          <w:rFonts w:cs="Segoe UI Semilight"/>
                          <w:b/>
                          <w:bCs/>
                          <w:color w:val="686868"/>
                          <w:kern w:val="24"/>
                          <w:sz w:val="18"/>
                          <w:lang w:val="es-ES_tradnl"/>
                        </w:rPr>
                        <w:t xml:space="preserve">Buenos Aires </w:t>
                      </w:r>
                      <w:r w:rsidRPr="00AD156E">
                        <w:rPr>
                          <w:rFonts w:cs="Segoe UI Semilight"/>
                          <w:color w:val="686868"/>
                          <w:kern w:val="24"/>
                          <w:sz w:val="18"/>
                          <w:lang w:val="es-ES_tradnl"/>
                        </w:rPr>
                        <w:t>(C1004AAL) |</w:t>
                      </w:r>
                      <w:r w:rsidRPr="00AD156E">
                        <w:rPr>
                          <w:rFonts w:cs="Segoe UI Semilight"/>
                          <w:b/>
                          <w:bCs/>
                          <w:color w:val="686868"/>
                          <w:kern w:val="24"/>
                          <w:sz w:val="18"/>
                          <w:lang w:val="es-ES_tradnl"/>
                        </w:rPr>
                        <w:t xml:space="preserve"> Tel.: </w:t>
                      </w:r>
                      <w:r w:rsidRPr="00AD156E">
                        <w:rPr>
                          <w:rFonts w:cs="Segoe UI Semilight"/>
                          <w:color w:val="686868"/>
                          <w:kern w:val="24"/>
                          <w:sz w:val="18"/>
                          <w:lang w:val="es-ES_tradnl"/>
                        </w:rPr>
                        <w:t>(+54-11)  5276-1999</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18"/>
                          <w:lang w:val="es-ES_tradnl"/>
                        </w:rPr>
                        <w:t>contacto@</w:t>
                      </w:r>
                      <w:r w:rsidRPr="00AD156E">
                        <w:rPr>
                          <w:rFonts w:cs="Segoe UI Semilight"/>
                          <w:color w:val="E30513"/>
                          <w:kern w:val="24"/>
                          <w:sz w:val="18"/>
                          <w:lang w:val="es-AR"/>
                        </w:rPr>
                        <w:t>practia.global</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b/>
                          <w:bCs/>
                          <w:color w:val="181818" w:themeColor="text1"/>
                          <w:kern w:val="24"/>
                          <w:sz w:val="18"/>
                          <w:lang w:val="es-ES_tradnl"/>
                        </w:rPr>
                        <w:t> </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32"/>
                          <w:szCs w:val="40"/>
                          <w:lang w:val="es-AR"/>
                        </w:rPr>
                        <w:t>Bolivia</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686868"/>
                          <w:kern w:val="24"/>
                          <w:sz w:val="18"/>
                          <w:lang w:val="es-ES_tradnl"/>
                        </w:rPr>
                        <w:t xml:space="preserve">Calle María de Oliveira N°4, Edificio Sanjinés, Piso 4°, Zona Brígida Equipetrol Norte, </w:t>
                      </w:r>
                      <w:r w:rsidRPr="00AD156E">
                        <w:rPr>
                          <w:rFonts w:cs="Segoe UI Semilight"/>
                          <w:color w:val="686868"/>
                          <w:kern w:val="24"/>
                          <w:sz w:val="18"/>
                          <w:lang w:val="es-ES_tradnl"/>
                        </w:rPr>
                        <w:br/>
                      </w:r>
                      <w:r w:rsidRPr="00AD156E">
                        <w:rPr>
                          <w:rFonts w:cs="Segoe UI Semilight"/>
                          <w:b/>
                          <w:bCs/>
                          <w:color w:val="686868"/>
                          <w:kern w:val="24"/>
                          <w:sz w:val="18"/>
                          <w:lang w:val="es-ES_tradnl"/>
                        </w:rPr>
                        <w:t xml:space="preserve">Santa Cruz de la Sierra </w:t>
                      </w:r>
                      <w:r w:rsidRPr="00AD156E">
                        <w:rPr>
                          <w:rFonts w:cs="Segoe UI Semilight"/>
                          <w:color w:val="686868"/>
                          <w:kern w:val="24"/>
                          <w:sz w:val="18"/>
                          <w:lang w:val="es-ES_tradnl"/>
                        </w:rPr>
                        <w:t>|</w:t>
                      </w:r>
                      <w:r w:rsidRPr="00AD156E">
                        <w:rPr>
                          <w:rFonts w:cs="Segoe UI Semilight"/>
                          <w:b/>
                          <w:bCs/>
                          <w:color w:val="686868"/>
                          <w:kern w:val="24"/>
                          <w:sz w:val="18"/>
                          <w:lang w:val="es-ES_tradnl"/>
                        </w:rPr>
                        <w:t xml:space="preserve"> Tel.:</w:t>
                      </w:r>
                      <w:r w:rsidRPr="00AD156E">
                        <w:rPr>
                          <w:rFonts w:cs="Segoe UI Semilight"/>
                          <w:color w:val="686868"/>
                          <w:kern w:val="24"/>
                          <w:sz w:val="18"/>
                          <w:lang w:val="es-ES_tradnl"/>
                        </w:rPr>
                        <w:t xml:space="preserve"> (+59 1) 3-429300 / 3-429301</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18"/>
                          <w:lang w:val="es-ES_tradnl"/>
                        </w:rPr>
                        <w:t>contacto@</w:t>
                      </w:r>
                      <w:r w:rsidRPr="00AD156E">
                        <w:rPr>
                          <w:rFonts w:cs="Segoe UI Semilight"/>
                          <w:color w:val="E30513"/>
                          <w:kern w:val="24"/>
                          <w:sz w:val="18"/>
                          <w:lang w:val="es-AR"/>
                        </w:rPr>
                        <w:t>practia.global</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686868"/>
                          <w:kern w:val="24"/>
                          <w:sz w:val="18"/>
                          <w:lang w:val="es-AR"/>
                        </w:rPr>
                        <w:t> </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32"/>
                          <w:szCs w:val="40"/>
                          <w:lang w:val="es-AR"/>
                        </w:rPr>
                        <w:t>Chile</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686868"/>
                          <w:kern w:val="24"/>
                          <w:sz w:val="18"/>
                          <w:lang w:val="es-ES_tradnl"/>
                        </w:rPr>
                        <w:t xml:space="preserve">Monseñor Sótero Sanz 161 Piso 12° </w:t>
                      </w:r>
                      <w:r w:rsidRPr="00AD156E">
                        <w:rPr>
                          <w:rFonts w:asciiTheme="minorHAnsi"/>
                          <w:color w:val="686868"/>
                          <w:kern w:val="24"/>
                          <w:sz w:val="18"/>
                          <w:lang w:val="es-ES"/>
                        </w:rPr>
                        <w:t xml:space="preserve">(C.P 7500000) </w:t>
                      </w:r>
                      <w:r w:rsidRPr="00AD156E">
                        <w:rPr>
                          <w:rFonts w:cs="Segoe UI Semilight"/>
                          <w:color w:val="686868"/>
                          <w:kern w:val="24"/>
                          <w:sz w:val="18"/>
                          <w:lang w:val="es-ES_tradnl"/>
                        </w:rPr>
                        <w:t xml:space="preserve">, </w:t>
                      </w:r>
                      <w:r w:rsidRPr="00AD156E">
                        <w:rPr>
                          <w:rFonts w:cs="Segoe UI Semilight"/>
                          <w:b/>
                          <w:bCs/>
                          <w:color w:val="686868"/>
                          <w:kern w:val="24"/>
                          <w:sz w:val="18"/>
                          <w:lang w:val="es-ES_tradnl"/>
                        </w:rPr>
                        <w:t xml:space="preserve">Providencia, Santiago </w:t>
                      </w:r>
                      <w:r w:rsidRPr="00AD156E">
                        <w:rPr>
                          <w:rFonts w:cs="Segoe UI Semilight"/>
                          <w:color w:val="686868"/>
                          <w:kern w:val="24"/>
                          <w:sz w:val="18"/>
                          <w:lang w:val="es-ES_tradnl"/>
                        </w:rPr>
                        <w:t xml:space="preserve">| </w:t>
                      </w:r>
                      <w:r w:rsidRPr="00AD156E">
                        <w:rPr>
                          <w:rFonts w:cs="Segoe UI Semilight"/>
                          <w:b/>
                          <w:bCs/>
                          <w:color w:val="686868"/>
                          <w:kern w:val="24"/>
                          <w:sz w:val="18"/>
                          <w:lang w:val="es-ES_tradnl"/>
                        </w:rPr>
                        <w:t>Tel.:</w:t>
                      </w:r>
                      <w:r w:rsidRPr="00AD156E">
                        <w:rPr>
                          <w:rFonts w:cs="Segoe UI Semilight"/>
                          <w:color w:val="686868"/>
                          <w:kern w:val="24"/>
                          <w:sz w:val="18"/>
                          <w:lang w:val="es-ES_tradnl"/>
                        </w:rPr>
                        <w:t xml:space="preserve"> (+56-2) 2334-3361 </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18"/>
                          <w:lang w:val="es-ES_tradnl"/>
                        </w:rPr>
                        <w:t>practia@</w:t>
                      </w:r>
                      <w:r w:rsidRPr="00AD156E">
                        <w:rPr>
                          <w:rFonts w:cs="Segoe UI Semilight"/>
                          <w:color w:val="E30513"/>
                          <w:kern w:val="24"/>
                          <w:sz w:val="18"/>
                          <w:lang w:val="es-AR"/>
                        </w:rPr>
                        <w:t>practia.global</w:t>
                      </w:r>
                      <w:r w:rsidRPr="00AD156E">
                        <w:rPr>
                          <w:rFonts w:cs="Segoe UI Semilight"/>
                          <w:color w:val="E30513"/>
                          <w:kern w:val="24"/>
                          <w:sz w:val="18"/>
                          <w:lang w:val="es-ES_tradnl"/>
                        </w:rPr>
                        <w:t xml:space="preserve"> </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686868"/>
                          <w:kern w:val="24"/>
                          <w:sz w:val="32"/>
                          <w:szCs w:val="39"/>
                          <w:lang w:val="es-AR"/>
                        </w:rPr>
                        <w:t> </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32"/>
                          <w:szCs w:val="40"/>
                          <w:lang w:val="es-AR"/>
                        </w:rPr>
                        <w:t>España</w:t>
                      </w:r>
                      <w:r w:rsidRPr="00AD156E">
                        <w:rPr>
                          <w:rFonts w:cs="Segoe UI Semilight"/>
                          <w:color w:val="181818" w:themeColor="text1"/>
                          <w:kern w:val="24"/>
                          <w:sz w:val="18"/>
                          <w:lang w:val="es-AR"/>
                        </w:rPr>
                        <w:br/>
                      </w:r>
                      <w:r w:rsidRPr="00AD156E">
                        <w:rPr>
                          <w:rFonts w:cs="Segoe UI Semilight"/>
                          <w:color w:val="686868"/>
                          <w:kern w:val="24"/>
                          <w:sz w:val="18"/>
                          <w:lang w:val="es-ES_tradnl"/>
                        </w:rPr>
                        <w:t xml:space="preserve">Paseo de la Castellana 95 - Planta 15 - Torre Europa 28046, </w:t>
                      </w:r>
                      <w:r w:rsidRPr="00AD156E">
                        <w:rPr>
                          <w:rFonts w:cs="Segoe UI Semilight"/>
                          <w:b/>
                          <w:bCs/>
                          <w:color w:val="686868"/>
                          <w:kern w:val="24"/>
                          <w:sz w:val="18"/>
                          <w:lang w:val="es-ES_tradnl"/>
                        </w:rPr>
                        <w:t xml:space="preserve">Madrid </w:t>
                      </w:r>
                      <w:r w:rsidRPr="00AD156E">
                        <w:rPr>
                          <w:rFonts w:cs="Segoe UI Semilight"/>
                          <w:color w:val="686868"/>
                          <w:kern w:val="24"/>
                          <w:sz w:val="18"/>
                          <w:lang w:val="es-ES_tradnl"/>
                        </w:rPr>
                        <w:t xml:space="preserve"> | </w:t>
                      </w:r>
                      <w:r w:rsidRPr="00AD156E">
                        <w:rPr>
                          <w:rFonts w:cs="Segoe UI Semilight"/>
                          <w:b/>
                          <w:bCs/>
                          <w:color w:val="686868"/>
                          <w:kern w:val="24"/>
                          <w:sz w:val="18"/>
                          <w:lang w:val="es-ES_tradnl"/>
                        </w:rPr>
                        <w:t>Tel.:</w:t>
                      </w:r>
                      <w:r w:rsidRPr="00AD156E">
                        <w:rPr>
                          <w:rFonts w:cs="Segoe UI Semilight"/>
                          <w:color w:val="686868"/>
                          <w:kern w:val="24"/>
                          <w:sz w:val="18"/>
                          <w:lang w:val="es-ES_tradnl"/>
                        </w:rPr>
                        <w:t xml:space="preserve"> (+34) 91 515 0558</w:t>
                      </w:r>
                    </w:p>
                    <w:p w:rsidR="00883F07" w:rsidRPr="00AD156E" w:rsidRDefault="00462815" w:rsidP="00883F07">
                      <w:pPr>
                        <w:spacing w:after="0" w:line="240" w:lineRule="auto"/>
                        <w:rPr>
                          <w:rFonts w:cs="Segoe UI Semilight"/>
                          <w:color w:val="E30513"/>
                          <w:kern w:val="24"/>
                          <w:sz w:val="18"/>
                          <w:lang w:val="es-AR"/>
                        </w:rPr>
                      </w:pPr>
                      <w:hyperlink r:id="rId24" w:history="1">
                        <w:r w:rsidR="00883F07" w:rsidRPr="00AD156E">
                          <w:rPr>
                            <w:rStyle w:val="Hipervnculo"/>
                            <w:rFonts w:cs="Segoe UI Semilight"/>
                            <w:kern w:val="24"/>
                            <w:sz w:val="18"/>
                            <w:lang w:val="es-ES_tradnl"/>
                          </w:rPr>
                          <w:t>practia@</w:t>
                        </w:r>
                        <w:r w:rsidR="00883F07" w:rsidRPr="00AD156E">
                          <w:rPr>
                            <w:rStyle w:val="Hipervnculo"/>
                            <w:rFonts w:cs="Segoe UI Semilight"/>
                            <w:kern w:val="24"/>
                            <w:sz w:val="18"/>
                            <w:lang w:val="es-AR"/>
                          </w:rPr>
                          <w:t>practia.global</w:t>
                        </w:r>
                      </w:hyperlink>
                    </w:p>
                    <w:p w:rsidR="00883F07" w:rsidRPr="00AD156E" w:rsidRDefault="00883F07" w:rsidP="00883F07">
                      <w:pPr>
                        <w:spacing w:after="0" w:line="240" w:lineRule="auto"/>
                        <w:rPr>
                          <w:rFonts w:cs="Segoe UI Semilight"/>
                          <w:color w:val="E30513"/>
                          <w:kern w:val="24"/>
                          <w:sz w:val="18"/>
                          <w:lang w:val="es-AR"/>
                        </w:rPr>
                      </w:pP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32"/>
                          <w:szCs w:val="40"/>
                          <w:lang w:val="es-AR"/>
                        </w:rPr>
                        <w:t>México</w:t>
                      </w:r>
                    </w:p>
                    <w:p w:rsidR="00C17A35" w:rsidRPr="001B7D64" w:rsidRDefault="00C17A35" w:rsidP="00C17A35">
                      <w:pPr>
                        <w:spacing w:after="0" w:line="240" w:lineRule="auto"/>
                        <w:rPr>
                          <w:rFonts w:cs="Segoe UI Semilight"/>
                          <w:color w:val="686868"/>
                          <w:kern w:val="24"/>
                          <w:sz w:val="18"/>
                          <w:lang w:val="es-AR"/>
                        </w:rPr>
                      </w:pPr>
                      <w:r w:rsidRPr="00C17A35">
                        <w:rPr>
                          <w:rFonts w:cs="Segoe UI Semilight"/>
                          <w:color w:val="686868"/>
                          <w:kern w:val="24"/>
                          <w:sz w:val="18"/>
                          <w:lang w:val="es-AR"/>
                        </w:rPr>
                        <w:t xml:space="preserve">Euler 152 PH Polanco, Miguel Hidalgo, CDMX (11560) | </w:t>
                      </w:r>
                      <w:r w:rsidRPr="00C17A35">
                        <w:rPr>
                          <w:rFonts w:cs="Segoe UI Semilight"/>
                          <w:b/>
                          <w:bCs/>
                          <w:color w:val="686868"/>
                          <w:kern w:val="24"/>
                          <w:sz w:val="18"/>
                          <w:lang w:val="es-AR"/>
                        </w:rPr>
                        <w:t>México D.F</w:t>
                      </w:r>
                      <w:r w:rsidRPr="00C17A35">
                        <w:rPr>
                          <w:rFonts w:cs="Segoe UI Semilight"/>
                          <w:color w:val="686868"/>
                          <w:kern w:val="24"/>
                          <w:sz w:val="18"/>
                          <w:lang w:val="es-AR"/>
                        </w:rPr>
                        <w:t xml:space="preserve"> </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686868"/>
                          <w:kern w:val="24"/>
                          <w:sz w:val="18"/>
                          <w:lang w:val="es-ES_tradnl"/>
                        </w:rPr>
                        <w:t xml:space="preserve">Prol. Corregidora No. 338 Oficina 3 y 4 (76160) |Fracc. Alamos 3ra. Sección, </w:t>
                      </w:r>
                      <w:r w:rsidRPr="00AD156E">
                        <w:rPr>
                          <w:rFonts w:cs="Segoe UI Semilight"/>
                          <w:color w:val="686868"/>
                          <w:kern w:val="24"/>
                          <w:sz w:val="18"/>
                          <w:lang w:val="es-ES_tradnl"/>
                        </w:rPr>
                        <w:br/>
                      </w:r>
                      <w:r w:rsidRPr="00AD156E">
                        <w:rPr>
                          <w:rFonts w:cs="Segoe UI Semilight"/>
                          <w:b/>
                          <w:bCs/>
                          <w:color w:val="686868"/>
                          <w:kern w:val="24"/>
                          <w:sz w:val="18"/>
                          <w:lang w:val="es-ES_tradnl"/>
                        </w:rPr>
                        <w:t>Querétaro, Qro.  Tel.:</w:t>
                      </w:r>
                      <w:r w:rsidRPr="00AD156E">
                        <w:rPr>
                          <w:rFonts w:cs="Segoe UI Semilight"/>
                          <w:color w:val="686868"/>
                          <w:kern w:val="24"/>
                          <w:sz w:val="18"/>
                          <w:lang w:val="es-ES_tradnl"/>
                        </w:rPr>
                        <w:t xml:space="preserve"> (+ 52) 442 245 2151/52 </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E30513"/>
                          <w:kern w:val="24"/>
                          <w:sz w:val="18"/>
                          <w:lang w:val="es-ES_tradnl"/>
                        </w:rPr>
                        <w:t>practia@practia.global</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181818" w:themeColor="text1"/>
                          <w:kern w:val="24"/>
                          <w:sz w:val="40"/>
                          <w:szCs w:val="48"/>
                          <w:lang w:val="es-AR"/>
                        </w:rPr>
                        <w:br/>
                      </w:r>
                      <w:r w:rsidRPr="00AD156E">
                        <w:rPr>
                          <w:rFonts w:cs="Segoe UI Semilight"/>
                          <w:color w:val="E30513"/>
                          <w:kern w:val="24"/>
                          <w:sz w:val="32"/>
                          <w:szCs w:val="40"/>
                          <w:lang w:val="es-AR"/>
                        </w:rPr>
                        <w:t>Perú</w:t>
                      </w:r>
                    </w:p>
                    <w:p w:rsidR="00883F07" w:rsidRPr="00AD156E" w:rsidRDefault="00883F07" w:rsidP="00883F07">
                      <w:pPr>
                        <w:spacing w:after="0" w:line="240" w:lineRule="auto"/>
                        <w:rPr>
                          <w:rFonts w:ascii="Times New Roman" w:eastAsia="Times New Roman" w:hAnsi="Times New Roman" w:cs="Times New Roman"/>
                          <w:color w:val="auto"/>
                          <w:sz w:val="20"/>
                          <w:szCs w:val="24"/>
                          <w:lang w:val="es-AR"/>
                        </w:rPr>
                      </w:pPr>
                      <w:r w:rsidRPr="00AD156E">
                        <w:rPr>
                          <w:rFonts w:cs="Segoe UI Semilight"/>
                          <w:color w:val="686868"/>
                          <w:kern w:val="24"/>
                          <w:sz w:val="18"/>
                          <w:lang w:val="es-AR"/>
                        </w:rPr>
                        <w:t xml:space="preserve">Avenida Larco 724 | Oficina 602 </w:t>
                      </w:r>
                      <w:r w:rsidRPr="00AD156E">
                        <w:rPr>
                          <w:rFonts w:asciiTheme="minorHAnsi"/>
                          <w:color w:val="686868"/>
                          <w:kern w:val="24"/>
                          <w:sz w:val="18"/>
                          <w:lang w:val="es-ES"/>
                        </w:rPr>
                        <w:t xml:space="preserve">(C.P 1500) </w:t>
                      </w:r>
                      <w:r w:rsidRPr="00AD156E">
                        <w:rPr>
                          <w:rFonts w:cs="Segoe UI Semilight"/>
                          <w:b/>
                          <w:bCs/>
                          <w:color w:val="686868"/>
                          <w:kern w:val="24"/>
                          <w:sz w:val="18"/>
                          <w:lang w:val="es-AR"/>
                        </w:rPr>
                        <w:t xml:space="preserve">Miraflores, Lima </w:t>
                      </w:r>
                      <w:r w:rsidRPr="00AD156E">
                        <w:rPr>
                          <w:rFonts w:cs="Segoe UI Semilight"/>
                          <w:color w:val="686868"/>
                          <w:kern w:val="24"/>
                          <w:sz w:val="18"/>
                          <w:lang w:val="es-AR"/>
                        </w:rPr>
                        <w:t xml:space="preserve">| </w:t>
                      </w:r>
                      <w:r w:rsidRPr="00AD156E">
                        <w:rPr>
                          <w:rFonts w:cs="Segoe UI Semilight"/>
                          <w:b/>
                          <w:bCs/>
                          <w:color w:val="686868"/>
                          <w:kern w:val="24"/>
                          <w:sz w:val="18"/>
                          <w:lang w:val="es-AR"/>
                        </w:rPr>
                        <w:t>Tel.:</w:t>
                      </w:r>
                      <w:r w:rsidRPr="00AD156E">
                        <w:rPr>
                          <w:rFonts w:cs="Segoe UI Semilight"/>
                          <w:color w:val="686868"/>
                          <w:kern w:val="24"/>
                          <w:sz w:val="18"/>
                          <w:lang w:val="es-AR"/>
                        </w:rPr>
                        <w:t xml:space="preserve"> (+ 511) 241-0293</w:t>
                      </w:r>
                    </w:p>
                    <w:p w:rsidR="00883F07" w:rsidRPr="00AD156E" w:rsidRDefault="00883F07" w:rsidP="00883F07">
                      <w:pPr>
                        <w:spacing w:after="0" w:line="240" w:lineRule="auto"/>
                        <w:rPr>
                          <w:rFonts w:ascii="Times New Roman" w:eastAsia="Times New Roman" w:hAnsi="Times New Roman" w:cs="Times New Roman"/>
                          <w:color w:val="auto"/>
                          <w:sz w:val="20"/>
                          <w:szCs w:val="24"/>
                        </w:rPr>
                      </w:pPr>
                      <w:r w:rsidRPr="00AD156E">
                        <w:rPr>
                          <w:rFonts w:cs="Segoe UI Semilight"/>
                          <w:color w:val="E30513"/>
                          <w:kern w:val="24"/>
                          <w:sz w:val="18"/>
                          <w:lang w:val="es-AR"/>
                        </w:rPr>
                        <w:t>contacto_peru@practia.global</w:t>
                      </w:r>
                    </w:p>
                    <w:p w:rsidR="00883F07" w:rsidRPr="00AD156E" w:rsidRDefault="00883F07" w:rsidP="00883F07">
                      <w:pPr>
                        <w:spacing w:after="0" w:line="240" w:lineRule="auto"/>
                        <w:rPr>
                          <w:rFonts w:ascii="Times New Roman" w:eastAsia="Times New Roman" w:hAnsi="Times New Roman" w:cs="Times New Roman"/>
                          <w:color w:val="auto"/>
                          <w:sz w:val="20"/>
                          <w:szCs w:val="24"/>
                        </w:rPr>
                      </w:pPr>
                      <w:r w:rsidRPr="00AD156E">
                        <w:rPr>
                          <w:rFonts w:cs="Segoe UI Semilight"/>
                          <w:b/>
                          <w:bCs/>
                          <w:color w:val="686868"/>
                          <w:kern w:val="24"/>
                          <w:sz w:val="18"/>
                        </w:rPr>
                        <w:t> </w:t>
                      </w:r>
                    </w:p>
                    <w:p w:rsidR="00883F07" w:rsidRPr="00AD156E" w:rsidRDefault="00883F07" w:rsidP="00883F07">
                      <w:pPr>
                        <w:spacing w:after="0" w:line="240" w:lineRule="auto"/>
                        <w:rPr>
                          <w:rFonts w:ascii="Times New Roman" w:eastAsia="Times New Roman" w:hAnsi="Times New Roman" w:cs="Times New Roman"/>
                          <w:color w:val="auto"/>
                          <w:sz w:val="20"/>
                          <w:szCs w:val="24"/>
                        </w:rPr>
                      </w:pPr>
                      <w:r w:rsidRPr="00AD156E">
                        <w:rPr>
                          <w:rFonts w:cs="Segoe UI Semilight"/>
                          <w:color w:val="E30513"/>
                          <w:kern w:val="24"/>
                          <w:sz w:val="32"/>
                          <w:szCs w:val="40"/>
                          <w:lang w:val="es-AR"/>
                        </w:rPr>
                        <w:t>Uruguay</w:t>
                      </w:r>
                    </w:p>
                    <w:p w:rsidR="00883F07" w:rsidRPr="00AD156E" w:rsidRDefault="00883F07" w:rsidP="00883F07">
                      <w:pPr>
                        <w:spacing w:after="0" w:line="240" w:lineRule="auto"/>
                        <w:rPr>
                          <w:rFonts w:ascii="Times New Roman" w:eastAsia="Times New Roman" w:hAnsi="Times New Roman" w:cs="Times New Roman"/>
                          <w:color w:val="auto"/>
                          <w:sz w:val="20"/>
                          <w:szCs w:val="24"/>
                        </w:rPr>
                      </w:pPr>
                      <w:r w:rsidRPr="00AD156E">
                        <w:rPr>
                          <w:rFonts w:cs="Segoe UI Semilight"/>
                          <w:color w:val="686868"/>
                          <w:kern w:val="24"/>
                          <w:sz w:val="18"/>
                        </w:rPr>
                        <w:t>Yi 1807, (</w:t>
                      </w:r>
                      <w:r w:rsidRPr="00AD156E">
                        <w:rPr>
                          <w:rFonts w:cs="Segoe UI Semilight"/>
                          <w:color w:val="686868"/>
                          <w:kern w:val="24"/>
                          <w:sz w:val="18"/>
                          <w:lang w:val="es-AR"/>
                        </w:rPr>
                        <w:t xml:space="preserve">11800) </w:t>
                      </w:r>
                      <w:r w:rsidRPr="00AD156E">
                        <w:rPr>
                          <w:rFonts w:cs="Segoe UI Semilight"/>
                          <w:b/>
                          <w:bCs/>
                          <w:color w:val="686868"/>
                          <w:kern w:val="24"/>
                          <w:sz w:val="18"/>
                        </w:rPr>
                        <w:t>Montevideo</w:t>
                      </w:r>
                      <w:r w:rsidRPr="00AD156E">
                        <w:rPr>
                          <w:rFonts w:cs="Segoe UI Semilight"/>
                          <w:color w:val="686868"/>
                          <w:kern w:val="24"/>
                          <w:sz w:val="18"/>
                        </w:rPr>
                        <w:t xml:space="preserve"> | </w:t>
                      </w:r>
                      <w:r w:rsidRPr="00AD156E">
                        <w:rPr>
                          <w:rFonts w:cs="Segoe UI Semilight"/>
                          <w:b/>
                          <w:bCs/>
                          <w:color w:val="686868"/>
                          <w:kern w:val="24"/>
                          <w:sz w:val="18"/>
                        </w:rPr>
                        <w:t>Tel.:</w:t>
                      </w:r>
                      <w:r w:rsidRPr="00AD156E">
                        <w:rPr>
                          <w:rFonts w:cs="Segoe UI Semilight"/>
                          <w:color w:val="686868"/>
                          <w:kern w:val="24"/>
                          <w:sz w:val="18"/>
                        </w:rPr>
                        <w:t xml:space="preserve"> (+ 598) 29290315</w:t>
                      </w:r>
                    </w:p>
                    <w:p w:rsidR="00883F07" w:rsidRPr="00AD156E" w:rsidRDefault="00883F07" w:rsidP="00883F07">
                      <w:pPr>
                        <w:spacing w:after="0" w:line="240" w:lineRule="auto"/>
                        <w:rPr>
                          <w:rFonts w:ascii="Times New Roman" w:eastAsia="Times New Roman" w:hAnsi="Times New Roman" w:cs="Times New Roman"/>
                          <w:color w:val="auto"/>
                          <w:sz w:val="20"/>
                          <w:szCs w:val="24"/>
                        </w:rPr>
                      </w:pPr>
                      <w:r w:rsidRPr="00AD156E">
                        <w:rPr>
                          <w:rFonts w:cs="Segoe UI Semilight"/>
                          <w:color w:val="E30513"/>
                          <w:kern w:val="24"/>
                          <w:sz w:val="18"/>
                        </w:rPr>
                        <w:t>contacto_uruguay@</w:t>
                      </w:r>
                      <w:r w:rsidRPr="00AD156E">
                        <w:rPr>
                          <w:rFonts w:cs="Segoe UI Semilight"/>
                          <w:color w:val="E30513"/>
                          <w:kern w:val="24"/>
                          <w:sz w:val="18"/>
                          <w:lang w:val="es-AR"/>
                        </w:rPr>
                        <w:t>practia.global</w:t>
                      </w:r>
                    </w:p>
                    <w:p w:rsidR="00883F07" w:rsidRPr="00883F07" w:rsidRDefault="00883F07" w:rsidP="00883F07">
                      <w:pPr>
                        <w:spacing w:after="0" w:line="240" w:lineRule="auto"/>
                        <w:rPr>
                          <w:rFonts w:ascii="Times New Roman" w:eastAsia="Times New Roman" w:hAnsi="Times New Roman" w:cs="Times New Roman"/>
                          <w:color w:val="auto"/>
                          <w:szCs w:val="24"/>
                        </w:rPr>
                      </w:pPr>
                    </w:p>
                    <w:p w:rsidR="00883F07" w:rsidRPr="00883F07" w:rsidRDefault="00883F07" w:rsidP="00883F07">
                      <w:pPr>
                        <w:spacing w:after="0" w:line="240" w:lineRule="auto"/>
                        <w:rPr>
                          <w:rFonts w:ascii="Times New Roman" w:eastAsia="Times New Roman" w:hAnsi="Times New Roman" w:cs="Times New Roman"/>
                          <w:color w:val="auto"/>
                          <w:szCs w:val="24"/>
                        </w:rPr>
                      </w:pPr>
                      <w:r w:rsidRPr="00883F07">
                        <w:rPr>
                          <w:rFonts w:cs="Segoe UI Semilight"/>
                          <w:color w:val="686868"/>
                          <w:kern w:val="24"/>
                          <w:sz w:val="39"/>
                          <w:szCs w:val="39"/>
                          <w:lang w:val="es-AR"/>
                        </w:rPr>
                        <w:t> </w:t>
                      </w:r>
                    </w:p>
                    <w:p w:rsidR="00F86A13" w:rsidRPr="00F86A13" w:rsidRDefault="00F86A13" w:rsidP="00F86A13">
                      <w:pPr>
                        <w:spacing w:after="0" w:line="240" w:lineRule="auto"/>
                        <w:ind w:left="720"/>
                        <w:rPr>
                          <w:rFonts w:cs="Segoe UI Semilight"/>
                          <w:sz w:val="18"/>
                          <w:lang w:val="es-AR"/>
                        </w:rPr>
                      </w:pPr>
                    </w:p>
                    <w:p w:rsidR="00F86A13" w:rsidRPr="00F86A13" w:rsidRDefault="00F86A13" w:rsidP="00F86A13">
                      <w:pPr>
                        <w:spacing w:after="0" w:line="240" w:lineRule="auto"/>
                        <w:rPr>
                          <w:rFonts w:cs="Segoe UI Semilight"/>
                          <w:sz w:val="18"/>
                          <w:lang w:val="es-AR"/>
                        </w:rPr>
                      </w:pPr>
                    </w:p>
                  </w:txbxContent>
                </v:textbox>
                <w10:wrap type="topAndBottom"/>
              </v:shape>
            </w:pict>
          </mc:Fallback>
        </mc:AlternateContent>
      </w:r>
    </w:p>
    <w:p w:rsidR="00F86A13" w:rsidRDefault="00F86A13" w:rsidP="006A0BBB">
      <w:pPr>
        <w:rPr>
          <w:noProof/>
          <w:lang w:val="es-AR" w:eastAsia="es-AR"/>
        </w:rPr>
      </w:pPr>
    </w:p>
    <w:p w:rsidR="00F86A13" w:rsidRPr="006A0BBB" w:rsidRDefault="00F86A13" w:rsidP="00F86A13">
      <w:pPr>
        <w:ind w:left="1440"/>
        <w:rPr>
          <w:bCs/>
          <w:lang w:val="es-ES_tradnl"/>
        </w:rPr>
      </w:pPr>
    </w:p>
    <w:sectPr w:rsidR="00F86A13" w:rsidRPr="006A0BBB" w:rsidSect="00D203FE">
      <w:headerReference w:type="first" r:id="rId25"/>
      <w:pgSz w:w="11907" w:h="16839" w:code="9"/>
      <w:pgMar w:top="1440" w:right="1440" w:bottom="1440" w:left="1440" w:header="720" w:footer="720" w:gutter="0"/>
      <w:pgNumType w:fmt="numberInDash"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812" w:rsidRDefault="00C42812" w:rsidP="00A239AE">
      <w:pPr>
        <w:spacing w:after="0" w:line="240" w:lineRule="auto"/>
      </w:pPr>
      <w:r>
        <w:separator/>
      </w:r>
    </w:p>
  </w:endnote>
  <w:endnote w:type="continuationSeparator" w:id="0">
    <w:p w:rsidR="00C42812" w:rsidRDefault="00C42812" w:rsidP="00A23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946374"/>
      <w:docPartObj>
        <w:docPartGallery w:val="Page Numbers (Bottom of Page)"/>
        <w:docPartUnique/>
      </w:docPartObj>
    </w:sdtPr>
    <w:sdtEndPr>
      <w:rPr>
        <w:rFonts w:cs="Segoe UI Semilight"/>
        <w:szCs w:val="26"/>
      </w:rPr>
    </w:sdtEndPr>
    <w:sdtContent>
      <w:p w:rsidR="00F10859" w:rsidRPr="00154004" w:rsidRDefault="00A16F94">
        <w:pPr>
          <w:pStyle w:val="Piedepgina"/>
          <w:jc w:val="center"/>
          <w:rPr>
            <w:rFonts w:cs="Segoe UI Semilight"/>
            <w:szCs w:val="26"/>
          </w:rPr>
        </w:pPr>
        <w:r w:rsidRPr="00154004">
          <w:rPr>
            <w:rFonts w:cs="Segoe UI Semilight"/>
            <w:szCs w:val="26"/>
          </w:rPr>
          <w:fldChar w:fldCharType="begin"/>
        </w:r>
        <w:r w:rsidR="00F10859" w:rsidRPr="00154004">
          <w:rPr>
            <w:rFonts w:cs="Segoe UI Semilight"/>
            <w:szCs w:val="26"/>
          </w:rPr>
          <w:instrText>PAGE   \* MERGEFORMAT</w:instrText>
        </w:r>
        <w:r w:rsidRPr="00154004">
          <w:rPr>
            <w:rFonts w:cs="Segoe UI Semilight"/>
            <w:szCs w:val="26"/>
          </w:rPr>
          <w:fldChar w:fldCharType="separate"/>
        </w:r>
        <w:r w:rsidR="00E07514" w:rsidRPr="00E07514">
          <w:rPr>
            <w:rFonts w:cs="Segoe UI Semilight"/>
            <w:noProof/>
            <w:szCs w:val="26"/>
            <w:lang w:val="es-ES"/>
          </w:rPr>
          <w:t>-</w:t>
        </w:r>
        <w:r w:rsidR="00E07514">
          <w:rPr>
            <w:rFonts w:cs="Segoe UI Semilight"/>
            <w:noProof/>
            <w:szCs w:val="26"/>
          </w:rPr>
          <w:t xml:space="preserve"> 8 -</w:t>
        </w:r>
        <w:r w:rsidRPr="00154004">
          <w:rPr>
            <w:rFonts w:cs="Segoe UI Semilight"/>
            <w:szCs w:val="26"/>
          </w:rPr>
          <w:fldChar w:fldCharType="end"/>
        </w:r>
      </w:p>
    </w:sdtContent>
  </w:sdt>
  <w:p w:rsidR="004F7466" w:rsidRPr="00F86A13" w:rsidRDefault="00C42812" w:rsidP="00CB17D1">
    <w:pPr>
      <w:pStyle w:val="Encabezado"/>
      <w:tabs>
        <w:tab w:val="clear" w:pos="4680"/>
        <w:tab w:val="clear" w:pos="9360"/>
        <w:tab w:val="left" w:pos="5376"/>
      </w:tabs>
      <w:rPr>
        <w:rFonts w:cs="Segoe UI Semilight"/>
        <w:color w:val="515151" w:themeColor="text1" w:themeTint="BF"/>
        <w:sz w:val="16"/>
        <w:szCs w:val="16"/>
        <w:lang w:val="es-MX"/>
      </w:rPr>
    </w:pPr>
    <w:sdt>
      <w:sdtPr>
        <w:rPr>
          <w:rFonts w:cs="Segoe UI Semilight"/>
          <w:sz w:val="16"/>
          <w:szCs w:val="16"/>
          <w:lang w:val="es-AR"/>
        </w:rPr>
        <w:alias w:val="Title"/>
        <w:tag w:val=""/>
        <w:id w:val="425159211"/>
        <w:dataBinding w:prefixMappings="xmlns:ns0='http://purl.org/dc/elements/1.1/' xmlns:ns1='http://schemas.openxmlformats.org/package/2006/metadata/core-properties' " w:xpath="/ns1:coreProperties[1]/ns0:title[1]" w:storeItemID="{6C3C8BC8-F283-45AE-878A-BAB7291924A1}"/>
        <w:text/>
      </w:sdtPr>
      <w:sdtEndPr/>
      <w:sdtContent>
        <w:r w:rsidR="00125944" w:rsidRPr="001B7D64">
          <w:rPr>
            <w:rFonts w:cs="Segoe UI Semilight"/>
            <w:sz w:val="16"/>
            <w:szCs w:val="16"/>
            <w:lang w:val="es-AR"/>
          </w:rPr>
          <w:t>Gestión de la Configuración</w:t>
        </w:r>
      </w:sdtContent>
    </w:sdt>
    <w:r w:rsidR="00C661C4" w:rsidRPr="00F86A13">
      <w:rPr>
        <w:rFonts w:cs="Segoe UI Semilight"/>
        <w:sz w:val="16"/>
        <w:szCs w:val="16"/>
        <w:lang w:val="es-MX"/>
      </w:rPr>
      <w:tab/>
    </w:r>
    <w:r w:rsidR="00C661C4" w:rsidRPr="00F86A13">
      <w:rPr>
        <w:rFonts w:cs="Segoe UI Semilight"/>
        <w:sz w:val="16"/>
        <w:szCs w:val="16"/>
        <w:lang w:val="es-MX"/>
      </w:rPr>
      <w:tab/>
    </w:r>
    <w:r w:rsidR="00AD19F4">
      <w:rPr>
        <w:rFonts w:cs="Segoe UI Semilight"/>
        <w:sz w:val="16"/>
        <w:szCs w:val="16"/>
        <w:lang w:val="es-MX"/>
      </w:rPr>
      <w:t>08/AGO</w:t>
    </w:r>
    <w:r w:rsidR="0062650A">
      <w:rPr>
        <w:rFonts w:cs="Segoe UI Semilight"/>
        <w:sz w:val="16"/>
        <w:szCs w:val="16"/>
        <w:lang w:val="es-MX"/>
      </w:rPr>
      <w:t>/</w:t>
    </w:r>
    <w:r w:rsidR="00D5564E">
      <w:rPr>
        <w:rFonts w:cs="Segoe UI Semilight"/>
        <w:sz w:val="16"/>
        <w:szCs w:val="16"/>
        <w:lang w:val="es-MX"/>
      </w:rPr>
      <w:t xml:space="preserve">2017 - </w:t>
    </w:r>
    <w:r w:rsidR="00CB17D1" w:rsidRPr="00F86A13">
      <w:rPr>
        <w:rFonts w:cs="Segoe UI Semilight"/>
        <w:color w:val="515151" w:themeColor="text1" w:themeTint="BF"/>
        <w:sz w:val="16"/>
        <w:szCs w:val="16"/>
        <w:lang w:val="es-MX"/>
      </w:rPr>
      <w:t xml:space="preserve">COPYRIGHT © </w:t>
    </w:r>
    <w:r w:rsidR="00622D89" w:rsidRPr="00F86A13">
      <w:rPr>
        <w:rFonts w:cs="Segoe UI Semilight"/>
        <w:color w:val="515151" w:themeColor="text1" w:themeTint="BF"/>
        <w:sz w:val="16"/>
        <w:szCs w:val="16"/>
        <w:lang w:val="es-MX"/>
      </w:rPr>
      <w:t xml:space="preserve">PRACTIA </w:t>
    </w:r>
    <w:r w:rsidR="008233E2" w:rsidRPr="00F86A13">
      <w:rPr>
        <w:rFonts w:cs="Segoe UI Semilight"/>
        <w:color w:val="515151" w:themeColor="text1" w:themeTint="BF"/>
        <w:sz w:val="16"/>
        <w:szCs w:val="16"/>
        <w:lang w:val="es-MX"/>
      </w:rPr>
      <w:t>201</w:t>
    </w:r>
    <w:r w:rsidR="00154004">
      <w:rPr>
        <w:rFonts w:cs="Segoe UI Semilight"/>
        <w:color w:val="515151" w:themeColor="text1" w:themeTint="BF"/>
        <w:sz w:val="16"/>
        <w:szCs w:val="16"/>
        <w:lang w:val="es-MX"/>
      </w:rPr>
      <w:t>7</w:t>
    </w:r>
  </w:p>
  <w:sdt>
    <w:sdtPr>
      <w:rPr>
        <w:rFonts w:cs="Segoe UI Semilight"/>
        <w:color w:val="515151" w:themeColor="text1" w:themeTint="BF"/>
        <w:sz w:val="16"/>
        <w:szCs w:val="16"/>
        <w:lang w:val="es-MX"/>
      </w:rPr>
      <w:alias w:val="Subject"/>
      <w:tag w:val=""/>
      <w:id w:val="1377903501"/>
      <w:dataBinding w:prefixMappings="xmlns:ns0='http://purl.org/dc/elements/1.1/' xmlns:ns1='http://schemas.openxmlformats.org/package/2006/metadata/core-properties' " w:xpath="/ns1:coreProperties[1]/ns0:subject[1]" w:storeItemID="{6C3C8BC8-F283-45AE-878A-BAB7291924A1}"/>
      <w:text/>
    </w:sdtPr>
    <w:sdtEndPr/>
    <w:sdtContent>
      <w:p w:rsidR="00CB17D1" w:rsidRPr="00F86A13" w:rsidRDefault="001B7D64" w:rsidP="00CB17D1">
        <w:pPr>
          <w:pStyle w:val="Encabezado"/>
          <w:tabs>
            <w:tab w:val="clear" w:pos="4680"/>
            <w:tab w:val="clear" w:pos="9360"/>
            <w:tab w:val="left" w:pos="5376"/>
          </w:tabs>
          <w:rPr>
            <w:rFonts w:cs="Segoe UI Semilight"/>
            <w:color w:val="515151" w:themeColor="text1" w:themeTint="BF"/>
            <w:sz w:val="16"/>
            <w:szCs w:val="16"/>
            <w:lang w:val="es-MX"/>
          </w:rPr>
        </w:pPr>
        <w:r>
          <w:rPr>
            <w:rFonts w:cs="Segoe UI Semilight"/>
            <w:color w:val="515151" w:themeColor="text1" w:themeTint="BF"/>
            <w:sz w:val="16"/>
            <w:szCs w:val="16"/>
            <w:lang w:val="es-MX"/>
          </w:rPr>
          <w:t>Versión 1.0</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3E2" w:rsidRDefault="00502CD1">
    <w:pPr>
      <w:pStyle w:val="Piedepgina"/>
    </w:pPr>
    <w:r>
      <w:rPr>
        <w:noProof/>
        <w:lang w:val="es-AR" w:eastAsia="es-AR"/>
      </w:rPr>
      <mc:AlternateContent>
        <mc:Choice Requires="wps">
          <w:drawing>
            <wp:anchor distT="0" distB="0" distL="114300" distR="114300" simplePos="0" relativeHeight="251656704" behindDoc="0" locked="0" layoutInCell="1" allowOverlap="1" wp14:anchorId="0807336D">
              <wp:simplePos x="0" y="0"/>
              <wp:positionH relativeFrom="page">
                <wp:align>left</wp:align>
              </wp:positionH>
              <wp:positionV relativeFrom="paragraph">
                <wp:posOffset>212090</wp:posOffset>
              </wp:positionV>
              <wp:extent cx="9562465" cy="57150"/>
              <wp:effectExtent l="0" t="0" r="0" b="0"/>
              <wp:wrapNone/>
              <wp:docPr id="21"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62465" cy="571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ect w14:anchorId="2EAD2EA8" id="Rectángulo 7" o:spid="_x0000_s1026" style="position:absolute;margin-left:0;margin-top:16.7pt;width:752.95pt;height:4.5pt;z-index:2516567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" fillcolor="#e30513" stroked="f" strokeweight="2pt">
              <v:path arrowok="t"/>
              <w10:wrap anchorx="page"/>
            </v:rect>
          </w:pict>
        </mc:Fallback>
      </mc:AlternateContent>
    </w:r>
    <w:r w:rsidR="00154004">
      <w:rPr>
        <w:noProof/>
        <w:lang w:val="es-AR" w:eastAsia="es-AR"/>
      </w:rPr>
      <w:drawing>
        <wp:anchor distT="0" distB="0" distL="114300" distR="114300" simplePos="0" relativeHeight="251653632" behindDoc="1" locked="0" layoutInCell="1" allowOverlap="1">
          <wp:simplePos x="0" y="0"/>
          <wp:positionH relativeFrom="column">
            <wp:posOffset>2146300</wp:posOffset>
          </wp:positionH>
          <wp:positionV relativeFrom="paragraph">
            <wp:posOffset>-803910</wp:posOffset>
          </wp:positionV>
          <wp:extent cx="1346200" cy="825500"/>
          <wp:effectExtent l="0" t="0" r="0" b="0"/>
          <wp:wrapTight wrapText="bothSides">
            <wp:wrapPolygon edited="0">
              <wp:start x="13755" y="498"/>
              <wp:lineTo x="3668" y="5982"/>
              <wp:lineTo x="3668" y="9471"/>
              <wp:lineTo x="306" y="11465"/>
              <wp:lineTo x="306" y="20437"/>
              <wp:lineTo x="2140" y="20437"/>
              <wp:lineTo x="20785" y="17945"/>
              <wp:lineTo x="21396" y="11963"/>
              <wp:lineTo x="18951" y="10468"/>
              <wp:lineTo x="16506" y="9471"/>
              <wp:lineTo x="17728" y="4985"/>
              <wp:lineTo x="15894" y="498"/>
              <wp:lineTo x="13755" y="498"/>
            </wp:wrapPolygon>
          </wp:wrapTight>
          <wp:docPr id="5"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n 97"/>
                  <pic:cNvPicPr>
                    <a:picLocks noChangeAspect="1"/>
                  </pic:cNvPicPr>
                </pic:nvPicPr>
                <pic:blipFill rotWithShape="1">
                  <a:blip r:embed="rId1" cstate="print">
                    <a:extLst>
                      <a:ext uri="{28A0092B-C50C-407E-A947-70E740481C1C}">
                        <a14:useLocalDpi xmlns:a14="http://schemas.microsoft.com/office/drawing/2010/main" val="0"/>
                      </a:ext>
                    </a:extLst>
                  </a:blip>
                  <a:srcRect l="10731" r="12369" b="8802"/>
                  <a:stretch/>
                </pic:blipFill>
                <pic:spPr>
                  <a:xfrm>
                    <a:off x="0" y="0"/>
                    <a:ext cx="1346200" cy="8255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812" w:rsidRDefault="00C42812" w:rsidP="00A239AE">
      <w:pPr>
        <w:spacing w:after="0" w:line="240" w:lineRule="auto"/>
      </w:pPr>
      <w:r>
        <w:separator/>
      </w:r>
    </w:p>
  </w:footnote>
  <w:footnote w:type="continuationSeparator" w:id="0">
    <w:p w:rsidR="00C42812" w:rsidRDefault="00C42812" w:rsidP="00A23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9AE" w:rsidRDefault="00C42812">
    <w:pPr>
      <w:pStyle w:val="Encabezado"/>
    </w:pPr>
    <w:r>
      <w:rPr>
        <w:noProof/>
      </w:rPr>
      <w:pict w14:anchorId="243C34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21565" o:spid="_x0000_s2053" type="#_x0000_t75" style="position:absolute;margin-left:0;margin-top:0;width:286.3pt;height:420.95pt;z-index:-251654656;mso-position-horizontal:center;mso-position-horizontal-relative:margin;mso-position-vertical:center;mso-position-vertical-relative:margin" o:allowincell="f">
          <v:imagedata r:id="rId1" o:title="grup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6A1" w:rsidRPr="00F86A13" w:rsidRDefault="00154004" w:rsidP="00154004">
    <w:pPr>
      <w:pStyle w:val="Encabezado"/>
      <w:tabs>
        <w:tab w:val="clear" w:pos="4680"/>
        <w:tab w:val="clear" w:pos="9360"/>
        <w:tab w:val="left" w:pos="5376"/>
      </w:tabs>
      <w:rPr>
        <w:rFonts w:cs="Segoe UI Semilight"/>
        <w:color w:val="515151" w:themeColor="text1" w:themeTint="BF"/>
        <w:sz w:val="16"/>
        <w:szCs w:val="16"/>
      </w:rPr>
    </w:pPr>
    <w:r w:rsidRPr="00154004">
      <w:rPr>
        <w:noProof/>
        <w:color w:val="515151" w:themeColor="text1" w:themeTint="BF"/>
        <w:sz w:val="16"/>
        <w:szCs w:val="16"/>
        <w:lang w:val="es-AR" w:eastAsia="es-AR"/>
      </w:rPr>
      <w:drawing>
        <wp:anchor distT="0" distB="0" distL="114300" distR="114300" simplePos="0" relativeHeight="251654656" behindDoc="0" locked="0" layoutInCell="1" allowOverlap="1">
          <wp:simplePos x="0" y="0"/>
          <wp:positionH relativeFrom="column">
            <wp:posOffset>5575300</wp:posOffset>
          </wp:positionH>
          <wp:positionV relativeFrom="paragraph">
            <wp:posOffset>-228600</wp:posOffset>
          </wp:positionV>
          <wp:extent cx="948055" cy="517245"/>
          <wp:effectExtent l="0" t="0" r="0" b="0"/>
          <wp:wrapNone/>
          <wp:docPr id="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8055" cy="517245"/>
                  </a:xfrm>
                  <a:prstGeom prst="rect">
                    <a:avLst/>
                  </a:prstGeom>
                </pic:spPr>
              </pic:pic>
            </a:graphicData>
          </a:graphic>
        </wp:anchor>
      </w:drawing>
    </w:r>
    <w:sdt>
      <w:sdtPr>
        <w:rPr>
          <w:rFonts w:cs="Segoe UI Semilight"/>
          <w:color w:val="515151" w:themeColor="text1" w:themeTint="BF"/>
          <w:sz w:val="16"/>
          <w:szCs w:val="16"/>
        </w:rPr>
        <w:alias w:val="Asunto"/>
        <w:tag w:val=""/>
        <w:id w:val="1644536534"/>
        <w:dataBinding w:prefixMappings="xmlns:ns0='http://purl.org/dc/elements/1.1/' xmlns:ns1='http://schemas.openxmlformats.org/package/2006/metadata/core-properties' " w:xpath="/ns1:coreProperties[1]/ns0:subject[1]" w:storeItemID="{6C3C8BC8-F283-45AE-878A-BAB7291924A1}"/>
        <w:text/>
      </w:sdtPr>
      <w:sdtEndPr/>
      <w:sdtContent>
        <w:r w:rsidR="001B7D64">
          <w:rPr>
            <w:rFonts w:cs="Segoe UI Semilight"/>
            <w:color w:val="515151" w:themeColor="text1" w:themeTint="BF"/>
            <w:sz w:val="16"/>
            <w:szCs w:val="16"/>
          </w:rPr>
          <w:t>Versión 1.0</w:t>
        </w:r>
      </w:sdtContent>
    </w:sdt>
  </w:p>
  <w:p w:rsidR="00276974" w:rsidRDefault="00276974" w:rsidP="009536A1">
    <w:pPr>
      <w:pStyle w:val="Encabezado"/>
      <w:tabs>
        <w:tab w:val="clear" w:pos="4680"/>
        <w:tab w:val="clear" w:pos="9360"/>
        <w:tab w:val="left" w:pos="5376"/>
      </w:tabs>
      <w:rPr>
        <w:color w:val="515151" w:themeColor="text1" w:themeTint="BF"/>
        <w:sz w:val="16"/>
        <w:szCs w:val="16"/>
      </w:rPr>
    </w:pPr>
  </w:p>
  <w:p w:rsidR="009536A1" w:rsidRPr="000A5D17" w:rsidRDefault="009536A1" w:rsidP="0081183C">
    <w:pPr>
      <w:pStyle w:val="Encabezado"/>
      <w:tabs>
        <w:tab w:val="clear" w:pos="4680"/>
        <w:tab w:val="clear" w:pos="9360"/>
        <w:tab w:val="left" w:pos="5376"/>
      </w:tabs>
      <w:jc w:val="righ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1C4" w:rsidRDefault="00502CD1">
    <w:pPr>
      <w:pStyle w:val="Encabezado"/>
    </w:pPr>
    <w:r>
      <w:rPr>
        <w:noProof/>
        <w:lang w:val="es-AR" w:eastAsia="es-AR"/>
      </w:rPr>
      <mc:AlternateContent>
        <mc:Choice Requires="wps">
          <w:drawing>
            <wp:anchor distT="0" distB="0" distL="114300" distR="114300" simplePos="0" relativeHeight="251655680" behindDoc="0" locked="0" layoutInCell="1" allowOverlap="1" wp14:anchorId="6470228C">
              <wp:simplePos x="0" y="0"/>
              <wp:positionH relativeFrom="page">
                <wp:align>right</wp:align>
              </wp:positionH>
              <wp:positionV relativeFrom="paragraph">
                <wp:posOffset>-466725</wp:posOffset>
              </wp:positionV>
              <wp:extent cx="7943850" cy="939800"/>
              <wp:effectExtent l="0" t="0" r="0" b="0"/>
              <wp:wrapNone/>
              <wp:docPr id="22"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43850" cy="93980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ect w14:anchorId="414C6D17" id="Rectángulo 8" o:spid="_x0000_s1026" style="position:absolute;margin-left:574.3pt;margin-top:-36.75pt;width:625.5pt;height:74pt;z-index:2516556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" fillcolor="#e30513" stroked="f" strokeweight="2pt">
              <v:path arrowok="t"/>
              <w10:wrap anchorx="page"/>
            </v:rect>
          </w:pict>
        </mc:Fallback>
      </mc:AlternateContent>
    </w:r>
    <w:r>
      <w:rPr>
        <w:noProof/>
        <w:lang w:val="es-AR" w:eastAsia="es-AR"/>
      </w:rPr>
      <mc:AlternateContent>
        <mc:Choice Requires="wps">
          <w:drawing>
            <wp:anchor distT="0" distB="0" distL="114300" distR="114300" simplePos="0" relativeHeight="251660800" behindDoc="0" locked="0" layoutInCell="1" allowOverlap="1" wp14:anchorId="01FC98F3">
              <wp:simplePos x="0" y="0"/>
              <wp:positionH relativeFrom="column">
                <wp:posOffset>-723900</wp:posOffset>
              </wp:positionH>
              <wp:positionV relativeFrom="paragraph">
                <wp:posOffset>-168910</wp:posOffset>
              </wp:positionV>
              <wp:extent cx="355600" cy="355600"/>
              <wp:effectExtent l="0" t="0" r="0" b="0"/>
              <wp:wrapNone/>
              <wp:docPr id="28" name="Anillo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0" cy="355600"/>
                      </a:xfrm>
                      <a:prstGeom prst="donut">
                        <a:avLst>
                          <a:gd name="adj" fmla="val 14417"/>
                        </a:avLst>
                      </a:prstGeom>
                      <a:solidFill>
                        <a:schemeClr val="bg1">
                          <a:lumMod val="100000"/>
                          <a:lumOff val="0"/>
                        </a:schemeClr>
                      </a:solidFill>
                      <a:ln>
                        <a:noFill/>
                      </a:ln>
                      <a:extLst>
                        <a:ext uri="{91240B29-F687-4F45-9708-019B960494DF}">
                          <a14:hiddenLine xmlns:a14="http://schemas.microsoft.com/office/drawing/2010/main" w="25400" cap="flat" cmpd="sng" algn="ctr">
                            <a:solidFill>
                              <a:srgbClr val="000000"/>
                            </a:solidFill>
                            <a:prstDash val="solid"/>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BD3A040"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nillo 87" o:spid="_x0000_s1026" type="#_x0000_t23" style="position:absolute;margin-left:-57pt;margin-top:-13.3pt;width:28pt;height:2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" adj="3114" fillcolor="white [3212]" stroked="f" strokeweight="2pt"/>
          </w:pict>
        </mc:Fallback>
      </mc:AlternateContent>
    </w:r>
    <w:r>
      <w:rPr>
        <w:noProof/>
        <w:lang w:val="es-AR" w:eastAsia="es-AR"/>
      </w:rPr>
      <mc:AlternateContent>
        <mc:Choice Requires="wps">
          <w:drawing>
            <wp:anchor distT="4294967294" distB="4294967294" distL="114300" distR="114300" simplePos="0" relativeHeight="251658752" behindDoc="0" locked="0" layoutInCell="1" allowOverlap="1" wp14:anchorId="3992C205">
              <wp:simplePos x="0" y="0"/>
              <wp:positionH relativeFrom="column">
                <wp:posOffset>5924550</wp:posOffset>
              </wp:positionH>
              <wp:positionV relativeFrom="paragraph">
                <wp:posOffset>57149</wp:posOffset>
              </wp:positionV>
              <wp:extent cx="288290" cy="0"/>
              <wp:effectExtent l="0" t="0" r="16510" b="0"/>
              <wp:wrapNone/>
              <wp:docPr id="27" name="Conector recto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829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8B2632" id="Conector recto 95"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66.5pt,4.5pt" to="489.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" strokecolor="white [3212]" strokeweight="1.5pt">
              <o:lock v:ext="edit" shapetype="f"/>
            </v:line>
          </w:pict>
        </mc:Fallback>
      </mc:AlternateContent>
    </w:r>
    <w:r>
      <w:rPr>
        <w:noProof/>
        <w:lang w:val="es-AR" w:eastAsia="es-AR"/>
      </w:rPr>
      <mc:AlternateContent>
        <mc:Choice Requires="wps">
          <w:drawing>
            <wp:anchor distT="0" distB="0" distL="114300" distR="114300" simplePos="0" relativeHeight="251659776" behindDoc="0" locked="0" layoutInCell="1" allowOverlap="1" wp14:anchorId="40D35399">
              <wp:simplePos x="0" y="0"/>
              <wp:positionH relativeFrom="column">
                <wp:posOffset>6286500</wp:posOffset>
              </wp:positionH>
              <wp:positionV relativeFrom="paragraph">
                <wp:posOffset>0</wp:posOffset>
              </wp:positionV>
              <wp:extent cx="113665" cy="113665"/>
              <wp:effectExtent l="0" t="0" r="0" b="0"/>
              <wp:wrapNone/>
              <wp:docPr id="26" name="Elips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665" cy="1136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ACCDB25" id="Elipse 96" o:spid="_x0000_s1026" style="position:absolute;margin-left:495pt;margin-top:0;width:8.95pt;height:8.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" fillcolor="white [3212]" stroked="f" strokeweight="2pt">
              <v:path arrowok="t"/>
            </v:oval>
          </w:pict>
        </mc:Fallback>
      </mc:AlternateContent>
    </w:r>
    <w:r>
      <w:rPr>
        <w:noProof/>
        <w:lang w:val="es-AR" w:eastAsia="es-AR"/>
      </w:rPr>
      <mc:AlternateContent>
        <mc:Choice Requires="wps">
          <w:drawing>
            <wp:anchor distT="4294967294" distB="4294967294" distL="114300" distR="114300" simplePos="0" relativeHeight="251657728" behindDoc="0" locked="0" layoutInCell="1" allowOverlap="1" wp14:anchorId="1D8EBA45">
              <wp:simplePos x="0" y="0"/>
              <wp:positionH relativeFrom="column">
                <wp:posOffset>-1476375</wp:posOffset>
              </wp:positionH>
              <wp:positionV relativeFrom="paragraph">
                <wp:posOffset>57149</wp:posOffset>
              </wp:positionV>
              <wp:extent cx="504190" cy="0"/>
              <wp:effectExtent l="0" t="0" r="10160" b="0"/>
              <wp:wrapNone/>
              <wp:docPr id="25" name="Conector recto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190" cy="0"/>
                      </a:xfrm>
                      <a:prstGeom prst="line">
                        <a:avLst/>
                      </a:prstGeom>
                      <a:ln w="19050">
                        <a:solidFill>
                          <a:srgbClr val="C5C5C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A5F91B" id="Conector recto 94"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16.25pt,4.5pt" to="-76.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" strokecolor="#c5c5c5" strokeweight="1.5pt">
              <o:lock v:ext="edit" shapetype="f"/>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678" w:rsidRDefault="004E4678" w:rsidP="001F7CE4">
    <w:pPr>
      <w:pStyle w:val="Encabezado"/>
      <w:tabs>
        <w:tab w:val="left" w:pos="172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55DB2"/>
    <w:multiLevelType w:val="multilevel"/>
    <w:tmpl w:val="AF840CD0"/>
    <w:lvl w:ilvl="0">
      <w:start w:val="1"/>
      <w:numFmt w:val="decimal"/>
      <w:lvlText w:val="%1."/>
      <w:lvlJc w:val="left"/>
      <w:pPr>
        <w:tabs>
          <w:tab w:val="num" w:pos="795"/>
        </w:tabs>
        <w:ind w:left="794" w:hanging="397"/>
      </w:pPr>
      <w:rPr>
        <w:rFonts w:hint="default"/>
      </w:rPr>
    </w:lvl>
    <w:lvl w:ilvl="1">
      <w:start w:val="1"/>
      <w:numFmt w:val="decimal"/>
      <w:lvlText w:val="%1.%2."/>
      <w:lvlJc w:val="left"/>
      <w:pPr>
        <w:tabs>
          <w:tab w:val="num" w:pos="794"/>
        </w:tabs>
        <w:ind w:left="1702" w:hanging="908"/>
      </w:pPr>
      <w:rPr>
        <w:rFonts w:ascii="Arial" w:hAnsi="Arial" w:hint="default"/>
        <w:sz w:val="28"/>
      </w:rPr>
    </w:lvl>
    <w:lvl w:ilvl="2">
      <w:start w:val="1"/>
      <w:numFmt w:val="decimal"/>
      <w:lvlText w:val="%1.%2.%3."/>
      <w:lvlJc w:val="left"/>
      <w:pPr>
        <w:tabs>
          <w:tab w:val="num" w:pos="1644"/>
        </w:tabs>
        <w:ind w:left="2948" w:hanging="1304"/>
      </w:pPr>
      <w:rPr>
        <w:rFonts w:hint="default"/>
      </w:rPr>
    </w:lvl>
    <w:lvl w:ilvl="3">
      <w:start w:val="1"/>
      <w:numFmt w:val="decimal"/>
      <w:lvlText w:val="%1.%2.%3.%4"/>
      <w:lvlJc w:val="left"/>
      <w:pPr>
        <w:tabs>
          <w:tab w:val="num" w:pos="3436"/>
        </w:tabs>
        <w:ind w:left="3004" w:hanging="648"/>
      </w:pPr>
      <w:rPr>
        <w:rFonts w:hint="default"/>
      </w:rPr>
    </w:lvl>
    <w:lvl w:ilvl="4">
      <w:start w:val="1"/>
      <w:numFmt w:val="decimal"/>
      <w:lvlText w:val="%1.%2.%3.%4.%5."/>
      <w:lvlJc w:val="left"/>
      <w:pPr>
        <w:tabs>
          <w:tab w:val="num" w:pos="4156"/>
        </w:tabs>
        <w:ind w:left="3508" w:hanging="792"/>
      </w:pPr>
      <w:rPr>
        <w:rFonts w:hint="default"/>
      </w:rPr>
    </w:lvl>
    <w:lvl w:ilvl="5">
      <w:start w:val="1"/>
      <w:numFmt w:val="decimal"/>
      <w:lvlText w:val="%1.%2.%3.%4.%5.%6."/>
      <w:lvlJc w:val="left"/>
      <w:pPr>
        <w:tabs>
          <w:tab w:val="num" w:pos="4876"/>
        </w:tabs>
        <w:ind w:left="4012" w:hanging="936"/>
      </w:pPr>
      <w:rPr>
        <w:rFonts w:hint="default"/>
      </w:rPr>
    </w:lvl>
    <w:lvl w:ilvl="6">
      <w:start w:val="1"/>
      <w:numFmt w:val="decimal"/>
      <w:lvlText w:val="%1.%2.%3.%4.%5.%6.%7."/>
      <w:lvlJc w:val="left"/>
      <w:pPr>
        <w:tabs>
          <w:tab w:val="num" w:pos="5596"/>
        </w:tabs>
        <w:ind w:left="4516" w:hanging="1080"/>
      </w:pPr>
      <w:rPr>
        <w:rFonts w:hint="default"/>
      </w:rPr>
    </w:lvl>
    <w:lvl w:ilvl="7">
      <w:start w:val="1"/>
      <w:numFmt w:val="decimal"/>
      <w:lvlText w:val="%1.%2.%3.%4.%5.%6.%7.%8."/>
      <w:lvlJc w:val="left"/>
      <w:pPr>
        <w:tabs>
          <w:tab w:val="num" w:pos="5956"/>
        </w:tabs>
        <w:ind w:left="5020" w:hanging="1224"/>
      </w:pPr>
      <w:rPr>
        <w:rFonts w:hint="default"/>
      </w:rPr>
    </w:lvl>
    <w:lvl w:ilvl="8">
      <w:start w:val="1"/>
      <w:numFmt w:val="decimal"/>
      <w:lvlText w:val="%1.%2.%3.%4.%5.%6.%7.%8.%9."/>
      <w:lvlJc w:val="left"/>
      <w:pPr>
        <w:tabs>
          <w:tab w:val="num" w:pos="6676"/>
        </w:tabs>
        <w:ind w:left="5596" w:hanging="1440"/>
      </w:pPr>
      <w:rPr>
        <w:rFonts w:hint="default"/>
      </w:rPr>
    </w:lvl>
  </w:abstractNum>
  <w:abstractNum w:abstractNumId="1" w15:restartNumberingAfterBreak="0">
    <w:nsid w:val="2CEB5E05"/>
    <w:multiLevelType w:val="hybridMultilevel"/>
    <w:tmpl w:val="855C8A40"/>
    <w:lvl w:ilvl="0" w:tplc="2C0A0001">
      <w:start w:val="1"/>
      <w:numFmt w:val="bullet"/>
      <w:lvlText w:val=""/>
      <w:lvlJc w:val="left"/>
      <w:pPr>
        <w:ind w:left="786"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2" w15:restartNumberingAfterBreak="0">
    <w:nsid w:val="5B773023"/>
    <w:multiLevelType w:val="hybridMultilevel"/>
    <w:tmpl w:val="C2B04B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ECC026B"/>
    <w:multiLevelType w:val="hybridMultilevel"/>
    <w:tmpl w:val="2D72B644"/>
    <w:lvl w:ilvl="0" w:tplc="FFC272A2">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15:restartNumberingAfterBreak="0">
    <w:nsid w:val="60CD5909"/>
    <w:multiLevelType w:val="multilevel"/>
    <w:tmpl w:val="9C6C4B74"/>
    <w:lvl w:ilvl="0">
      <w:start w:val="1"/>
      <w:numFmt w:val="decimal"/>
      <w:lvlText w:val="%1."/>
      <w:lvlJc w:val="left"/>
      <w:pPr>
        <w:ind w:left="720" w:hanging="360"/>
      </w:pPr>
      <w:rPr>
        <w:rFonts w:hint="default"/>
      </w:rPr>
    </w:lvl>
    <w:lvl w:ilvl="1">
      <w:start w:val="1"/>
      <w:numFmt w:val="decimal"/>
      <w:isLgl/>
      <w:lvlText w:val="%1.%2"/>
      <w:lvlJc w:val="left"/>
      <w:pPr>
        <w:ind w:left="1154" w:hanging="360"/>
      </w:pPr>
      <w:rPr>
        <w:rFonts w:hint="default"/>
      </w:rPr>
    </w:lvl>
    <w:lvl w:ilvl="2">
      <w:start w:val="1"/>
      <w:numFmt w:val="decimal"/>
      <w:isLgl/>
      <w:lvlText w:val="%1.%2.%3"/>
      <w:lvlJc w:val="left"/>
      <w:pPr>
        <w:ind w:left="1948" w:hanging="720"/>
      </w:pPr>
      <w:rPr>
        <w:rFonts w:hint="default"/>
      </w:rPr>
    </w:lvl>
    <w:lvl w:ilvl="3">
      <w:start w:val="1"/>
      <w:numFmt w:val="decimal"/>
      <w:isLgl/>
      <w:lvlText w:val="%1.%2.%3.%4"/>
      <w:lvlJc w:val="left"/>
      <w:pPr>
        <w:ind w:left="2742" w:hanging="1080"/>
      </w:pPr>
      <w:rPr>
        <w:rFonts w:hint="default"/>
      </w:rPr>
    </w:lvl>
    <w:lvl w:ilvl="4">
      <w:start w:val="1"/>
      <w:numFmt w:val="decimal"/>
      <w:isLgl/>
      <w:lvlText w:val="%1.%2.%3.%4.%5"/>
      <w:lvlJc w:val="left"/>
      <w:pPr>
        <w:ind w:left="3176" w:hanging="1080"/>
      </w:pPr>
      <w:rPr>
        <w:rFonts w:hint="default"/>
      </w:rPr>
    </w:lvl>
    <w:lvl w:ilvl="5">
      <w:start w:val="1"/>
      <w:numFmt w:val="decimal"/>
      <w:isLgl/>
      <w:lvlText w:val="%1.%2.%3.%4.%5.%6"/>
      <w:lvlJc w:val="left"/>
      <w:pPr>
        <w:ind w:left="3970" w:hanging="1440"/>
      </w:pPr>
      <w:rPr>
        <w:rFonts w:hint="default"/>
      </w:rPr>
    </w:lvl>
    <w:lvl w:ilvl="6">
      <w:start w:val="1"/>
      <w:numFmt w:val="decimal"/>
      <w:isLgl/>
      <w:lvlText w:val="%1.%2.%3.%4.%5.%6.%7"/>
      <w:lvlJc w:val="left"/>
      <w:pPr>
        <w:ind w:left="4404" w:hanging="1440"/>
      </w:pPr>
      <w:rPr>
        <w:rFonts w:hint="default"/>
      </w:rPr>
    </w:lvl>
    <w:lvl w:ilvl="7">
      <w:start w:val="1"/>
      <w:numFmt w:val="decimal"/>
      <w:isLgl/>
      <w:lvlText w:val="%1.%2.%3.%4.%5.%6.%7.%8"/>
      <w:lvlJc w:val="left"/>
      <w:pPr>
        <w:ind w:left="5198" w:hanging="1800"/>
      </w:pPr>
      <w:rPr>
        <w:rFonts w:hint="default"/>
      </w:rPr>
    </w:lvl>
    <w:lvl w:ilvl="8">
      <w:start w:val="1"/>
      <w:numFmt w:val="decimal"/>
      <w:isLgl/>
      <w:lvlText w:val="%1.%2.%3.%4.%5.%6.%7.%8.%9"/>
      <w:lvlJc w:val="left"/>
      <w:pPr>
        <w:ind w:left="5632" w:hanging="1800"/>
      </w:pPr>
      <w:rPr>
        <w:rFonts w:hint="default"/>
      </w:rPr>
    </w:lvl>
  </w:abstractNum>
  <w:abstractNum w:abstractNumId="5" w15:restartNumberingAfterBreak="0">
    <w:nsid w:val="68735909"/>
    <w:multiLevelType w:val="hybridMultilevel"/>
    <w:tmpl w:val="F46EAAF8"/>
    <w:lvl w:ilvl="0" w:tplc="2C0A0001">
      <w:start w:val="1"/>
      <w:numFmt w:val="bullet"/>
      <w:lvlText w:val=""/>
      <w:lvlJc w:val="left"/>
      <w:pPr>
        <w:ind w:left="786"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6" w15:restartNumberingAfterBreak="0">
    <w:nsid w:val="74C612D5"/>
    <w:multiLevelType w:val="hybridMultilevel"/>
    <w:tmpl w:val="725E106A"/>
    <w:lvl w:ilvl="0" w:tplc="24181794">
      <w:start w:val="1"/>
      <w:numFmt w:val="bullet"/>
      <w:lvlText w:val="•"/>
      <w:lvlJc w:val="left"/>
      <w:pPr>
        <w:tabs>
          <w:tab w:val="num" w:pos="720"/>
        </w:tabs>
        <w:ind w:left="720" w:hanging="360"/>
      </w:pPr>
      <w:rPr>
        <w:rFonts w:ascii="Times New Roman" w:hAnsi="Times New Roman" w:hint="default"/>
      </w:rPr>
    </w:lvl>
    <w:lvl w:ilvl="1" w:tplc="0792B1F0">
      <w:numFmt w:val="bullet"/>
      <w:lvlText w:val="•"/>
      <w:lvlJc w:val="left"/>
      <w:pPr>
        <w:tabs>
          <w:tab w:val="num" w:pos="1440"/>
        </w:tabs>
        <w:ind w:left="1440" w:hanging="360"/>
      </w:pPr>
      <w:rPr>
        <w:rFonts w:ascii="Times New Roman" w:hAnsi="Times New Roman" w:hint="default"/>
      </w:rPr>
    </w:lvl>
    <w:lvl w:ilvl="2" w:tplc="D220AF68" w:tentative="1">
      <w:start w:val="1"/>
      <w:numFmt w:val="bullet"/>
      <w:lvlText w:val="•"/>
      <w:lvlJc w:val="left"/>
      <w:pPr>
        <w:tabs>
          <w:tab w:val="num" w:pos="2160"/>
        </w:tabs>
        <w:ind w:left="2160" w:hanging="360"/>
      </w:pPr>
      <w:rPr>
        <w:rFonts w:ascii="Times New Roman" w:hAnsi="Times New Roman" w:hint="default"/>
      </w:rPr>
    </w:lvl>
    <w:lvl w:ilvl="3" w:tplc="98D0D028" w:tentative="1">
      <w:start w:val="1"/>
      <w:numFmt w:val="bullet"/>
      <w:lvlText w:val="•"/>
      <w:lvlJc w:val="left"/>
      <w:pPr>
        <w:tabs>
          <w:tab w:val="num" w:pos="2880"/>
        </w:tabs>
        <w:ind w:left="2880" w:hanging="360"/>
      </w:pPr>
      <w:rPr>
        <w:rFonts w:ascii="Times New Roman" w:hAnsi="Times New Roman" w:hint="default"/>
      </w:rPr>
    </w:lvl>
    <w:lvl w:ilvl="4" w:tplc="41CE06B0" w:tentative="1">
      <w:start w:val="1"/>
      <w:numFmt w:val="bullet"/>
      <w:lvlText w:val="•"/>
      <w:lvlJc w:val="left"/>
      <w:pPr>
        <w:tabs>
          <w:tab w:val="num" w:pos="3600"/>
        </w:tabs>
        <w:ind w:left="3600" w:hanging="360"/>
      </w:pPr>
      <w:rPr>
        <w:rFonts w:ascii="Times New Roman" w:hAnsi="Times New Roman" w:hint="default"/>
      </w:rPr>
    </w:lvl>
    <w:lvl w:ilvl="5" w:tplc="C898E1C8" w:tentative="1">
      <w:start w:val="1"/>
      <w:numFmt w:val="bullet"/>
      <w:lvlText w:val="•"/>
      <w:lvlJc w:val="left"/>
      <w:pPr>
        <w:tabs>
          <w:tab w:val="num" w:pos="4320"/>
        </w:tabs>
        <w:ind w:left="4320" w:hanging="360"/>
      </w:pPr>
      <w:rPr>
        <w:rFonts w:ascii="Times New Roman" w:hAnsi="Times New Roman" w:hint="default"/>
      </w:rPr>
    </w:lvl>
    <w:lvl w:ilvl="6" w:tplc="38465B38" w:tentative="1">
      <w:start w:val="1"/>
      <w:numFmt w:val="bullet"/>
      <w:lvlText w:val="•"/>
      <w:lvlJc w:val="left"/>
      <w:pPr>
        <w:tabs>
          <w:tab w:val="num" w:pos="5040"/>
        </w:tabs>
        <w:ind w:left="5040" w:hanging="360"/>
      </w:pPr>
      <w:rPr>
        <w:rFonts w:ascii="Times New Roman" w:hAnsi="Times New Roman" w:hint="default"/>
      </w:rPr>
    </w:lvl>
    <w:lvl w:ilvl="7" w:tplc="03623170" w:tentative="1">
      <w:start w:val="1"/>
      <w:numFmt w:val="bullet"/>
      <w:lvlText w:val="•"/>
      <w:lvlJc w:val="left"/>
      <w:pPr>
        <w:tabs>
          <w:tab w:val="num" w:pos="5760"/>
        </w:tabs>
        <w:ind w:left="5760" w:hanging="360"/>
      </w:pPr>
      <w:rPr>
        <w:rFonts w:ascii="Times New Roman" w:hAnsi="Times New Roman" w:hint="default"/>
      </w:rPr>
    </w:lvl>
    <w:lvl w:ilvl="8" w:tplc="FD26203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CE36227"/>
    <w:multiLevelType w:val="multilevel"/>
    <w:tmpl w:val="7348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6"/>
  </w:num>
  <w:num w:numId="6">
    <w:abstractNumId w:val="5"/>
  </w:num>
  <w:num w:numId="7">
    <w:abstractNumId w:val="2"/>
  </w:num>
  <w:num w:numId="8">
    <w:abstractNumId w:val="1"/>
  </w:num>
  <w:num w:numId="9">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hyphenationZone w:val="425"/>
  <w:drawingGridHorizontalSpacing w:val="120"/>
  <w:displayHorizontalDrawingGridEvery w:val="2"/>
  <w:characterSpacingControl w:val="doNotCompress"/>
  <w:hdrShapeDefaults>
    <o:shapedefaults v:ext="edit" spidmax="2054">
      <o:colormru v:ext="edit" colors="#e33537"/>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F0E"/>
    <w:rsid w:val="000218ED"/>
    <w:rsid w:val="00063281"/>
    <w:rsid w:val="000720D8"/>
    <w:rsid w:val="00081D64"/>
    <w:rsid w:val="000A5850"/>
    <w:rsid w:val="000A5D17"/>
    <w:rsid w:val="000C0914"/>
    <w:rsid w:val="000C5C0A"/>
    <w:rsid w:val="000C7BEA"/>
    <w:rsid w:val="000E4A29"/>
    <w:rsid w:val="000E5F9C"/>
    <w:rsid w:val="00125944"/>
    <w:rsid w:val="00142CDA"/>
    <w:rsid w:val="00147BB8"/>
    <w:rsid w:val="00154004"/>
    <w:rsid w:val="00173A37"/>
    <w:rsid w:val="00175AAA"/>
    <w:rsid w:val="00183DF1"/>
    <w:rsid w:val="001B7D64"/>
    <w:rsid w:val="001F7CE4"/>
    <w:rsid w:val="0020001E"/>
    <w:rsid w:val="0020574C"/>
    <w:rsid w:val="002134F2"/>
    <w:rsid w:val="0025004C"/>
    <w:rsid w:val="0027083F"/>
    <w:rsid w:val="00276974"/>
    <w:rsid w:val="00294F01"/>
    <w:rsid w:val="002A0A56"/>
    <w:rsid w:val="002A5F67"/>
    <w:rsid w:val="002B71E7"/>
    <w:rsid w:val="002F2D3B"/>
    <w:rsid w:val="00331652"/>
    <w:rsid w:val="0033568B"/>
    <w:rsid w:val="00351A65"/>
    <w:rsid w:val="0037664E"/>
    <w:rsid w:val="003A4FC6"/>
    <w:rsid w:val="003C6400"/>
    <w:rsid w:val="003E0798"/>
    <w:rsid w:val="004131CD"/>
    <w:rsid w:val="00434D71"/>
    <w:rsid w:val="00462815"/>
    <w:rsid w:val="00466579"/>
    <w:rsid w:val="00482130"/>
    <w:rsid w:val="00487326"/>
    <w:rsid w:val="00490D0B"/>
    <w:rsid w:val="004927B0"/>
    <w:rsid w:val="004C6203"/>
    <w:rsid w:val="004C623A"/>
    <w:rsid w:val="004C6A82"/>
    <w:rsid w:val="004E0C02"/>
    <w:rsid w:val="004E4678"/>
    <w:rsid w:val="004F7466"/>
    <w:rsid w:val="00502CD1"/>
    <w:rsid w:val="00505F30"/>
    <w:rsid w:val="00517946"/>
    <w:rsid w:val="0054695B"/>
    <w:rsid w:val="005625E1"/>
    <w:rsid w:val="00575B89"/>
    <w:rsid w:val="00585BE0"/>
    <w:rsid w:val="00594ADF"/>
    <w:rsid w:val="005C23BB"/>
    <w:rsid w:val="005E3074"/>
    <w:rsid w:val="00604B60"/>
    <w:rsid w:val="00606AD1"/>
    <w:rsid w:val="00622D89"/>
    <w:rsid w:val="0062650A"/>
    <w:rsid w:val="0065245F"/>
    <w:rsid w:val="00677398"/>
    <w:rsid w:val="006812FA"/>
    <w:rsid w:val="00695381"/>
    <w:rsid w:val="006A0BBB"/>
    <w:rsid w:val="006A4B33"/>
    <w:rsid w:val="006A64C2"/>
    <w:rsid w:val="006A7FFB"/>
    <w:rsid w:val="006C23E6"/>
    <w:rsid w:val="006C6E6C"/>
    <w:rsid w:val="006D2522"/>
    <w:rsid w:val="006D69F7"/>
    <w:rsid w:val="006E2CE2"/>
    <w:rsid w:val="00706826"/>
    <w:rsid w:val="00732DEA"/>
    <w:rsid w:val="007434D4"/>
    <w:rsid w:val="00745381"/>
    <w:rsid w:val="00760513"/>
    <w:rsid w:val="0078240C"/>
    <w:rsid w:val="007B7D62"/>
    <w:rsid w:val="007D0E41"/>
    <w:rsid w:val="007D10DF"/>
    <w:rsid w:val="007D7038"/>
    <w:rsid w:val="007E081D"/>
    <w:rsid w:val="007E09E2"/>
    <w:rsid w:val="007E56EF"/>
    <w:rsid w:val="0081183C"/>
    <w:rsid w:val="00812F41"/>
    <w:rsid w:val="008233E2"/>
    <w:rsid w:val="008277B1"/>
    <w:rsid w:val="008342C5"/>
    <w:rsid w:val="0084771C"/>
    <w:rsid w:val="008527E1"/>
    <w:rsid w:val="008625F5"/>
    <w:rsid w:val="008729C7"/>
    <w:rsid w:val="00872C20"/>
    <w:rsid w:val="00880EE1"/>
    <w:rsid w:val="00883F07"/>
    <w:rsid w:val="008B141C"/>
    <w:rsid w:val="008B41C5"/>
    <w:rsid w:val="008B6961"/>
    <w:rsid w:val="008E4904"/>
    <w:rsid w:val="008E71BB"/>
    <w:rsid w:val="00900211"/>
    <w:rsid w:val="00903EB8"/>
    <w:rsid w:val="00923A0A"/>
    <w:rsid w:val="00946505"/>
    <w:rsid w:val="009536A1"/>
    <w:rsid w:val="00963848"/>
    <w:rsid w:val="00971A87"/>
    <w:rsid w:val="00987F0E"/>
    <w:rsid w:val="00996364"/>
    <w:rsid w:val="0099703A"/>
    <w:rsid w:val="009B5D45"/>
    <w:rsid w:val="009B738E"/>
    <w:rsid w:val="009D3289"/>
    <w:rsid w:val="009F377B"/>
    <w:rsid w:val="009F637C"/>
    <w:rsid w:val="00A1209E"/>
    <w:rsid w:val="00A16F94"/>
    <w:rsid w:val="00A239AE"/>
    <w:rsid w:val="00A4172F"/>
    <w:rsid w:val="00A66913"/>
    <w:rsid w:val="00A8364B"/>
    <w:rsid w:val="00A83985"/>
    <w:rsid w:val="00AA326D"/>
    <w:rsid w:val="00AD156E"/>
    <w:rsid w:val="00AD19F4"/>
    <w:rsid w:val="00B24C51"/>
    <w:rsid w:val="00B668D3"/>
    <w:rsid w:val="00B92DD8"/>
    <w:rsid w:val="00BA7834"/>
    <w:rsid w:val="00BC18C6"/>
    <w:rsid w:val="00BE75F9"/>
    <w:rsid w:val="00BF3382"/>
    <w:rsid w:val="00C03BBE"/>
    <w:rsid w:val="00C03C97"/>
    <w:rsid w:val="00C17A35"/>
    <w:rsid w:val="00C26EA8"/>
    <w:rsid w:val="00C40215"/>
    <w:rsid w:val="00C42812"/>
    <w:rsid w:val="00C46CA9"/>
    <w:rsid w:val="00C53988"/>
    <w:rsid w:val="00C55C17"/>
    <w:rsid w:val="00C661C4"/>
    <w:rsid w:val="00C7534A"/>
    <w:rsid w:val="00CB17D1"/>
    <w:rsid w:val="00CB5FA1"/>
    <w:rsid w:val="00CC6215"/>
    <w:rsid w:val="00CD2466"/>
    <w:rsid w:val="00D12D9B"/>
    <w:rsid w:val="00D203FE"/>
    <w:rsid w:val="00D25A8B"/>
    <w:rsid w:val="00D5564E"/>
    <w:rsid w:val="00D56840"/>
    <w:rsid w:val="00D6786C"/>
    <w:rsid w:val="00D93457"/>
    <w:rsid w:val="00DC4EA2"/>
    <w:rsid w:val="00DF65E1"/>
    <w:rsid w:val="00E023F9"/>
    <w:rsid w:val="00E04114"/>
    <w:rsid w:val="00E07514"/>
    <w:rsid w:val="00E13FFA"/>
    <w:rsid w:val="00E32048"/>
    <w:rsid w:val="00E60174"/>
    <w:rsid w:val="00E63311"/>
    <w:rsid w:val="00EB76DA"/>
    <w:rsid w:val="00EC536F"/>
    <w:rsid w:val="00EE65CC"/>
    <w:rsid w:val="00EF35B4"/>
    <w:rsid w:val="00F10859"/>
    <w:rsid w:val="00F20A29"/>
    <w:rsid w:val="00F31258"/>
    <w:rsid w:val="00F5131A"/>
    <w:rsid w:val="00F52406"/>
    <w:rsid w:val="00F70925"/>
    <w:rsid w:val="00F76986"/>
    <w:rsid w:val="00F77BB8"/>
    <w:rsid w:val="00F86A13"/>
    <w:rsid w:val="00FA52A9"/>
    <w:rsid w:val="00FD7F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colormru v:ext="edit" colors="#e33537"/>
    </o:shapedefaults>
    <o:shapelayout v:ext="edit">
      <o:idmap v:ext="edit" data="1"/>
    </o:shapelayout>
  </w:shapeDefaults>
  <w:decimalSymbol w:val=","/>
  <w:listSeparator w:val=","/>
  <w14:docId w14:val="1AFA2C1C"/>
  <w15:docId w15:val="{5C59F140-DBA0-4F0A-B671-98529CF4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56E"/>
    <w:rPr>
      <w:rFonts w:ascii="Segoe UI Semilight" w:hAnsi="Segoe UI Semilight"/>
      <w:color w:val="3A3A3A" w:themeColor="text1" w:themeTint="D9"/>
      <w:sz w:val="24"/>
    </w:rPr>
  </w:style>
  <w:style w:type="paragraph" w:styleId="Ttulo1">
    <w:name w:val="heading 1"/>
    <w:aliases w:val="Título pragma"/>
    <w:basedOn w:val="Normal"/>
    <w:next w:val="Normal"/>
    <w:link w:val="Ttulo1Car"/>
    <w:autoRedefine/>
    <w:qFormat/>
    <w:rsid w:val="001B7D64"/>
    <w:pPr>
      <w:keepNext/>
      <w:keepLines/>
      <w:spacing w:before="480" w:after="0"/>
      <w:jc w:val="center"/>
      <w:outlineLvl w:val="0"/>
    </w:pPr>
    <w:rPr>
      <w:rFonts w:eastAsiaTheme="majorEastAsia" w:cstheme="majorBidi"/>
      <w:b/>
      <w:bCs/>
      <w:sz w:val="48"/>
      <w:szCs w:val="28"/>
    </w:rPr>
  </w:style>
  <w:style w:type="paragraph" w:styleId="Ttulo2">
    <w:name w:val="heading 2"/>
    <w:basedOn w:val="Ttulo1"/>
    <w:next w:val="Normal"/>
    <w:link w:val="Ttulo2Car"/>
    <w:autoRedefine/>
    <w:unhideWhenUsed/>
    <w:qFormat/>
    <w:rsid w:val="00125944"/>
    <w:pPr>
      <w:spacing w:before="200"/>
      <w:jc w:val="left"/>
      <w:outlineLvl w:val="1"/>
    </w:pPr>
    <w:rPr>
      <w:b w:val="0"/>
      <w:bCs w:val="0"/>
      <w:sz w:val="36"/>
      <w:szCs w:val="26"/>
      <w:lang w:val="es-ES_tradnl"/>
    </w:rPr>
  </w:style>
  <w:style w:type="paragraph" w:styleId="Ttulo3">
    <w:name w:val="heading 3"/>
    <w:basedOn w:val="Normal"/>
    <w:next w:val="Normal"/>
    <w:link w:val="Ttulo3Car"/>
    <w:unhideWhenUsed/>
    <w:qFormat/>
    <w:rsid w:val="00CB5FA1"/>
    <w:pPr>
      <w:keepNext/>
      <w:keepLines/>
      <w:spacing w:before="200" w:after="0"/>
      <w:outlineLvl w:val="2"/>
    </w:pPr>
    <w:rPr>
      <w:rFonts w:asciiTheme="majorHAnsi" w:eastAsiaTheme="majorEastAsia" w:hAnsiTheme="majorHAnsi" w:cstheme="majorBidi"/>
      <w:b/>
      <w:bCs/>
      <w:color w:val="E30513" w:themeColor="accent1"/>
    </w:rPr>
  </w:style>
  <w:style w:type="paragraph" w:styleId="Ttulo4">
    <w:name w:val="heading 4"/>
    <w:basedOn w:val="Normal"/>
    <w:next w:val="Normal"/>
    <w:link w:val="Ttulo4Car"/>
    <w:qFormat/>
    <w:rsid w:val="00517946"/>
    <w:pPr>
      <w:keepNext/>
      <w:tabs>
        <w:tab w:val="num" w:pos="3436"/>
      </w:tabs>
      <w:spacing w:before="240" w:after="60" w:line="336" w:lineRule="auto"/>
      <w:ind w:left="3004" w:hanging="648"/>
      <w:outlineLvl w:val="3"/>
    </w:pPr>
    <w:rPr>
      <w:rFonts w:ascii="Arial" w:eastAsia="Times New Roman" w:hAnsi="Arial" w:cs="Times New Roman"/>
      <w:b/>
      <w:bCs/>
      <w:color w:val="000000"/>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239AE"/>
    <w:rPr>
      <w:color w:val="808080"/>
    </w:rPr>
  </w:style>
  <w:style w:type="paragraph" w:styleId="Textodeglobo">
    <w:name w:val="Balloon Text"/>
    <w:basedOn w:val="Normal"/>
    <w:link w:val="TextodegloboCar"/>
    <w:uiPriority w:val="99"/>
    <w:semiHidden/>
    <w:unhideWhenUsed/>
    <w:rsid w:val="00A239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9AE"/>
    <w:rPr>
      <w:rFonts w:ascii="Tahoma" w:hAnsi="Tahoma" w:cs="Tahoma"/>
      <w:sz w:val="16"/>
      <w:szCs w:val="16"/>
    </w:rPr>
  </w:style>
  <w:style w:type="paragraph" w:styleId="Encabezado">
    <w:name w:val="header"/>
    <w:basedOn w:val="Normal"/>
    <w:link w:val="EncabezadoCar"/>
    <w:uiPriority w:val="99"/>
    <w:unhideWhenUsed/>
    <w:rsid w:val="00A239A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239AE"/>
  </w:style>
  <w:style w:type="paragraph" w:styleId="Piedepgina">
    <w:name w:val="footer"/>
    <w:basedOn w:val="Normal"/>
    <w:link w:val="PiedepginaCar"/>
    <w:unhideWhenUsed/>
    <w:rsid w:val="00A239A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239AE"/>
  </w:style>
  <w:style w:type="character" w:customStyle="1" w:styleId="Ttulo1Car">
    <w:name w:val="Título 1 Car"/>
    <w:aliases w:val="Título pragma Car"/>
    <w:basedOn w:val="Fuentedeprrafopredeter"/>
    <w:link w:val="Ttulo1"/>
    <w:rsid w:val="001B7D64"/>
    <w:rPr>
      <w:rFonts w:ascii="Segoe UI Semilight" w:eastAsiaTheme="majorEastAsia" w:hAnsi="Segoe UI Semilight" w:cstheme="majorBidi"/>
      <w:b/>
      <w:bCs/>
      <w:color w:val="3A3A3A" w:themeColor="text1" w:themeTint="D9"/>
      <w:sz w:val="48"/>
      <w:szCs w:val="28"/>
    </w:rPr>
  </w:style>
  <w:style w:type="character" w:customStyle="1" w:styleId="Ttulo2Car">
    <w:name w:val="Título 2 Car"/>
    <w:basedOn w:val="Fuentedeprrafopredeter"/>
    <w:link w:val="Ttulo2"/>
    <w:rsid w:val="00125944"/>
    <w:rPr>
      <w:rFonts w:ascii="Segoe UI Semilight" w:eastAsiaTheme="majorEastAsia" w:hAnsi="Segoe UI Semilight" w:cstheme="majorBidi"/>
      <w:color w:val="3A3A3A" w:themeColor="text1" w:themeTint="D9"/>
      <w:sz w:val="36"/>
      <w:szCs w:val="26"/>
      <w:lang w:val="es-ES_tradnl"/>
    </w:rPr>
  </w:style>
  <w:style w:type="character" w:customStyle="1" w:styleId="Ttulo3Car">
    <w:name w:val="Título 3 Car"/>
    <w:basedOn w:val="Fuentedeprrafopredeter"/>
    <w:link w:val="Ttulo3"/>
    <w:uiPriority w:val="9"/>
    <w:rsid w:val="00CB5FA1"/>
    <w:rPr>
      <w:rFonts w:asciiTheme="majorHAnsi" w:eastAsiaTheme="majorEastAsia" w:hAnsiTheme="majorHAnsi" w:cstheme="majorBidi"/>
      <w:b/>
      <w:bCs/>
      <w:color w:val="E30513" w:themeColor="accent1"/>
      <w:sz w:val="24"/>
    </w:rPr>
  </w:style>
  <w:style w:type="paragraph" w:styleId="Subttulo">
    <w:name w:val="Subtitle"/>
    <w:basedOn w:val="Normal"/>
    <w:next w:val="Normal"/>
    <w:link w:val="SubttuloCar"/>
    <w:autoRedefine/>
    <w:uiPriority w:val="11"/>
    <w:qFormat/>
    <w:rsid w:val="00CC6215"/>
    <w:pPr>
      <w:numPr>
        <w:ilvl w:val="1"/>
      </w:numPr>
      <w:jc w:val="center"/>
    </w:pPr>
    <w:rPr>
      <w:rFonts w:eastAsiaTheme="majorEastAsia" w:cstheme="majorBidi"/>
      <w:i/>
      <w:iCs/>
      <w:color w:val="515151" w:themeColor="text1" w:themeTint="BF"/>
      <w:spacing w:val="15"/>
      <w:sz w:val="30"/>
      <w:szCs w:val="24"/>
      <w:lang w:val="es-ES_tradnl"/>
    </w:rPr>
  </w:style>
  <w:style w:type="character" w:customStyle="1" w:styleId="SubttuloCar">
    <w:name w:val="Subtítulo Car"/>
    <w:basedOn w:val="Fuentedeprrafopredeter"/>
    <w:link w:val="Subttulo"/>
    <w:uiPriority w:val="11"/>
    <w:rsid w:val="00CC6215"/>
    <w:rPr>
      <w:rFonts w:ascii="Candara" w:eastAsiaTheme="majorEastAsia" w:hAnsi="Candara" w:cstheme="majorBidi"/>
      <w:i/>
      <w:iCs/>
      <w:color w:val="515151" w:themeColor="text1" w:themeTint="BF"/>
      <w:spacing w:val="15"/>
      <w:sz w:val="30"/>
      <w:szCs w:val="24"/>
      <w:lang w:val="es-ES_tradnl"/>
    </w:rPr>
  </w:style>
  <w:style w:type="character" w:styleId="nfasissutil">
    <w:name w:val="Subtle Emphasis"/>
    <w:basedOn w:val="Fuentedeprrafopredeter"/>
    <w:uiPriority w:val="19"/>
    <w:qFormat/>
    <w:rsid w:val="00F10859"/>
    <w:rPr>
      <w:rFonts w:ascii="Candara" w:hAnsi="Candara"/>
      <w:b/>
      <w:i/>
      <w:iCs/>
      <w:color w:val="FF0000"/>
    </w:rPr>
  </w:style>
  <w:style w:type="character" w:styleId="Textoennegrita">
    <w:name w:val="Strong"/>
    <w:basedOn w:val="Fuentedeprrafopredeter"/>
    <w:uiPriority w:val="22"/>
    <w:qFormat/>
    <w:rsid w:val="00F10859"/>
    <w:rPr>
      <w:rFonts w:ascii="Candara" w:hAnsi="Candara"/>
      <w:b/>
      <w:bCs/>
      <w:sz w:val="24"/>
    </w:rPr>
  </w:style>
  <w:style w:type="paragraph" w:styleId="NormalWeb">
    <w:name w:val="Normal (Web)"/>
    <w:basedOn w:val="Normal"/>
    <w:uiPriority w:val="99"/>
    <w:semiHidden/>
    <w:unhideWhenUsed/>
    <w:rsid w:val="00F86A13"/>
    <w:pPr>
      <w:spacing w:before="100" w:beforeAutospacing="1" w:after="100" w:afterAutospacing="1" w:line="240" w:lineRule="auto"/>
    </w:pPr>
    <w:rPr>
      <w:rFonts w:ascii="Times New Roman" w:hAnsi="Times New Roman" w:cs="Times New Roman"/>
      <w:color w:val="auto"/>
      <w:szCs w:val="24"/>
      <w:lang w:val="es-AR" w:eastAsia="es-AR"/>
    </w:rPr>
  </w:style>
  <w:style w:type="character" w:styleId="Hipervnculo">
    <w:name w:val="Hyperlink"/>
    <w:basedOn w:val="Fuentedeprrafopredeter"/>
    <w:uiPriority w:val="99"/>
    <w:unhideWhenUsed/>
    <w:rsid w:val="00F86A13"/>
    <w:rPr>
      <w:color w:val="E30513" w:themeColor="hyperlink"/>
      <w:u w:val="single"/>
    </w:rPr>
  </w:style>
  <w:style w:type="character" w:customStyle="1" w:styleId="Ttulo4Car">
    <w:name w:val="Título 4 Car"/>
    <w:basedOn w:val="Fuentedeprrafopredeter"/>
    <w:link w:val="Ttulo4"/>
    <w:rsid w:val="00517946"/>
    <w:rPr>
      <w:rFonts w:ascii="Arial" w:eastAsia="Times New Roman" w:hAnsi="Arial" w:cs="Times New Roman"/>
      <w:b/>
      <w:bCs/>
      <w:color w:val="000000"/>
      <w:sz w:val="24"/>
      <w:szCs w:val="28"/>
      <w:lang w:val="es-ES" w:eastAsia="es-ES"/>
    </w:rPr>
  </w:style>
  <w:style w:type="paragraph" w:styleId="TDC1">
    <w:name w:val="toc 1"/>
    <w:basedOn w:val="Normal"/>
    <w:next w:val="Normal"/>
    <w:autoRedefine/>
    <w:uiPriority w:val="39"/>
    <w:rsid w:val="00517946"/>
    <w:pPr>
      <w:tabs>
        <w:tab w:val="left" w:pos="480"/>
        <w:tab w:val="right" w:leader="dot" w:pos="8990"/>
      </w:tabs>
      <w:spacing w:before="120" w:after="60" w:line="336" w:lineRule="auto"/>
      <w:ind w:firstLine="284"/>
    </w:pPr>
    <w:rPr>
      <w:rFonts w:ascii="Arial" w:eastAsia="Times New Roman" w:hAnsi="Arial" w:cs="Times New Roman"/>
      <w:noProof/>
      <w:color w:val="000000"/>
      <w:sz w:val="20"/>
      <w:szCs w:val="24"/>
      <w:lang w:val="es-ES" w:eastAsia="es-ES"/>
    </w:rPr>
  </w:style>
  <w:style w:type="paragraph" w:styleId="TDC2">
    <w:name w:val="toc 2"/>
    <w:basedOn w:val="Normal"/>
    <w:next w:val="Normal"/>
    <w:autoRedefine/>
    <w:uiPriority w:val="39"/>
    <w:rsid w:val="00517946"/>
    <w:pPr>
      <w:tabs>
        <w:tab w:val="left" w:pos="960"/>
        <w:tab w:val="right" w:leader="dot" w:pos="8990"/>
      </w:tabs>
      <w:spacing w:before="120" w:after="60" w:line="336" w:lineRule="auto"/>
      <w:ind w:left="200" w:firstLine="284"/>
    </w:pPr>
    <w:rPr>
      <w:rFonts w:ascii="Arial" w:eastAsia="Times New Roman" w:hAnsi="Arial" w:cs="Times New Roman"/>
      <w:noProof/>
      <w:color w:val="808080"/>
      <w:sz w:val="20"/>
      <w:szCs w:val="24"/>
      <w:lang w:val="es-ES" w:eastAsia="es-ES"/>
    </w:rPr>
  </w:style>
  <w:style w:type="paragraph" w:customStyle="1" w:styleId="ttulodelindice">
    <w:name w:val="título del indice"/>
    <w:basedOn w:val="Ttulo"/>
    <w:rsid w:val="00517946"/>
    <w:pPr>
      <w:spacing w:before="240" w:after="60" w:line="336" w:lineRule="auto"/>
      <w:ind w:firstLine="284"/>
      <w:contextualSpacing w:val="0"/>
      <w:outlineLvl w:val="0"/>
    </w:pPr>
    <w:rPr>
      <w:rFonts w:ascii="Arial" w:eastAsia="Times New Roman" w:hAnsi="Arial" w:cs="Arial"/>
      <w:bCs/>
      <w:color w:val="FFFFFF"/>
      <w:spacing w:val="0"/>
      <w:sz w:val="36"/>
      <w:szCs w:val="32"/>
      <w:lang w:val="es-ES" w:eastAsia="es-ES"/>
    </w:rPr>
  </w:style>
  <w:style w:type="table" w:styleId="Tablaconcuadrcula">
    <w:name w:val="Table Grid"/>
    <w:basedOn w:val="Tablanormal"/>
    <w:uiPriority w:val="59"/>
    <w:rsid w:val="00517946"/>
    <w:pPr>
      <w:spacing w:before="120" w:after="60" w:line="336" w:lineRule="auto"/>
      <w:ind w:firstLine="284"/>
    </w:pPr>
    <w:rPr>
      <w:rFonts w:ascii="Arial" w:eastAsia="Times New Roman" w:hAnsi="Arial"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sz w:val="24"/>
      </w:rPr>
      <w:tblPr/>
      <w:tcPr>
        <w:shd w:val="clear" w:color="auto" w:fill="E0E0E0"/>
      </w:tcPr>
    </w:tblStylePr>
    <w:tblStylePr w:type="firstCol">
      <w:rPr>
        <w:rFonts w:ascii="Arial" w:hAnsi="Arial"/>
        <w:color w:val="CC0000"/>
        <w:sz w:val="20"/>
      </w:rPr>
      <w:tblPr/>
      <w:tcPr>
        <w:shd w:val="clear" w:color="auto" w:fill="F3F3F3"/>
      </w:tcPr>
    </w:tblStylePr>
  </w:style>
  <w:style w:type="paragraph" w:customStyle="1" w:styleId="TituloTabla">
    <w:name w:val="Titulo Tabla"/>
    <w:basedOn w:val="Normal"/>
    <w:rsid w:val="00517946"/>
    <w:pPr>
      <w:tabs>
        <w:tab w:val="right" w:pos="2204"/>
      </w:tabs>
      <w:spacing w:before="60" w:after="60" w:line="240" w:lineRule="auto"/>
      <w:jc w:val="center"/>
    </w:pPr>
    <w:rPr>
      <w:rFonts w:ascii="Arial" w:eastAsia="Times New Roman" w:hAnsi="Arial" w:cs="Times New Roman"/>
      <w:b/>
      <w:bCs/>
      <w:color w:val="auto"/>
      <w:sz w:val="20"/>
      <w:szCs w:val="24"/>
      <w:lang w:val="es-ES" w:eastAsia="es-ES"/>
    </w:rPr>
  </w:style>
  <w:style w:type="paragraph" w:customStyle="1" w:styleId="textoptabla">
    <w:name w:val="texto p tabla"/>
    <w:basedOn w:val="Normal"/>
    <w:rsid w:val="00517946"/>
    <w:pPr>
      <w:spacing w:before="120" w:after="60" w:line="336" w:lineRule="auto"/>
    </w:pPr>
    <w:rPr>
      <w:rFonts w:ascii="Arial" w:eastAsia="Times New Roman" w:hAnsi="Arial" w:cs="Times New Roman"/>
      <w:color w:val="000000"/>
      <w:sz w:val="20"/>
      <w:szCs w:val="20"/>
      <w:lang w:val="es-ES" w:eastAsia="es-ES"/>
    </w:rPr>
  </w:style>
  <w:style w:type="paragraph" w:customStyle="1" w:styleId="EstiloTecpetrolTablas">
    <w:name w:val="Estilo Tecpetrol Tablas"/>
    <w:basedOn w:val="Normal"/>
    <w:link w:val="EstiloTecpetrolTablasCar"/>
    <w:qFormat/>
    <w:rsid w:val="00517946"/>
    <w:rPr>
      <w:rFonts w:ascii="Calibri" w:eastAsia="Times New Roman" w:hAnsi="Calibri" w:cs="Arial"/>
      <w:bCs/>
      <w:color w:val="auto"/>
      <w:sz w:val="22"/>
      <w:lang w:val="es-VE" w:eastAsia="es-ES"/>
    </w:rPr>
  </w:style>
  <w:style w:type="character" w:customStyle="1" w:styleId="EstiloTecpetrolTablasCar">
    <w:name w:val="Estilo Tecpetrol Tablas Car"/>
    <w:basedOn w:val="Fuentedeprrafopredeter"/>
    <w:link w:val="EstiloTecpetrolTablas"/>
    <w:rsid w:val="00517946"/>
    <w:rPr>
      <w:rFonts w:ascii="Calibri" w:eastAsia="Times New Roman" w:hAnsi="Calibri" w:cs="Arial"/>
      <w:bCs/>
      <w:lang w:val="es-VE" w:eastAsia="es-ES"/>
    </w:rPr>
  </w:style>
  <w:style w:type="paragraph" w:customStyle="1" w:styleId="EstiloTextoSubseccionTecpetrol">
    <w:name w:val="Estilo Texto Subseccion Tecpetrol"/>
    <w:basedOn w:val="Normal"/>
    <w:link w:val="EstiloTextoSubseccionTecpetrolCar"/>
    <w:qFormat/>
    <w:rsid w:val="00517946"/>
    <w:pPr>
      <w:ind w:left="360"/>
      <w:contextualSpacing/>
      <w:jc w:val="both"/>
    </w:pPr>
    <w:rPr>
      <w:rFonts w:ascii="Calibri" w:eastAsia="Calibri" w:hAnsi="Calibri" w:cs="Times New Roman"/>
      <w:color w:val="auto"/>
      <w:sz w:val="22"/>
      <w:lang w:val="es-AR"/>
    </w:rPr>
  </w:style>
  <w:style w:type="character" w:customStyle="1" w:styleId="EstiloTextoSubseccionTecpetrolCar">
    <w:name w:val="Estilo Texto Subseccion Tecpetrol Car"/>
    <w:basedOn w:val="Fuentedeprrafopredeter"/>
    <w:link w:val="EstiloTextoSubseccionTecpetrol"/>
    <w:rsid w:val="00517946"/>
    <w:rPr>
      <w:rFonts w:ascii="Calibri" w:eastAsia="Calibri" w:hAnsi="Calibri" w:cs="Times New Roman"/>
      <w:lang w:val="es-AR"/>
    </w:rPr>
  </w:style>
  <w:style w:type="table" w:customStyle="1" w:styleId="Tablaconcuadrcula1">
    <w:name w:val="Tabla con cuadrícula1"/>
    <w:basedOn w:val="Tablanormal"/>
    <w:next w:val="Tablaconcuadrcula"/>
    <w:uiPriority w:val="59"/>
    <w:rsid w:val="00517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rsid w:val="0051794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51794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125944"/>
    <w:rPr>
      <w:sz w:val="16"/>
      <w:szCs w:val="16"/>
    </w:rPr>
  </w:style>
  <w:style w:type="paragraph" w:styleId="Textocomentario">
    <w:name w:val="annotation text"/>
    <w:basedOn w:val="Normal"/>
    <w:link w:val="TextocomentarioCar"/>
    <w:uiPriority w:val="99"/>
    <w:semiHidden/>
    <w:unhideWhenUsed/>
    <w:rsid w:val="001259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5944"/>
    <w:rPr>
      <w:rFonts w:ascii="Segoe UI Semilight" w:hAnsi="Segoe UI Semilight"/>
      <w:color w:val="3A3A3A" w:themeColor="text1" w:themeTint="D9"/>
      <w:sz w:val="20"/>
      <w:szCs w:val="20"/>
    </w:rPr>
  </w:style>
  <w:style w:type="paragraph" w:styleId="Asuntodelcomentario">
    <w:name w:val="annotation subject"/>
    <w:basedOn w:val="Textocomentario"/>
    <w:next w:val="Textocomentario"/>
    <w:link w:val="AsuntodelcomentarioCar"/>
    <w:uiPriority w:val="99"/>
    <w:semiHidden/>
    <w:unhideWhenUsed/>
    <w:rsid w:val="00125944"/>
    <w:rPr>
      <w:b/>
      <w:bCs/>
    </w:rPr>
  </w:style>
  <w:style w:type="character" w:customStyle="1" w:styleId="AsuntodelcomentarioCar">
    <w:name w:val="Asunto del comentario Car"/>
    <w:basedOn w:val="TextocomentarioCar"/>
    <w:link w:val="Asuntodelcomentario"/>
    <w:uiPriority w:val="99"/>
    <w:semiHidden/>
    <w:rsid w:val="00125944"/>
    <w:rPr>
      <w:rFonts w:ascii="Segoe UI Semilight" w:hAnsi="Segoe UI Semilight"/>
      <w:b/>
      <w:bCs/>
      <w:color w:val="3A3A3A" w:themeColor="text1" w:themeTint="D9"/>
      <w:sz w:val="20"/>
      <w:szCs w:val="20"/>
    </w:rPr>
  </w:style>
  <w:style w:type="paragraph" w:styleId="Prrafodelista">
    <w:name w:val="List Paragraph"/>
    <w:basedOn w:val="Normal"/>
    <w:uiPriority w:val="34"/>
    <w:rsid w:val="00125944"/>
    <w:pPr>
      <w:ind w:left="720"/>
      <w:contextualSpacing/>
    </w:pPr>
  </w:style>
  <w:style w:type="character" w:styleId="Hipervnculovisitado">
    <w:name w:val="FollowedHyperlink"/>
    <w:basedOn w:val="Fuentedeprrafopredeter"/>
    <w:uiPriority w:val="99"/>
    <w:semiHidden/>
    <w:unhideWhenUsed/>
    <w:rsid w:val="001B7D64"/>
    <w:rPr>
      <w:color w:val="C5C5C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8276">
      <w:bodyDiv w:val="1"/>
      <w:marLeft w:val="0"/>
      <w:marRight w:val="0"/>
      <w:marTop w:val="0"/>
      <w:marBottom w:val="0"/>
      <w:divBdr>
        <w:top w:val="none" w:sz="0" w:space="0" w:color="auto"/>
        <w:left w:val="none" w:sz="0" w:space="0" w:color="auto"/>
        <w:bottom w:val="none" w:sz="0" w:space="0" w:color="auto"/>
        <w:right w:val="none" w:sz="0" w:space="0" w:color="auto"/>
      </w:divBdr>
    </w:div>
    <w:div w:id="260526476">
      <w:bodyDiv w:val="1"/>
      <w:marLeft w:val="0"/>
      <w:marRight w:val="0"/>
      <w:marTop w:val="0"/>
      <w:marBottom w:val="0"/>
      <w:divBdr>
        <w:top w:val="none" w:sz="0" w:space="0" w:color="auto"/>
        <w:left w:val="none" w:sz="0" w:space="0" w:color="auto"/>
        <w:bottom w:val="none" w:sz="0" w:space="0" w:color="auto"/>
        <w:right w:val="none" w:sz="0" w:space="0" w:color="auto"/>
      </w:divBdr>
    </w:div>
    <w:div w:id="409666952">
      <w:bodyDiv w:val="1"/>
      <w:marLeft w:val="0"/>
      <w:marRight w:val="0"/>
      <w:marTop w:val="0"/>
      <w:marBottom w:val="0"/>
      <w:divBdr>
        <w:top w:val="none" w:sz="0" w:space="0" w:color="auto"/>
        <w:left w:val="none" w:sz="0" w:space="0" w:color="auto"/>
        <w:bottom w:val="none" w:sz="0" w:space="0" w:color="auto"/>
        <w:right w:val="none" w:sz="0" w:space="0" w:color="auto"/>
      </w:divBdr>
    </w:div>
    <w:div w:id="575213496">
      <w:bodyDiv w:val="1"/>
      <w:marLeft w:val="0"/>
      <w:marRight w:val="0"/>
      <w:marTop w:val="0"/>
      <w:marBottom w:val="0"/>
      <w:divBdr>
        <w:top w:val="none" w:sz="0" w:space="0" w:color="auto"/>
        <w:left w:val="none" w:sz="0" w:space="0" w:color="auto"/>
        <w:bottom w:val="none" w:sz="0" w:space="0" w:color="auto"/>
        <w:right w:val="none" w:sz="0" w:space="0" w:color="auto"/>
      </w:divBdr>
    </w:div>
    <w:div w:id="618875677">
      <w:bodyDiv w:val="1"/>
      <w:marLeft w:val="0"/>
      <w:marRight w:val="0"/>
      <w:marTop w:val="0"/>
      <w:marBottom w:val="0"/>
      <w:divBdr>
        <w:top w:val="none" w:sz="0" w:space="0" w:color="auto"/>
        <w:left w:val="none" w:sz="0" w:space="0" w:color="auto"/>
        <w:bottom w:val="none" w:sz="0" w:space="0" w:color="auto"/>
        <w:right w:val="none" w:sz="0" w:space="0" w:color="auto"/>
      </w:divBdr>
    </w:div>
    <w:div w:id="1402867075">
      <w:bodyDiv w:val="1"/>
      <w:marLeft w:val="0"/>
      <w:marRight w:val="0"/>
      <w:marTop w:val="0"/>
      <w:marBottom w:val="0"/>
      <w:divBdr>
        <w:top w:val="none" w:sz="0" w:space="0" w:color="auto"/>
        <w:left w:val="none" w:sz="0" w:space="0" w:color="auto"/>
        <w:bottom w:val="none" w:sz="0" w:space="0" w:color="auto"/>
        <w:right w:val="none" w:sz="0" w:space="0" w:color="auto"/>
      </w:divBdr>
    </w:div>
    <w:div w:id="1739522845">
      <w:bodyDiv w:val="1"/>
      <w:marLeft w:val="0"/>
      <w:marRight w:val="0"/>
      <w:marTop w:val="0"/>
      <w:marBottom w:val="0"/>
      <w:divBdr>
        <w:top w:val="none" w:sz="0" w:space="0" w:color="auto"/>
        <w:left w:val="none" w:sz="0" w:space="0" w:color="auto"/>
        <w:bottom w:val="none" w:sz="0" w:space="0" w:color="auto"/>
        <w:right w:val="none" w:sz="0" w:space="0" w:color="auto"/>
      </w:divBdr>
    </w:div>
    <w:div w:id="1762754226">
      <w:bodyDiv w:val="1"/>
      <w:marLeft w:val="0"/>
      <w:marRight w:val="0"/>
      <w:marTop w:val="0"/>
      <w:marBottom w:val="0"/>
      <w:divBdr>
        <w:top w:val="none" w:sz="0" w:space="0" w:color="auto"/>
        <w:left w:val="none" w:sz="0" w:space="0" w:color="auto"/>
        <w:bottom w:val="none" w:sz="0" w:space="0" w:color="auto"/>
        <w:right w:val="none" w:sz="0" w:space="0" w:color="auto"/>
      </w:divBdr>
      <w:divsChild>
        <w:div w:id="1483889679">
          <w:marLeft w:val="547"/>
          <w:marRight w:val="0"/>
          <w:marTop w:val="0"/>
          <w:marBottom w:val="0"/>
          <w:divBdr>
            <w:top w:val="none" w:sz="0" w:space="0" w:color="auto"/>
            <w:left w:val="none" w:sz="0" w:space="0" w:color="auto"/>
            <w:bottom w:val="none" w:sz="0" w:space="0" w:color="auto"/>
            <w:right w:val="none" w:sz="0" w:space="0" w:color="auto"/>
          </w:divBdr>
        </w:div>
        <w:div w:id="670109119">
          <w:marLeft w:val="1166"/>
          <w:marRight w:val="0"/>
          <w:marTop w:val="0"/>
          <w:marBottom w:val="0"/>
          <w:divBdr>
            <w:top w:val="none" w:sz="0" w:space="0" w:color="auto"/>
            <w:left w:val="none" w:sz="0" w:space="0" w:color="auto"/>
            <w:bottom w:val="none" w:sz="0" w:space="0" w:color="auto"/>
            <w:right w:val="none" w:sz="0" w:space="0" w:color="auto"/>
          </w:divBdr>
        </w:div>
        <w:div w:id="2052536514">
          <w:marLeft w:val="1166"/>
          <w:marRight w:val="0"/>
          <w:marTop w:val="0"/>
          <w:marBottom w:val="0"/>
          <w:divBdr>
            <w:top w:val="none" w:sz="0" w:space="0" w:color="auto"/>
            <w:left w:val="none" w:sz="0" w:space="0" w:color="auto"/>
            <w:bottom w:val="none" w:sz="0" w:space="0" w:color="auto"/>
            <w:right w:val="none" w:sz="0" w:space="0" w:color="auto"/>
          </w:divBdr>
        </w:div>
        <w:div w:id="890186661">
          <w:marLeft w:val="547"/>
          <w:marRight w:val="0"/>
          <w:marTop w:val="0"/>
          <w:marBottom w:val="0"/>
          <w:divBdr>
            <w:top w:val="none" w:sz="0" w:space="0" w:color="auto"/>
            <w:left w:val="none" w:sz="0" w:space="0" w:color="auto"/>
            <w:bottom w:val="none" w:sz="0" w:space="0" w:color="auto"/>
            <w:right w:val="none" w:sz="0" w:space="0" w:color="auto"/>
          </w:divBdr>
        </w:div>
      </w:divsChild>
    </w:div>
    <w:div w:id="2029333070">
      <w:bodyDiv w:val="1"/>
      <w:marLeft w:val="0"/>
      <w:marRight w:val="0"/>
      <w:marTop w:val="0"/>
      <w:marBottom w:val="0"/>
      <w:divBdr>
        <w:top w:val="none" w:sz="0" w:space="0" w:color="auto"/>
        <w:left w:val="none" w:sz="0" w:space="0" w:color="auto"/>
        <w:bottom w:val="none" w:sz="0" w:space="0" w:color="auto"/>
        <w:right w:val="none" w:sz="0" w:space="0" w:color="auto"/>
      </w:divBdr>
    </w:div>
    <w:div w:id="2036223311">
      <w:bodyDiv w:val="1"/>
      <w:marLeft w:val="0"/>
      <w:marRight w:val="0"/>
      <w:marTop w:val="0"/>
      <w:marBottom w:val="0"/>
      <w:divBdr>
        <w:top w:val="none" w:sz="0" w:space="0" w:color="auto"/>
        <w:left w:val="none" w:sz="0" w:space="0" w:color="auto"/>
        <w:bottom w:val="none" w:sz="0" w:space="0" w:color="auto"/>
        <w:right w:val="none" w:sz="0" w:space="0" w:color="auto"/>
      </w:divBdr>
    </w:div>
    <w:div w:id="214580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wikipedia.org/wiki/Sistema_de_archivos"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es.wikipedia.org/wiki/C%C3%B3digo_abierto" TargetMode="External"/><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Control_de_versiones" TargetMode="External"/><Relationship Id="rId24" Type="http://schemas.openxmlformats.org/officeDocument/2006/relationships/hyperlink" Target="mailto:practia@practia.global" TargetMode="External"/><Relationship Id="rId5" Type="http://schemas.openxmlformats.org/officeDocument/2006/relationships/numbering" Target="numbering.xml"/><Relationship Id="rId15" Type="http://schemas.openxmlformats.org/officeDocument/2006/relationships/hyperlink" Target="https://svn.pragmaconsultores.net/svn/ar_Amdocs_P_COMMONS/trunk/amdocs-web-services-layer/" TargetMode="External"/><Relationship Id="rId23" Type="http://schemas.openxmlformats.org/officeDocument/2006/relationships/hyperlink" Target="mailto:practia@practia.globa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bversion.apache.org/" TargetMode="External"/><Relationship Id="rId22" Type="http://schemas.openxmlformats.org/officeDocument/2006/relationships/image" Target="media/image5.png"/><Relationship Id="rId27"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man\Documents\PLANTILLAS_PRACTIA\Template%20A4%20o%20Carta%20Word%20Template%20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4FF62446AD4784B1D4A163AE4690D5"/>
        <w:category>
          <w:name w:val="General"/>
          <w:gallery w:val="placeholder"/>
        </w:category>
        <w:types>
          <w:type w:val="bbPlcHdr"/>
        </w:types>
        <w:behaviors>
          <w:behavior w:val="content"/>
        </w:behaviors>
        <w:guid w:val="{65B376AE-400B-4355-B19E-CE310E35F780}"/>
      </w:docPartPr>
      <w:docPartBody>
        <w:p w:rsidR="00325CE5" w:rsidRDefault="00E61081">
          <w:pPr>
            <w:pStyle w:val="EE4FF62446AD4784B1D4A163AE4690D5"/>
          </w:pPr>
          <w:r w:rsidRPr="00AF5EE8">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7D1A75"/>
    <w:rsid w:val="000225D8"/>
    <w:rsid w:val="0004551F"/>
    <w:rsid w:val="000F01F2"/>
    <w:rsid w:val="00325CE5"/>
    <w:rsid w:val="003A3187"/>
    <w:rsid w:val="00412708"/>
    <w:rsid w:val="00434402"/>
    <w:rsid w:val="00447702"/>
    <w:rsid w:val="00472DD0"/>
    <w:rsid w:val="00533AB4"/>
    <w:rsid w:val="005C5C4D"/>
    <w:rsid w:val="005D2458"/>
    <w:rsid w:val="006F2E07"/>
    <w:rsid w:val="007707BE"/>
    <w:rsid w:val="007D1A75"/>
    <w:rsid w:val="008E3247"/>
    <w:rsid w:val="008F0A62"/>
    <w:rsid w:val="00AC1D40"/>
    <w:rsid w:val="00C60D96"/>
    <w:rsid w:val="00D232B6"/>
    <w:rsid w:val="00D25607"/>
    <w:rsid w:val="00D71D2A"/>
    <w:rsid w:val="00E610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1D4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D1A75"/>
    <w:rPr>
      <w:color w:val="808080"/>
    </w:rPr>
  </w:style>
  <w:style w:type="paragraph" w:customStyle="1" w:styleId="1E81A4BCB55A4ABDAAED511897ADF40D">
    <w:name w:val="1E81A4BCB55A4ABDAAED511897ADF40D"/>
    <w:rsid w:val="00AC1D40"/>
  </w:style>
  <w:style w:type="paragraph" w:customStyle="1" w:styleId="EE4FF62446AD4784B1D4A163AE4690D5">
    <w:name w:val="EE4FF62446AD4784B1D4A163AE4690D5"/>
    <w:rsid w:val="00AC1D40"/>
  </w:style>
  <w:style w:type="paragraph" w:customStyle="1" w:styleId="D82002C336834BE5B00FF7F376467358">
    <w:name w:val="D82002C336834BE5B00FF7F376467358"/>
    <w:rsid w:val="007D1A75"/>
  </w:style>
  <w:style w:type="paragraph" w:customStyle="1" w:styleId="32AEBFB08C2241C6BBDD4D621B934E33">
    <w:name w:val="32AEBFB08C2241C6BBDD4D621B934E33"/>
    <w:rsid w:val="007D1A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Colores Practia">
      <a:dk1>
        <a:srgbClr val="181818"/>
      </a:dk1>
      <a:lt1>
        <a:srgbClr val="FFFFFF"/>
      </a:lt1>
      <a:dk2>
        <a:srgbClr val="181818"/>
      </a:dk2>
      <a:lt2>
        <a:srgbClr val="F8F8F8"/>
      </a:lt2>
      <a:accent1>
        <a:srgbClr val="E30513"/>
      </a:accent1>
      <a:accent2>
        <a:srgbClr val="878786"/>
      </a:accent2>
      <a:accent3>
        <a:srgbClr val="E25B29"/>
      </a:accent3>
      <a:accent4>
        <a:srgbClr val="F2AE3E"/>
      </a:accent4>
      <a:accent5>
        <a:srgbClr val="E2BF2E"/>
      </a:accent5>
      <a:accent6>
        <a:srgbClr val="865B31"/>
      </a:accent6>
      <a:hlink>
        <a:srgbClr val="E30513"/>
      </a:hlink>
      <a:folHlink>
        <a:srgbClr val="C5C5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Estado xmlns="a787ef7c-dfce-433a-8e4f-648e52cbac9d">4</Estado>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9923E862F5E944B59056FA7AC56DF1" ma:contentTypeVersion="1" ma:contentTypeDescription="Create a new document." ma:contentTypeScope="" ma:versionID="e52ded117e616a3683544d42682a72e8">
  <xsd:schema xmlns:xsd="http://www.w3.org/2001/XMLSchema" xmlns:xs="http://www.w3.org/2001/XMLSchema" xmlns:p="http://schemas.microsoft.com/office/2006/metadata/properties" xmlns:ns2="a787ef7c-dfce-433a-8e4f-648e52cbac9d" targetNamespace="http://schemas.microsoft.com/office/2006/metadata/properties" ma:root="true" ma:fieldsID="79fd0961967782c821df36517eb93689" ns2:_="">
    <xsd:import namespace="a787ef7c-dfce-433a-8e4f-648e52cbac9d"/>
    <xsd:element name="properties">
      <xsd:complexType>
        <xsd:sequence>
          <xsd:element name="documentManagement">
            <xsd:complexType>
              <xsd:all>
                <xsd:element ref="ns2:Est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87ef7c-dfce-433a-8e4f-648e52cbac9d" elementFormDefault="qualified">
    <xsd:import namespace="http://schemas.microsoft.com/office/2006/documentManagement/types"/>
    <xsd:import namespace="http://schemas.microsoft.com/office/infopath/2007/PartnerControls"/>
    <xsd:element name="Estado" ma:index="8" nillable="true" ma:displayName="Estado" ma:list="{c6f7cc63-4124-443f-a74e-c8813e82f93e}" ma:internalName="Estado"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C6D18-06EC-4596-BD92-0967169DFB75}">
  <ds:schemaRefs>
    <ds:schemaRef ds:uri="http://schemas.microsoft.com/sharepoint/v3/contenttype/forms"/>
  </ds:schemaRefs>
</ds:datastoreItem>
</file>

<file path=customXml/itemProps2.xml><?xml version="1.0" encoding="utf-8"?>
<ds:datastoreItem xmlns:ds="http://schemas.openxmlformats.org/officeDocument/2006/customXml" ds:itemID="{6067784B-786A-456A-8A4C-012AD41935F6}">
  <ds:schemaRefs>
    <ds:schemaRef ds:uri="http://schemas.microsoft.com/office/2006/metadata/properties"/>
    <ds:schemaRef ds:uri="a787ef7c-dfce-433a-8e4f-648e52cbac9d"/>
  </ds:schemaRefs>
</ds:datastoreItem>
</file>

<file path=customXml/itemProps3.xml><?xml version="1.0" encoding="utf-8"?>
<ds:datastoreItem xmlns:ds="http://schemas.openxmlformats.org/officeDocument/2006/customXml" ds:itemID="{3BCAE9EA-F3C1-465E-8F9B-78AE79519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87ef7c-dfce-433a-8e4f-648e52cbac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B4E324-8BFD-46A2-B36A-A243D69F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A4 o Carta Word Template 2017.dotx</Template>
  <TotalTime>0</TotalTime>
  <Pages>11</Pages>
  <Words>980</Words>
  <Characters>5391</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Gestión de la Configuración</vt:lpstr>
      <vt:lpstr>Título de la presentación</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la Configuración</dc:title>
  <dc:subject>Versión 1.0</dc:subject>
  <dc:creator>Autor</dc:creator>
  <cp:lastModifiedBy>Carlos Ariel Centurion</cp:lastModifiedBy>
  <cp:revision>2</cp:revision>
  <dcterms:created xsi:type="dcterms:W3CDTF">2017-09-28T19:26:00Z</dcterms:created>
  <dcterms:modified xsi:type="dcterms:W3CDTF">2017-09-28T19:26:00Z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0x010100D39923E862F5E944B59056FA7AC56DF1</vt:lpwstr>
  </property>
  <property fmtid="{D5CDD505-2E9C-101B-9397-08002B2CF9AE}" pid="3" name="IsMyDocuments">
    <vt:bool>true</vt:bool>
  </property>
</Properties>
</file>